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CF149" w14:textId="567E4527" w:rsidR="008128BA" w:rsidRPr="007F730B" w:rsidRDefault="007B023A" w:rsidP="007B023A">
      <w:pPr>
        <w:bidi/>
        <w:spacing w:after="600" w:line="260" w:lineRule="exact"/>
        <w:jc w:val="both"/>
        <w:rPr>
          <w:rFonts w:cs="Livorna" w:hint="cs"/>
          <w:spacing w:val="4"/>
          <w:sz w:val="28"/>
          <w:szCs w:val="28"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2AFE204" wp14:editId="4EAFAA70">
            <wp:simplePos x="0" y="0"/>
            <wp:positionH relativeFrom="page">
              <wp:posOffset>481260</wp:posOffset>
            </wp:positionH>
            <wp:positionV relativeFrom="page">
              <wp:posOffset>280670</wp:posOffset>
            </wp:positionV>
            <wp:extent cx="6746400" cy="1450800"/>
            <wp:effectExtent l="0" t="0" r="0" b="0"/>
            <wp:wrapNone/>
            <wp:docPr id="2" name="Picture 2" descr="Heading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eading.b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0"/>
                    <a:stretch/>
                  </pic:blipFill>
                  <pic:spPr bwMode="auto">
                    <a:xfrm>
                      <a:off x="0" y="0"/>
                      <a:ext cx="6746400" cy="14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730B">
        <w:rPr>
          <w:rFonts w:cs="Livorna"/>
          <w:noProof/>
          <w:spacing w:val="4"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B3F77F" wp14:editId="5C224F21">
                <wp:simplePos x="0" y="0"/>
                <wp:positionH relativeFrom="column">
                  <wp:posOffset>-451826</wp:posOffset>
                </wp:positionH>
                <wp:positionV relativeFrom="paragraph">
                  <wp:posOffset>-417687</wp:posOffset>
                </wp:positionV>
                <wp:extent cx="5591403" cy="175260"/>
                <wp:effectExtent l="0" t="0" r="9525" b="0"/>
                <wp:wrapNone/>
                <wp:docPr id="10102501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91403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D4F86" w14:textId="31547162" w:rsidR="007F730B" w:rsidRDefault="007F73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3F77F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5.6pt;margin-top:-32.9pt;width:440.25pt;height:13.8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" stroked="f">
                <v:textbox>
                  <w:txbxContent>
                    <w:p w14:paraId="2A5D4F86" w14:textId="31547162" w:rsidR="007F730B" w:rsidRDefault="007F730B"/>
                  </w:txbxContent>
                </v:textbox>
              </v:shape>
            </w:pict>
          </mc:Fallback>
        </mc:AlternateContent>
      </w:r>
      <w:r w:rsidR="00B5150C">
        <w:rPr>
          <w:rFonts w:cs="Livorna"/>
          <w:noProof/>
          <w:spacing w:val="4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C66A6C" wp14:editId="66F919D3">
                <wp:simplePos x="0" y="0"/>
                <wp:positionH relativeFrom="page">
                  <wp:align>center</wp:align>
                </wp:positionH>
                <wp:positionV relativeFrom="paragraph">
                  <wp:posOffset>-806450</wp:posOffset>
                </wp:positionV>
                <wp:extent cx="7250400" cy="8830800"/>
                <wp:effectExtent l="0" t="0" r="27305" b="27940"/>
                <wp:wrapNone/>
                <wp:docPr id="826948355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00" cy="8830800"/>
                        </a:xfrm>
                        <a:prstGeom prst="roundRect">
                          <a:avLst>
                            <a:gd name="adj" fmla="val 4467"/>
                          </a:avLst>
                        </a:prstGeom>
                        <a:noFill/>
                        <a:ln w="12700">
                          <a:solidFill>
                            <a:srgbClr val="ACB0B4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F7920" id="מלבן: פינות מעוגלות 2" o:spid="_x0000_s1026" style="position:absolute;left:0;text-align:left;margin-left:0;margin-top:-63.5pt;width:570.9pt;height:695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29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" filled="f" strokecolor="#acb0b4" strokeweight="1pt">
                <w10:wrap anchorx="page"/>
              </v:roundrect>
            </w:pict>
          </mc:Fallback>
        </mc:AlternateContent>
      </w:r>
      <w:r w:rsidR="008128BA" w:rsidRPr="00392D28">
        <w:rPr>
          <w:rFonts w:cs="Livorna" w:hint="cs"/>
          <w:spacing w:val="4"/>
          <w:sz w:val="28"/>
          <w:szCs w:val="28"/>
          <w:rtl/>
        </w:rPr>
        <w:t>ב</w:t>
      </w:r>
      <w:r w:rsidR="008128BA">
        <w:rPr>
          <w:rFonts w:cs="Livorna" w:hint="cs"/>
          <w:spacing w:val="4"/>
          <w:sz w:val="28"/>
          <w:szCs w:val="28"/>
          <w:rtl/>
        </w:rPr>
        <w:t>ס</w:t>
      </w:r>
      <w:r w:rsidR="008128BA" w:rsidRPr="00392D28">
        <w:rPr>
          <w:rFonts w:cs="Livorna" w:hint="cs"/>
          <w:spacing w:val="4"/>
          <w:sz w:val="28"/>
          <w:szCs w:val="28"/>
          <w:rtl/>
        </w:rPr>
        <w:t>"</w:t>
      </w:r>
      <w:r w:rsidR="008128BA">
        <w:rPr>
          <w:rFonts w:cs="Livorna" w:hint="cs"/>
          <w:spacing w:val="4"/>
          <w:sz w:val="28"/>
          <w:szCs w:val="28"/>
          <w:rtl/>
        </w:rPr>
        <w:t>ד</w:t>
      </w:r>
      <w:r w:rsidR="008128BA"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begin"/>
      </w:r>
      <w:r w:rsidR="008128BA"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="008128BA" w:rsidRPr="00392D28">
        <w:rPr>
          <w:rFonts w:cs="Livorna" w:hint="cs"/>
          <w:spacing w:val="4"/>
          <w:sz w:val="28"/>
          <w:szCs w:val="28"/>
        </w:rPr>
        <w:instrText>DATE</w:instrText>
      </w:r>
      <w:r w:rsidR="008128BA"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="008128BA"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="008128BA"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‏י"ד סיון תשפ"ה</w:t>
      </w:r>
      <w:r w:rsidR="008128BA"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5CD1357D" w14:textId="36F5C156" w:rsidR="00752401" w:rsidRDefault="00492A60" w:rsidP="00492A60">
      <w:pPr>
        <w:spacing w:line="300" w:lineRule="exact"/>
        <w:ind w:hanging="567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2"/>
          <w:szCs w:val="22"/>
        </w:rPr>
        <w:instrText xml:space="preserve"> FORMTEXT </w:instrText>
      </w:r>
      <w:r>
        <w:rPr>
          <w:rFonts w:cs="Livorna"/>
          <w:spacing w:val="4"/>
          <w:sz w:val="22"/>
          <w:szCs w:val="22"/>
        </w:rPr>
      </w:r>
      <w:r>
        <w:rPr>
          <w:rFonts w:cs="Livorna"/>
          <w:spacing w:val="4"/>
          <w:sz w:val="22"/>
          <w:szCs w:val="22"/>
        </w:rPr>
        <w:fldChar w:fldCharType="separate"/>
      </w:r>
      <w:r>
        <w:rPr>
          <w:rFonts w:cs="Livorna"/>
          <w:noProof/>
          <w:spacing w:val="4"/>
          <w:sz w:val="22"/>
          <w:szCs w:val="22"/>
        </w:rPr>
        <w:t>FullAddress</w:t>
      </w:r>
      <w:r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117DD6DD" w14:textId="654656D6" w:rsidR="00731C76" w:rsidRDefault="00731C76" w:rsidP="00F92A1D">
      <w:pPr>
        <w:spacing w:line="300" w:lineRule="exact"/>
        <w:ind w:hanging="426"/>
        <w:rPr>
          <w:rFonts w:cs="Livorna"/>
          <w:spacing w:val="4"/>
          <w:sz w:val="22"/>
          <w:szCs w:val="22"/>
          <w:rtl/>
        </w:rPr>
      </w:pPr>
    </w:p>
    <w:p w14:paraId="605D430B" w14:textId="77777777" w:rsidR="0059365F" w:rsidRPr="00BD416C" w:rsidRDefault="0059365F" w:rsidP="00F92A1D">
      <w:pPr>
        <w:spacing w:line="300" w:lineRule="exact"/>
        <w:ind w:hanging="426"/>
        <w:rPr>
          <w:rFonts w:cs="Livorna"/>
          <w:spacing w:val="4"/>
          <w:sz w:val="22"/>
          <w:szCs w:val="22"/>
        </w:rPr>
      </w:pPr>
    </w:p>
    <w:p w14:paraId="09023089" w14:textId="39251DFA" w:rsidR="00752401" w:rsidRPr="009D52FA" w:rsidRDefault="00492A60" w:rsidP="00492A60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תואר  מלא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340CAD0B" w14:textId="09FAE1F9" w:rsidR="008128BA" w:rsidRPr="002415E2" w:rsidRDefault="00492A60" w:rsidP="00492A60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תואר_עברית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752401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noProof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752401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סיומת_עברית"/>
            </w:textInput>
          </w:ffData>
        </w:fldChar>
      </w:r>
      <w:bookmarkStart w:id="4" w:name="Word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noProof/>
          <w:spacing w:val="4"/>
          <w:sz w:val="28"/>
          <w:szCs w:val="28"/>
          <w:rtl/>
        </w:rPr>
        <w:t>סיומת_עברית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65575E74" w14:textId="5C00BEAD" w:rsidR="008128BA" w:rsidRPr="00392D28" w:rsidRDefault="008128BA" w:rsidP="00492A60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5F19E378" w14:textId="6E567E04" w:rsidR="00F2354E" w:rsidRPr="000A529D" w:rsidRDefault="00F2354E" w:rsidP="00492A60">
      <w:pPr>
        <w:bidi/>
        <w:spacing w:after="240" w:line="40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אשריך שזכית ולקחת לעצמך חלק וזכות בלימוד תורה של קרוב ל-100 תלמידים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היושבים והוגים בתורה יום יום בוקר צהרים וערב,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bookmarkStart w:id="5" w:name="Word_FullTroma"/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F92A1D">
        <w:rPr>
          <w:rFonts w:asciiTheme="majorBidi" w:eastAsia="Calibri" w:hAnsiTheme="majorBidi" w:cstheme="majorBidi"/>
          <w:b/>
          <w:bCs/>
          <w:sz w:val="32"/>
          <w:szCs w:val="32"/>
          <w:lang w:val="en-US"/>
        </w:rPr>
        <w:instrText>FORMTEXT</w:instrText>
      </w:r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instrText xml:space="preserve"> </w:instrText>
      </w:r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</w:r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separate"/>
      </w:r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t>תרומה</w:t>
      </w:r>
      <w:r w:rsidR="00F92A1D"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  <w:fldChar w:fldCharType="end"/>
      </w:r>
      <w:bookmarkEnd w:id="5"/>
      <w:r w:rsidRPr="000A529D">
        <w:rPr>
          <w:rFonts w:cs="Livorna" w:hint="cs"/>
          <w:spacing w:val="4"/>
          <w:sz w:val="28"/>
          <w:szCs w:val="28"/>
          <w:rtl/>
        </w:rPr>
        <w:t xml:space="preserve"> 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</w:p>
    <w:p w14:paraId="7F385FD6" w14:textId="69331B51" w:rsidR="00F2354E" w:rsidRDefault="00F2354E" w:rsidP="00492A60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בזכות השתתפותכם הנכבדה יכולים מרביצי התורה בישיבתנו </w:t>
      </w:r>
      <w:proofErr w:type="spellStart"/>
      <w:r>
        <w:rPr>
          <w:rFonts w:cs="Livorna" w:hint="cs"/>
          <w:spacing w:val="4"/>
          <w:sz w:val="28"/>
          <w:szCs w:val="28"/>
          <w:rtl/>
        </w:rPr>
        <w:t>הק</w:t>
      </w:r>
      <w:proofErr w:type="spellEnd"/>
      <w:r>
        <w:rPr>
          <w:rFonts w:cs="Livorna" w:hint="cs"/>
          <w:spacing w:val="4"/>
          <w:sz w:val="28"/>
          <w:szCs w:val="28"/>
          <w:rtl/>
        </w:rPr>
        <w:t>' להתמסר לתלמידינו ולהלוך כנגד רוחו של כל אחד ברוגע ובלי טרדות, ההתעלות שיש לתלמידים עקב כך וההתחזקות בלימוד התורה בוודאי נזקפים לזכותכם!</w:t>
      </w:r>
    </w:p>
    <w:p w14:paraId="30C18E80" w14:textId="034A0C58" w:rsidR="00F2354E" w:rsidRPr="00392D28" w:rsidRDefault="00F2354E" w:rsidP="00492A60">
      <w:pPr>
        <w:bidi/>
        <w:spacing w:after="240" w:line="40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זוכים אתם ודאי בברכות המובטחות למחזיקי תורה לראות שפע ברכה והצלחה בכל מעשי ידיכם, אתם וביתכם, ולרוות נחת ושמחה מכל </w:t>
      </w:r>
      <w:proofErr w:type="spellStart"/>
      <w:r>
        <w:rPr>
          <w:rFonts w:cs="Livorna" w:hint="cs"/>
          <w:spacing w:val="4"/>
          <w:sz w:val="28"/>
          <w:szCs w:val="28"/>
          <w:rtl/>
        </w:rPr>
        <w:t>יוצ"ח</w:t>
      </w:r>
      <w:proofErr w:type="spellEnd"/>
      <w:r>
        <w:rPr>
          <w:rFonts w:cs="Livorna" w:hint="cs"/>
          <w:spacing w:val="4"/>
          <w:sz w:val="28"/>
          <w:szCs w:val="28"/>
          <w:rtl/>
        </w:rPr>
        <w:t xml:space="preserve"> בבריאות איתנה לאורך ימים טובים, אכי"ר.</w:t>
      </w:r>
    </w:p>
    <w:p w14:paraId="08410816" w14:textId="1CE8F620" w:rsidR="00752401" w:rsidRPr="00B5637C" w:rsidRDefault="00752401" w:rsidP="00492A60">
      <w:pPr>
        <w:bidi/>
        <w:spacing w:after="80" w:line="380" w:lineRule="exact"/>
        <w:jc w:val="center"/>
        <w:rPr>
          <w:rFonts w:cs="Livorna"/>
          <w:b/>
          <w:bCs/>
          <w:spacing w:val="4"/>
          <w:sz w:val="32"/>
          <w:szCs w:val="32"/>
          <w:rtl/>
        </w:rPr>
      </w:pP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6" w:name="Word_SiometMichtav"/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="000B72A0">
        <w:rPr>
          <w:rFonts w:cs="Livorna"/>
          <w:b/>
          <w:bCs/>
          <w:spacing w:val="4"/>
          <w:sz w:val="32"/>
          <w:szCs w:val="32"/>
          <w:rtl/>
        </w:rPr>
        <w:t>ביקרא דאורייתא וכט"ס</w:t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6"/>
    </w:p>
    <w:p w14:paraId="23FFC881" w14:textId="297D748E" w:rsidR="000019AC" w:rsidRDefault="00370341" w:rsidP="00DA7ED7">
      <w:pPr>
        <w:bidi/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</w:rPr>
      </w:pPr>
      <w:r w:rsidRPr="00370341">
        <w:rPr>
          <w:rFonts w:cs="Livorna" w:hint="cs"/>
          <w:b/>
          <w:bCs/>
          <w:spacing w:val="4"/>
          <w:sz w:val="32"/>
          <w:szCs w:val="32"/>
          <w:rtl/>
        </w:rPr>
        <w:t xml:space="preserve">בשם ראש הישיבה, רבנן </w:t>
      </w:r>
      <w:proofErr w:type="spellStart"/>
      <w:r w:rsidRPr="00370341">
        <w:rPr>
          <w:rFonts w:cs="Livorna" w:hint="cs"/>
          <w:b/>
          <w:bCs/>
          <w:spacing w:val="4"/>
          <w:sz w:val="32"/>
          <w:szCs w:val="32"/>
          <w:rtl/>
        </w:rPr>
        <w:t>ותלמידיהון</w:t>
      </w:r>
      <w:proofErr w:type="spellEnd"/>
    </w:p>
    <w:p w14:paraId="404802E0" w14:textId="6C770798" w:rsidR="00DA7ED7" w:rsidRPr="00DA7ED7" w:rsidRDefault="00DA7ED7" w:rsidP="00DA7ED7">
      <w:pPr>
        <w:bidi/>
        <w:spacing w:after="140" w:line="360" w:lineRule="exact"/>
        <w:jc w:val="center"/>
        <w:rPr>
          <w:rFonts w:ascii="Narkisim" w:eastAsia="Calibri" w:hAnsi="Narkisim" w:cs="Ben Gurion"/>
          <w:b/>
          <w:color w:val="8496B0" w:themeColor="text2" w:themeTint="99"/>
          <w:sz w:val="24"/>
          <w:szCs w:val="24"/>
          <w:rtl/>
        </w:rPr>
      </w:pPr>
      <w:r w:rsidRPr="00727D04">
        <w:rPr>
          <w:rFonts w:ascii="Narkisim" w:eastAsia="Calibri" w:hAnsi="Narkisim" w:cs="Ben Gurion"/>
          <w:b/>
          <w:color w:val="8496B0" w:themeColor="text2" w:themeTint="99"/>
          <w:sz w:val="24"/>
          <w:szCs w:val="24"/>
          <w:rtl/>
        </w:rPr>
        <w:t xml:space="preserve">יעקב </w:t>
      </w:r>
      <w:proofErr w:type="spellStart"/>
      <w:r w:rsidRPr="00727D04">
        <w:rPr>
          <w:rFonts w:ascii="Narkisim" w:eastAsia="Calibri" w:hAnsi="Narkisim" w:cs="Ben Gurion"/>
          <w:b/>
          <w:color w:val="8496B0" w:themeColor="text2" w:themeTint="99"/>
          <w:sz w:val="24"/>
          <w:szCs w:val="24"/>
          <w:rtl/>
        </w:rPr>
        <w:t>גלוזמן</w:t>
      </w:r>
      <w:proofErr w:type="spellEnd"/>
    </w:p>
    <w:p w14:paraId="713494A5" w14:textId="72B316E3" w:rsidR="00B3348F" w:rsidRPr="00CC5A09" w:rsidRDefault="00B3348F" w:rsidP="00DA7ED7">
      <w:pPr>
        <w:tabs>
          <w:tab w:val="center" w:pos="1703"/>
          <w:tab w:val="center" w:pos="5672"/>
        </w:tabs>
        <w:bidi/>
        <w:spacing w:line="400" w:lineRule="exact"/>
        <w:jc w:val="center"/>
        <w:rPr>
          <w:rFonts w:cs="Livorna"/>
          <w:b/>
          <w:bCs/>
          <w:spacing w:val="4"/>
          <w:sz w:val="40"/>
          <w:szCs w:val="40"/>
          <w:rtl/>
        </w:rPr>
      </w:pPr>
      <w:r>
        <w:rPr>
          <w:rFonts w:cs="Livorna" w:hint="cs"/>
          <w:b/>
          <w:bCs/>
          <w:spacing w:val="4"/>
          <w:sz w:val="40"/>
          <w:szCs w:val="40"/>
          <w:rtl/>
        </w:rPr>
        <w:t xml:space="preserve">יעקב </w:t>
      </w:r>
      <w:proofErr w:type="spellStart"/>
      <w:r>
        <w:rPr>
          <w:rFonts w:cs="Livorna" w:hint="cs"/>
          <w:b/>
          <w:bCs/>
          <w:spacing w:val="4"/>
          <w:sz w:val="40"/>
          <w:szCs w:val="40"/>
          <w:rtl/>
        </w:rPr>
        <w:t>גלוזמן</w:t>
      </w:r>
      <w:proofErr w:type="spellEnd"/>
    </w:p>
    <w:p w14:paraId="1674659C" w14:textId="76148F0D" w:rsidR="00F92A1D" w:rsidRPr="0059365F" w:rsidRDefault="00B3348F" w:rsidP="00492A60">
      <w:pPr>
        <w:tabs>
          <w:tab w:val="center" w:pos="1561"/>
          <w:tab w:val="center" w:pos="5672"/>
        </w:tabs>
        <w:bidi/>
        <w:spacing w:line="320" w:lineRule="exact"/>
        <w:jc w:val="center"/>
        <w:rPr>
          <w:rFonts w:ascii="Poppins" w:hAnsi="Poppins" w:cstheme="minorBidi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F92A1D" w:rsidRPr="0059365F" w:rsidSect="007B023A">
      <w:headerReference w:type="default" r:id="rId8"/>
      <w:pgSz w:w="12240" w:h="15840" w:code="1"/>
      <w:pgMar w:top="2835" w:right="1701" w:bottom="1134" w:left="1559" w:header="720" w:footer="720" w:gutter="0"/>
      <w:paperSrc w:first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53BDB" w14:textId="77777777" w:rsidR="004B4EE8" w:rsidRDefault="004B4EE8">
      <w:r>
        <w:separator/>
      </w:r>
    </w:p>
  </w:endnote>
  <w:endnote w:type="continuationSeparator" w:id="0">
    <w:p w14:paraId="369BD535" w14:textId="77777777" w:rsidR="004B4EE8" w:rsidRDefault="004B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Ben Gurion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CC8DA" w14:textId="77777777" w:rsidR="004B4EE8" w:rsidRDefault="004B4EE8">
      <w:r>
        <w:separator/>
      </w:r>
    </w:p>
  </w:footnote>
  <w:footnote w:type="continuationSeparator" w:id="0">
    <w:p w14:paraId="6072DB13" w14:textId="77777777" w:rsidR="004B4EE8" w:rsidRDefault="004B4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8112" w14:textId="36179D78" w:rsidR="00C233B0" w:rsidRDefault="006B0A7A">
    <w:pPr>
      <w:pStyle w:val="Header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8ED7319" wp14:editId="4D3FF07D">
              <wp:simplePos x="0" y="0"/>
              <wp:positionH relativeFrom="column">
                <wp:posOffset>-358140</wp:posOffset>
              </wp:positionH>
              <wp:positionV relativeFrom="paragraph">
                <wp:posOffset>853440</wp:posOffset>
              </wp:positionV>
              <wp:extent cx="5166360" cy="1404620"/>
              <wp:effectExtent l="0" t="0" r="0" b="1270"/>
              <wp:wrapNone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51663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075AB0" w14:textId="13097EF1" w:rsidR="006B0A7A" w:rsidRDefault="006B0A7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ED731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8.2pt;margin-top:67.2pt;width:406.8pt;height:110.6pt;flip:x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" stroked="f">
              <v:textbox style="mso-fit-shape-to-text:t">
                <w:txbxContent>
                  <w:p w14:paraId="3E075AB0" w14:textId="13097EF1" w:rsidR="006B0A7A" w:rsidRDefault="006B0A7A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mwqAUASDgdnCwAAAA="/>
  </w:docVars>
  <w:rsids>
    <w:rsidRoot w:val="009417BA"/>
    <w:rsid w:val="00001458"/>
    <w:rsid w:val="000019AC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61E2"/>
    <w:rsid w:val="000879E6"/>
    <w:rsid w:val="00091D72"/>
    <w:rsid w:val="00093912"/>
    <w:rsid w:val="000A057B"/>
    <w:rsid w:val="000A529D"/>
    <w:rsid w:val="000A6024"/>
    <w:rsid w:val="000B0023"/>
    <w:rsid w:val="000B0521"/>
    <w:rsid w:val="000B72A0"/>
    <w:rsid w:val="000C18F6"/>
    <w:rsid w:val="000C771B"/>
    <w:rsid w:val="000D63FD"/>
    <w:rsid w:val="000E2AFE"/>
    <w:rsid w:val="000E3051"/>
    <w:rsid w:val="000E3C07"/>
    <w:rsid w:val="000E57E2"/>
    <w:rsid w:val="000F1DCF"/>
    <w:rsid w:val="000F5887"/>
    <w:rsid w:val="000F6086"/>
    <w:rsid w:val="000F610E"/>
    <w:rsid w:val="000F6B1B"/>
    <w:rsid w:val="000F7FFE"/>
    <w:rsid w:val="00104D6E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5292D"/>
    <w:rsid w:val="00160B94"/>
    <w:rsid w:val="001645BB"/>
    <w:rsid w:val="00167F62"/>
    <w:rsid w:val="00170206"/>
    <w:rsid w:val="00171ADD"/>
    <w:rsid w:val="001733E6"/>
    <w:rsid w:val="00175791"/>
    <w:rsid w:val="00176463"/>
    <w:rsid w:val="001845DC"/>
    <w:rsid w:val="001853A1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25A"/>
    <w:rsid w:val="002777E0"/>
    <w:rsid w:val="002817B1"/>
    <w:rsid w:val="002A10EB"/>
    <w:rsid w:val="002A2DE0"/>
    <w:rsid w:val="002A7295"/>
    <w:rsid w:val="002B201C"/>
    <w:rsid w:val="002B3029"/>
    <w:rsid w:val="002B46B8"/>
    <w:rsid w:val="002C50CD"/>
    <w:rsid w:val="002D0055"/>
    <w:rsid w:val="002D05AD"/>
    <w:rsid w:val="002D3934"/>
    <w:rsid w:val="002D603B"/>
    <w:rsid w:val="002E007E"/>
    <w:rsid w:val="002E1F51"/>
    <w:rsid w:val="002E261D"/>
    <w:rsid w:val="002E3CA5"/>
    <w:rsid w:val="002E5055"/>
    <w:rsid w:val="002F236C"/>
    <w:rsid w:val="002F3690"/>
    <w:rsid w:val="002F3D37"/>
    <w:rsid w:val="002F52E5"/>
    <w:rsid w:val="003016AF"/>
    <w:rsid w:val="00314806"/>
    <w:rsid w:val="00316CBC"/>
    <w:rsid w:val="00320754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0341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6702"/>
    <w:rsid w:val="003B00CF"/>
    <w:rsid w:val="003B4656"/>
    <w:rsid w:val="003B7A2D"/>
    <w:rsid w:val="003D127B"/>
    <w:rsid w:val="003D1F02"/>
    <w:rsid w:val="003D2048"/>
    <w:rsid w:val="003E4F63"/>
    <w:rsid w:val="003F6D44"/>
    <w:rsid w:val="004023E1"/>
    <w:rsid w:val="00403D14"/>
    <w:rsid w:val="00404A4B"/>
    <w:rsid w:val="00406927"/>
    <w:rsid w:val="00410D9E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2A60"/>
    <w:rsid w:val="00494387"/>
    <w:rsid w:val="004955F7"/>
    <w:rsid w:val="00495706"/>
    <w:rsid w:val="004A20EE"/>
    <w:rsid w:val="004A2813"/>
    <w:rsid w:val="004A5196"/>
    <w:rsid w:val="004B115A"/>
    <w:rsid w:val="004B40F9"/>
    <w:rsid w:val="004B4EE8"/>
    <w:rsid w:val="004B5CB7"/>
    <w:rsid w:val="004B7986"/>
    <w:rsid w:val="004C0A3C"/>
    <w:rsid w:val="004C2116"/>
    <w:rsid w:val="004C3047"/>
    <w:rsid w:val="004C4815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57A73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365F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0340"/>
    <w:rsid w:val="00631B5D"/>
    <w:rsid w:val="0063244F"/>
    <w:rsid w:val="00633ABF"/>
    <w:rsid w:val="00637788"/>
    <w:rsid w:val="0064217D"/>
    <w:rsid w:val="006445D4"/>
    <w:rsid w:val="006451AA"/>
    <w:rsid w:val="006523FD"/>
    <w:rsid w:val="006530EA"/>
    <w:rsid w:val="00653418"/>
    <w:rsid w:val="006618C1"/>
    <w:rsid w:val="00672A04"/>
    <w:rsid w:val="00673293"/>
    <w:rsid w:val="0067531E"/>
    <w:rsid w:val="006809E6"/>
    <w:rsid w:val="00683EAE"/>
    <w:rsid w:val="00687E55"/>
    <w:rsid w:val="00691CFC"/>
    <w:rsid w:val="00696AB5"/>
    <w:rsid w:val="006A188D"/>
    <w:rsid w:val="006B0A7A"/>
    <w:rsid w:val="006B24A9"/>
    <w:rsid w:val="006B681D"/>
    <w:rsid w:val="006B77D4"/>
    <w:rsid w:val="006C13FC"/>
    <w:rsid w:val="006C4285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30AE"/>
    <w:rsid w:val="00716858"/>
    <w:rsid w:val="007207E7"/>
    <w:rsid w:val="00720A8F"/>
    <w:rsid w:val="00722B2A"/>
    <w:rsid w:val="00726F7B"/>
    <w:rsid w:val="00731798"/>
    <w:rsid w:val="00731C76"/>
    <w:rsid w:val="00744FD7"/>
    <w:rsid w:val="00752401"/>
    <w:rsid w:val="00757848"/>
    <w:rsid w:val="00760D1A"/>
    <w:rsid w:val="0076149A"/>
    <w:rsid w:val="00767750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23A"/>
    <w:rsid w:val="007B0A1D"/>
    <w:rsid w:val="007B297F"/>
    <w:rsid w:val="007B3066"/>
    <w:rsid w:val="007B4469"/>
    <w:rsid w:val="007C0934"/>
    <w:rsid w:val="007C4E38"/>
    <w:rsid w:val="007F0B9D"/>
    <w:rsid w:val="007F2F15"/>
    <w:rsid w:val="007F3D32"/>
    <w:rsid w:val="007F5E85"/>
    <w:rsid w:val="007F719C"/>
    <w:rsid w:val="007F730B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665E3"/>
    <w:rsid w:val="00872690"/>
    <w:rsid w:val="008741F1"/>
    <w:rsid w:val="008742E0"/>
    <w:rsid w:val="00874446"/>
    <w:rsid w:val="008752F9"/>
    <w:rsid w:val="00880D41"/>
    <w:rsid w:val="00883FC3"/>
    <w:rsid w:val="00886C1D"/>
    <w:rsid w:val="00892124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D235A"/>
    <w:rsid w:val="008E159A"/>
    <w:rsid w:val="008E6036"/>
    <w:rsid w:val="008F0B03"/>
    <w:rsid w:val="008F15BA"/>
    <w:rsid w:val="008F642C"/>
    <w:rsid w:val="0090079C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57691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B2BFF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2E87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6773"/>
    <w:rsid w:val="00B13405"/>
    <w:rsid w:val="00B169FB"/>
    <w:rsid w:val="00B22B4F"/>
    <w:rsid w:val="00B23692"/>
    <w:rsid w:val="00B23FD8"/>
    <w:rsid w:val="00B263D2"/>
    <w:rsid w:val="00B26415"/>
    <w:rsid w:val="00B30E4B"/>
    <w:rsid w:val="00B3348F"/>
    <w:rsid w:val="00B357AB"/>
    <w:rsid w:val="00B376EA"/>
    <w:rsid w:val="00B42009"/>
    <w:rsid w:val="00B43AA6"/>
    <w:rsid w:val="00B457B2"/>
    <w:rsid w:val="00B50439"/>
    <w:rsid w:val="00B51188"/>
    <w:rsid w:val="00B5150C"/>
    <w:rsid w:val="00B71A75"/>
    <w:rsid w:val="00B71E21"/>
    <w:rsid w:val="00B77877"/>
    <w:rsid w:val="00B80B41"/>
    <w:rsid w:val="00B81A6B"/>
    <w:rsid w:val="00B82040"/>
    <w:rsid w:val="00B82C09"/>
    <w:rsid w:val="00B82C64"/>
    <w:rsid w:val="00B82C6B"/>
    <w:rsid w:val="00B908EF"/>
    <w:rsid w:val="00B90FEF"/>
    <w:rsid w:val="00B9609F"/>
    <w:rsid w:val="00BA0663"/>
    <w:rsid w:val="00BA491B"/>
    <w:rsid w:val="00BB4425"/>
    <w:rsid w:val="00BB606B"/>
    <w:rsid w:val="00BB6D6C"/>
    <w:rsid w:val="00BC1CCE"/>
    <w:rsid w:val="00BC2415"/>
    <w:rsid w:val="00BC3367"/>
    <w:rsid w:val="00BC5769"/>
    <w:rsid w:val="00BC5DEE"/>
    <w:rsid w:val="00BC5E2E"/>
    <w:rsid w:val="00BC682B"/>
    <w:rsid w:val="00BD416C"/>
    <w:rsid w:val="00BD430E"/>
    <w:rsid w:val="00BD6602"/>
    <w:rsid w:val="00BE4D76"/>
    <w:rsid w:val="00BF45D1"/>
    <w:rsid w:val="00C00C67"/>
    <w:rsid w:val="00C02CFF"/>
    <w:rsid w:val="00C04576"/>
    <w:rsid w:val="00C04814"/>
    <w:rsid w:val="00C04DE7"/>
    <w:rsid w:val="00C05212"/>
    <w:rsid w:val="00C052D9"/>
    <w:rsid w:val="00C07F57"/>
    <w:rsid w:val="00C117A7"/>
    <w:rsid w:val="00C15CE4"/>
    <w:rsid w:val="00C233B0"/>
    <w:rsid w:val="00C2445B"/>
    <w:rsid w:val="00C260D3"/>
    <w:rsid w:val="00C32875"/>
    <w:rsid w:val="00C36AC5"/>
    <w:rsid w:val="00C40038"/>
    <w:rsid w:val="00C40F04"/>
    <w:rsid w:val="00C50B71"/>
    <w:rsid w:val="00C55CE3"/>
    <w:rsid w:val="00C5679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D4AA9"/>
    <w:rsid w:val="00CE2739"/>
    <w:rsid w:val="00CE592A"/>
    <w:rsid w:val="00CE5B61"/>
    <w:rsid w:val="00CF1562"/>
    <w:rsid w:val="00CF525E"/>
    <w:rsid w:val="00CF74D4"/>
    <w:rsid w:val="00D03B45"/>
    <w:rsid w:val="00D04127"/>
    <w:rsid w:val="00D041A1"/>
    <w:rsid w:val="00D060CD"/>
    <w:rsid w:val="00D12A6A"/>
    <w:rsid w:val="00D2415D"/>
    <w:rsid w:val="00D358A9"/>
    <w:rsid w:val="00D37A87"/>
    <w:rsid w:val="00D466E5"/>
    <w:rsid w:val="00D47547"/>
    <w:rsid w:val="00D47DCF"/>
    <w:rsid w:val="00D539DD"/>
    <w:rsid w:val="00D53ECD"/>
    <w:rsid w:val="00D54028"/>
    <w:rsid w:val="00D54894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A7ED7"/>
    <w:rsid w:val="00DB599D"/>
    <w:rsid w:val="00DC0E07"/>
    <w:rsid w:val="00DC2432"/>
    <w:rsid w:val="00DC43D0"/>
    <w:rsid w:val="00DC5BF2"/>
    <w:rsid w:val="00DE78CF"/>
    <w:rsid w:val="00E01922"/>
    <w:rsid w:val="00E037BC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AFE"/>
    <w:rsid w:val="00E52D5B"/>
    <w:rsid w:val="00E53083"/>
    <w:rsid w:val="00E5542E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54B"/>
    <w:rsid w:val="00EF5791"/>
    <w:rsid w:val="00EF7635"/>
    <w:rsid w:val="00F005CB"/>
    <w:rsid w:val="00F10D9B"/>
    <w:rsid w:val="00F11C0C"/>
    <w:rsid w:val="00F12AC7"/>
    <w:rsid w:val="00F2354E"/>
    <w:rsid w:val="00F255A8"/>
    <w:rsid w:val="00F269C7"/>
    <w:rsid w:val="00F274B5"/>
    <w:rsid w:val="00F34E4C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2A1D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4CAE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3355F"/>
  <w15:chartTrackingRefBased/>
  <w15:docId w15:val="{DE7B28A0-49DC-48A6-AEAE-D1B5916A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894"/>
    <w:rPr>
      <w:rFonts w:cs="Miriam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  <w:style w:type="paragraph" w:customStyle="1" w:styleId="BasicParagraph">
    <w:name w:val="[Basic Paragraph]"/>
    <w:basedOn w:val="Normal"/>
    <w:uiPriority w:val="99"/>
    <w:rsid w:val="00F92A1D"/>
    <w:pPr>
      <w:autoSpaceDE w:val="0"/>
      <w:autoSpaceDN w:val="0"/>
      <w:bidi/>
      <w:adjustRightInd w:val="0"/>
      <w:spacing w:line="288" w:lineRule="auto"/>
      <w:textAlignment w:val="center"/>
    </w:pPr>
    <w:rPr>
      <w:rFonts w:ascii="Adobe Hebrew" w:eastAsiaTheme="minorHAnsi" w:hAnsi="Adobe Hebrew" w:cs="Adobe Hebr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AB46B-4893-45C4-BD3E-F39F17C1C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14</TotalTime>
  <Pages>1</Pages>
  <Words>148</Words>
  <Characters>726</Characters>
  <Application>Microsoft Office Word</Application>
  <DocSecurity>0</DocSecurity>
  <Lines>27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dc:description/>
  <cp:lastModifiedBy>Menachem Eichenthal</cp:lastModifiedBy>
  <cp:revision>8</cp:revision>
  <cp:lastPrinted>2024-12-31T15:30:00Z</cp:lastPrinted>
  <dcterms:created xsi:type="dcterms:W3CDTF">2024-12-31T15:30:00Z</dcterms:created>
  <dcterms:modified xsi:type="dcterms:W3CDTF">2025-06-10T04:46:00Z</dcterms:modified>
</cp:coreProperties>
</file>
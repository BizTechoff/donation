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79965" w14:textId="77777777" w:rsidR="00AE4D61" w:rsidRPr="00392D28" w:rsidRDefault="00AE4D61" w:rsidP="00AE4D61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/>
          <w:spacing w:val="4"/>
          <w:sz w:val="28"/>
          <w:szCs w:val="28"/>
        </w:rPr>
        <w:t xml:space="preserve"> {letter_heb_date} </w:t>
      </w:r>
    </w:p>
    <w:p w14:paraId="441B7483" w14:textId="77777777" w:rsidR="00AE4D61" w:rsidRDefault="00AE4D61" w:rsidP="00AE4D61">
      <w:pPr>
        <w:spacing w:line="300" w:lineRule="exact"/>
        <w:rPr>
          <w:rFonts w:cs="Livorna"/>
          <w:spacing w:val="4"/>
          <w:sz w:val="22"/>
          <w:szCs w:val="22"/>
        </w:rPr>
      </w:pPr>
      <w:r w:rsidRPr="00BD416C"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 w:rsidRPr="00BD416C">
        <w:rPr>
          <w:rFonts w:cs="Livorna"/>
          <w:spacing w:val="4"/>
          <w:sz w:val="22"/>
          <w:szCs w:val="22"/>
        </w:rPr>
        <w:instrText xml:space="preserve"> FORMTEXT </w:instrText>
      </w:r>
      <w:r w:rsidRPr="00BD416C">
        <w:rPr>
          <w:rFonts w:cs="Livorna"/>
          <w:spacing w:val="4"/>
          <w:sz w:val="22"/>
          <w:szCs w:val="22"/>
        </w:rPr>
      </w:r>
      <w:r w:rsidRPr="00BD416C">
        <w:rPr>
          <w:rFonts w:cs="Livorna"/>
          <w:spacing w:val="4"/>
          <w:sz w:val="22"/>
          <w:szCs w:val="22"/>
        </w:rPr>
        <w:fldChar w:fldCharType="separate"/>
      </w:r>
    </w:p>
    <w:p w14:paraId="6C519D54" w14:textId="77777777" w:rsidR="00AE4D61" w:rsidRDefault="00AE4D61" w:rsidP="00AE4D61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{donor_eng_title} {donor_eng_last_name} {donor_eng_first_name} {donor_eng_suffix}</w:t>
      </w:r>
    </w:p>
    <w:p w14:paraId="120D9442" w14:textId="77777777" w:rsidR="00AE4D61" w:rsidRDefault="00AE4D61" w:rsidP="00AE4D61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{donor_home_address}</w:t>
      </w:r>
    </w:p>
    <w:p w14:paraId="2DFD5B74" w14:textId="77777777" w:rsidR="00AE4D61" w:rsidRPr="00BD416C" w:rsidRDefault="00AE4D61" w:rsidP="00AE4D61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{donor_country}</w:t>
      </w:r>
      <w:r w:rsidRPr="00BD416C"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6B3AE878" w14:textId="77777777" w:rsidR="00AE4D61" w:rsidRDefault="00AE4D61" w:rsidP="00AE4D61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  <w:rtl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</w:p>
    <w:p w14:paraId="4DF52A05" w14:textId="77777777" w:rsidR="00AE4D61" w:rsidRPr="009D52FA" w:rsidRDefault="00AE4D61" w:rsidP="00AE4D61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</w:rPr>
        <w:t>{letter_prefix}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5159E758" w14:textId="77777777" w:rsidR="00AE4D61" w:rsidRPr="002415E2" w:rsidRDefault="00AE4D61" w:rsidP="00AE4D6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{donor_title}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</w:rPr>
        <w:t>{donor_first name} {donor_last_name}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bookmarkStart w:id="4" w:name="Word_Siomet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{donor_suffix}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5575E74" w14:textId="5C00BEAD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21838738" w:rsidR="00F2354E" w:rsidRPr="000A529D" w:rsidRDefault="00F2354E" w:rsidP="00F92A1D">
      <w:pPr>
        <w:bidi/>
        <w:spacing w:after="240" w:line="36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אשריך שזכית ולקחת לעצמך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>בהרימכם תרומת</w:t>
      </w:r>
      <w:r w:rsidR="00AE4D61">
        <w:rPr>
          <w:rFonts w:cs="Livorna" w:hint="cs"/>
          <w:spacing w:val="4"/>
          <w:sz w:val="28"/>
          <w:szCs w:val="28"/>
          <w:rtl/>
        </w:rPr>
        <w:t xml:space="preserve">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ה' בסך </w:t>
      </w:r>
      <w:r w:rsidR="00963744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bookmarkStart w:id="5" w:name="Word_FullTroma"/>
      <w:r w:rsidR="00963744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963744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instrText>FORMTEXT</w:instrText>
      </w:r>
      <w:r w:rsidR="00963744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963744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</w:r>
      <w:r w:rsidR="00963744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separate"/>
      </w:r>
      <w:r w:rsidR="00963744" w:rsidRPr="00AE4D61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t>{donation_currency_symbol}{donation_amount}</w:t>
      </w:r>
      <w:r w:rsidR="00963744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end"/>
      </w:r>
      <w:bookmarkEnd w:id="5"/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69331B51" w:rsidR="00F2354E" w:rsidRDefault="00F2354E" w:rsidP="00F92A1D">
      <w:pPr>
        <w:bidi/>
        <w:spacing w:after="240" w:line="36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בזכות השתתפותכם הנכבדה יכולים מרביצי התורה בישיבתנו הק'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034A0C58" w:rsidR="00F2354E" w:rsidRPr="00392D28" w:rsidRDefault="00F2354E" w:rsidP="00F92A1D">
      <w:pPr>
        <w:bidi/>
        <w:spacing w:after="240" w:line="36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זוכים אתם ודאי בברכות המובטחות למחזיקי תורה לראות שפע ברכה והצלחה בכל מעשי ידיכם, אתם וביתכם, ולרוות נחת ושמחה מכל יוצ"ח בבריאות איתנה לאורך ימים טובים, אכי"ר.</w:t>
      </w:r>
    </w:p>
    <w:bookmarkStart w:id="6" w:name="_Hlk211927879"/>
    <w:p w14:paraId="26CAF1CC" w14:textId="77777777" w:rsidR="00AE4D61" w:rsidRPr="007404D5" w:rsidRDefault="00AE4D61" w:rsidP="00AE4D61">
      <w:pPr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  <w:lang w:val="en-US"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7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</w:rPr>
        <w:t>{</w:t>
      </w:r>
      <w:r w:rsidRPr="007404D5">
        <w:rPr>
          <w:rFonts w:cs="Livorna"/>
          <w:b/>
          <w:bCs/>
          <w:spacing w:val="4"/>
          <w:sz w:val="32"/>
          <w:szCs w:val="32"/>
          <w:lang w:val="en-US"/>
        </w:rPr>
        <w:t>letter_suffix</w:t>
      </w:r>
      <w:r>
        <w:rPr>
          <w:rFonts w:cs="Livorna"/>
          <w:b/>
          <w:bCs/>
          <w:spacing w:val="4"/>
          <w:sz w:val="32"/>
          <w:szCs w:val="32"/>
        </w:rPr>
        <w:t>}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6"/>
      <w:bookmarkEnd w:id="7"/>
    </w:p>
    <w:p w14:paraId="23FFC881" w14:textId="297D748E" w:rsidR="000019AC" w:rsidRDefault="00370341" w:rsidP="00860E41">
      <w:pPr>
        <w:bidi/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 w:rsidRPr="00370341">
        <w:rPr>
          <w:rFonts w:cs="Livorna" w:hint="cs"/>
          <w:b/>
          <w:bCs/>
          <w:spacing w:val="4"/>
          <w:sz w:val="32"/>
          <w:szCs w:val="32"/>
          <w:rtl/>
        </w:rPr>
        <w:t>בשם ראש הישיבה, רבנן ותלמידיהון</w:t>
      </w:r>
    </w:p>
    <w:p w14:paraId="7CD20E77" w14:textId="77777777" w:rsidR="00860E41" w:rsidRPr="00727D04" w:rsidRDefault="00860E41" w:rsidP="00860E41">
      <w:pPr>
        <w:bidi/>
        <w:spacing w:after="140" w:line="360" w:lineRule="exact"/>
        <w:jc w:val="center"/>
        <w:rPr>
          <w:rFonts w:ascii="Narkisim" w:eastAsia="Calibri" w:hAnsi="Narkisim" w:cs="Ben Gurion"/>
          <w:b/>
          <w:color w:val="8496B0" w:themeColor="text2" w:themeTint="99"/>
          <w:sz w:val="24"/>
          <w:szCs w:val="24"/>
        </w:rPr>
      </w:pPr>
      <w:r w:rsidRPr="00727D04"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  <w:t>יעקב גלוזמן</w:t>
      </w:r>
    </w:p>
    <w:p w14:paraId="713494A5" w14:textId="72B316E3" w:rsidR="00B3348F" w:rsidRPr="00CC5A09" w:rsidRDefault="00B3348F" w:rsidP="00860E41">
      <w:pPr>
        <w:bidi/>
        <w:spacing w:line="380" w:lineRule="exact"/>
        <w:jc w:val="center"/>
        <w:rPr>
          <w:rFonts w:cs="Livorna"/>
          <w:b/>
          <w:bCs/>
          <w:spacing w:val="4"/>
          <w:sz w:val="40"/>
          <w:szCs w:val="40"/>
          <w:rtl/>
        </w:rPr>
      </w:pP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33D60A95" w14:textId="326B5AAB" w:rsidR="00731C76" w:rsidRPr="00F92A1D" w:rsidRDefault="00860E41" w:rsidP="00860E41">
      <w:pPr>
        <w:bidi/>
        <w:spacing w:after="600" w:line="320" w:lineRule="exact"/>
        <w:jc w:val="center"/>
        <w:rPr>
          <w:rFonts w:cs="Livorna"/>
          <w:spacing w:val="4"/>
          <w:sz w:val="28"/>
          <w:szCs w:val="28"/>
          <w:rtl/>
          <w:lang w:val="en-US"/>
        </w:rPr>
      </w:pPr>
      <w:r>
        <w:rPr>
          <w:rFonts w:ascii="Poppins Medium" w:hAnsi="Poppins Medium" w:cs="Poppins Medium"/>
          <w:noProof/>
          <w:color w:val="7F7F7F" w:themeColor="text1" w:themeTint="80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8EE0581" wp14:editId="052EB171">
            <wp:simplePos x="0" y="0"/>
            <wp:positionH relativeFrom="column">
              <wp:posOffset>-464820</wp:posOffset>
            </wp:positionH>
            <wp:positionV relativeFrom="paragraph">
              <wp:posOffset>579755</wp:posOffset>
            </wp:positionV>
            <wp:extent cx="792480" cy="792480"/>
            <wp:effectExtent l="0" t="0" r="0" b="7620"/>
            <wp:wrapNone/>
            <wp:docPr id="1005917347" name="תמונה 1" descr="תמונה שמכילה טקסט, סימן, פוסט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39474" name="תמונה 1" descr="תמונה שמכילה טקסט, סימן, פוסטר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48F">
        <w:rPr>
          <w:rFonts w:cs="Livorna" w:hint="cs"/>
          <w:spacing w:val="4"/>
          <w:sz w:val="28"/>
          <w:szCs w:val="28"/>
          <w:rtl/>
        </w:rPr>
        <w:t>מנהל</w:t>
      </w:r>
    </w:p>
    <w:p w14:paraId="78D5B32D" w14:textId="7E067A12" w:rsidR="00731C76" w:rsidRPr="007367EF" w:rsidRDefault="00731C76" w:rsidP="00731C76">
      <w:pPr>
        <w:pStyle w:val="BasicParagraph"/>
        <w:suppressAutoHyphens/>
        <w:bidi w:val="0"/>
        <w:spacing w:after="120" w:line="160" w:lineRule="exact"/>
        <w:ind w:left="567"/>
        <w:rPr>
          <w:rFonts w:ascii="Poppins" w:hAnsi="Poppins" w:cs="Poppins"/>
          <w:color w:val="auto"/>
          <w:spacing w:val="-17"/>
          <w:sz w:val="22"/>
          <w:szCs w:val="22"/>
        </w:rPr>
      </w:pPr>
      <w:r w:rsidRPr="007367EF">
        <w:rPr>
          <w:rFonts w:ascii="Poppins" w:hAnsi="Poppins" w:cs="Poppins"/>
          <w:color w:val="auto"/>
          <w:sz w:val="22"/>
          <w:szCs w:val="22"/>
        </w:rPr>
        <w:t>Legodlum Inc.</w:t>
      </w:r>
      <w:r>
        <w:rPr>
          <w:rFonts w:ascii="Poppins" w:hAnsi="Poppins" w:cs="Poppins"/>
          <w:color w:val="auto"/>
          <w:sz w:val="22"/>
          <w:szCs w:val="22"/>
        </w:rPr>
        <w:t xml:space="preserve"> </w:t>
      </w:r>
      <w:r w:rsidRPr="007367EF">
        <w:rPr>
          <w:rFonts w:ascii="Arial" w:hAnsi="Arial" w:cs="Arial"/>
          <w:b/>
          <w:bCs/>
          <w:color w:val="A8D08D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Pr="007367EF">
        <w:rPr>
          <w:rFonts w:ascii="Poppins" w:hAnsi="Poppins" w:cs="Poppins"/>
          <w:color w:val="auto"/>
          <w:sz w:val="22"/>
          <w:szCs w:val="22"/>
        </w:rPr>
        <w:t xml:space="preserve"> Tax ID: </w:t>
      </w:r>
      <w:r w:rsidRPr="007367EF">
        <w:rPr>
          <w:rFonts w:ascii="Poppins" w:hAnsi="Poppins" w:cs="Poppins"/>
          <w:color w:val="auto"/>
          <w:sz w:val="22"/>
          <w:szCs w:val="22"/>
          <w:rtl/>
        </w:rPr>
        <w:t>92-2603840</w:t>
      </w:r>
      <w:r w:rsidR="00B214F6"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5985F8C0" wp14:editId="4C7F189E">
                <wp:simplePos x="0" y="0"/>
                <wp:positionH relativeFrom="column">
                  <wp:posOffset>-990600</wp:posOffset>
                </wp:positionH>
                <wp:positionV relativeFrom="page">
                  <wp:posOffset>7661910</wp:posOffset>
                </wp:positionV>
                <wp:extent cx="7764780" cy="0"/>
                <wp:effectExtent l="0" t="0" r="0" b="0"/>
                <wp:wrapNone/>
                <wp:docPr id="4837763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47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930A6" id="Straight Connector 6" o:spid="_x0000_s1026" style="position:absolute;left:0;text-align:lef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8pt,603.3pt" to="533.4pt,6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" strokecolor="#404040 [2429]">
                <v:stroke dashstyle="dashDot" joinstyle="miter"/>
                <w10:wrap anchory="page"/>
                <w10:anchorlock/>
              </v:line>
            </w:pict>
          </mc:Fallback>
        </mc:AlternateContent>
      </w:r>
    </w:p>
    <w:p w14:paraId="3947B78A" w14:textId="77777777" w:rsidR="00731C76" w:rsidRDefault="00731C76" w:rsidP="00731C76">
      <w:pPr>
        <w:pStyle w:val="BasicParagraph"/>
        <w:suppressAutoHyphens/>
        <w:bidi w:val="0"/>
        <w:spacing w:after="300" w:line="160" w:lineRule="exact"/>
        <w:ind w:left="567"/>
        <w:rPr>
          <w:rFonts w:ascii="Poppins" w:hAnsi="Poppins" w:cs="Poppins"/>
          <w:color w:val="auto"/>
          <w:sz w:val="22"/>
          <w:szCs w:val="22"/>
        </w:rPr>
      </w:pPr>
      <w:r w:rsidRPr="007367EF">
        <w:rPr>
          <w:rFonts w:ascii="Poppins" w:hAnsi="Poppins" w:cs="Poppins"/>
          <w:color w:val="auto"/>
          <w:sz w:val="22"/>
          <w:szCs w:val="22"/>
        </w:rPr>
        <w:t xml:space="preserve">280 Livingston Ave </w:t>
      </w:r>
      <w:r w:rsidRPr="007367EF">
        <w:rPr>
          <w:rFonts w:ascii="Arial" w:hAnsi="Arial" w:cs="Arial"/>
          <w:b/>
          <w:bCs/>
          <w:color w:val="A8D08D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Pr="007367EF">
        <w:rPr>
          <w:rFonts w:ascii="Poppins" w:hAnsi="Poppins" w:cs="Poppins"/>
          <w:b/>
          <w:bCs/>
          <w:color w:val="A8D08D" w:themeColor="accent6" w:themeTint="99"/>
          <w:sz w:val="28"/>
          <w:szCs w:val="28"/>
        </w:rPr>
        <w:t xml:space="preserve"> </w:t>
      </w:r>
      <w:r w:rsidRPr="007367EF">
        <w:rPr>
          <w:rFonts w:ascii="Poppins" w:hAnsi="Poppins" w:cs="Poppins"/>
          <w:color w:val="auto"/>
          <w:sz w:val="22"/>
          <w:szCs w:val="22"/>
        </w:rPr>
        <w:t>Staten Island, NY 10314</w:t>
      </w:r>
    </w:p>
    <w:p w14:paraId="6B4AFF2D" w14:textId="658B86F6" w:rsidR="00F92A1D" w:rsidRPr="009249BE" w:rsidRDefault="00F92A1D" w:rsidP="00731C76">
      <w:pPr>
        <w:pStyle w:val="BasicParagraph"/>
        <w:suppressAutoHyphens/>
        <w:bidi w:val="0"/>
        <w:spacing w:after="160" w:line="240" w:lineRule="auto"/>
        <w:ind w:left="720" w:hanging="153"/>
        <w:rPr>
          <w:rFonts w:ascii="Poppins Medium" w:hAnsi="Poppins Medium" w:cs="Poppins Medium"/>
          <w:color w:val="auto"/>
          <w:rtl/>
        </w:rPr>
      </w:pP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Official Receipt Number: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t xml:space="preserve"> </w:t>
      </w:r>
      <w:r w:rsidR="00860E41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begin">
          <w:ffData>
            <w:name w:val="Word_No_Kabala"/>
            <w:enabled/>
            <w:calcOnExit w:val="0"/>
            <w:textInput>
              <w:type w:val="number"/>
              <w:default w:val="000000"/>
              <w:format w:val="000000"/>
            </w:textInput>
          </w:ffData>
        </w:fldChar>
      </w:r>
      <w:bookmarkStart w:id="8" w:name="Word_No_Kabala"/>
      <w:r w:rsidR="00860E41">
        <w:rPr>
          <w:rFonts w:ascii="Poppins Medium" w:hAnsi="Poppins Medium" w:cs="Times New Roman"/>
          <w:color w:val="auto"/>
          <w:sz w:val="22"/>
          <w:szCs w:val="22"/>
          <w:rtl/>
          <w:lang w:bidi="ar-SA"/>
        </w:rPr>
        <w:instrText xml:space="preserve"> </w:instrText>
      </w:r>
      <w:r w:rsidR="00860E41">
        <w:rPr>
          <w:rFonts w:ascii="Poppins Medium" w:hAnsi="Poppins Medium" w:cs="Poppins Medium"/>
          <w:color w:val="auto"/>
          <w:sz w:val="22"/>
          <w:szCs w:val="22"/>
          <w:lang w:bidi="ar-SA"/>
        </w:rPr>
        <w:instrText>FORMTEXT</w:instrText>
      </w:r>
      <w:r w:rsidR="00860E41">
        <w:rPr>
          <w:rFonts w:ascii="Poppins Medium" w:hAnsi="Poppins Medium" w:cs="Times New Roman"/>
          <w:color w:val="auto"/>
          <w:sz w:val="22"/>
          <w:szCs w:val="22"/>
          <w:rtl/>
          <w:lang w:bidi="ar-SA"/>
        </w:rPr>
        <w:instrText xml:space="preserve"> </w:instrText>
      </w:r>
      <w:r w:rsidR="00860E41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</w:r>
      <w:r w:rsidR="00860E41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separate"/>
      </w:r>
      <w:r w:rsidR="00860E41">
        <w:rPr>
          <w:rFonts w:ascii="Poppins Medium" w:hAnsi="Poppins Medium" w:cs="Times New Roman"/>
          <w:noProof/>
          <w:color w:val="auto"/>
          <w:sz w:val="22"/>
          <w:szCs w:val="22"/>
          <w:rtl/>
          <w:lang w:bidi="ar-SA"/>
        </w:rPr>
        <w:t>000000</w:t>
      </w:r>
      <w:r w:rsidR="00860E41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end"/>
      </w:r>
      <w:bookmarkEnd w:id="8"/>
      <w:r w:rsidRPr="009249BE">
        <w:rPr>
          <w:rFonts w:ascii="Poppins Medium" w:hAnsi="Poppins Medium" w:cs="Poppins Medium"/>
          <w:color w:val="auto"/>
        </w:rPr>
        <w:tab/>
      </w:r>
      <w:r>
        <w:rPr>
          <w:rFonts w:ascii="Poppins Medium" w:hAnsi="Poppins Medium" w:cs="Poppins Medium"/>
          <w:color w:val="auto"/>
        </w:rPr>
        <w:tab/>
      </w:r>
      <w:r>
        <w:rPr>
          <w:rFonts w:ascii="Poppins Medium" w:hAnsi="Poppins Medium" w:cs="Poppins Medium"/>
          <w:color w:val="auto"/>
        </w:rPr>
        <w:tab/>
      </w: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Date: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t xml:space="preserve"> 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fldChar w:fldCharType="begin"/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instrText xml:space="preserve"> DATE \@ "M/d/yyyy" </w:instrTex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fldChar w:fldCharType="separate"/>
      </w:r>
      <w:r w:rsidR="003A7B5A">
        <w:rPr>
          <w:rFonts w:ascii="Poppins Medium" w:hAnsi="Poppins Medium" w:cs="Poppins Medium"/>
          <w:noProof/>
          <w:color w:val="auto"/>
          <w:sz w:val="22"/>
          <w:szCs w:val="22"/>
        </w:rPr>
        <w:t>{letter_date}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fldChar w:fldCharType="end"/>
      </w:r>
    </w:p>
    <w:p w14:paraId="372C5EB4" w14:textId="4C10C99C" w:rsidR="00F92A1D" w:rsidRPr="009249BE" w:rsidRDefault="00F92A1D" w:rsidP="00F92A1D">
      <w:pPr>
        <w:spacing w:after="40"/>
        <w:ind w:firstLine="567"/>
        <w:jc w:val="both"/>
        <w:rPr>
          <w:rFonts w:ascii="Poppins Medium" w:hAnsi="Poppins Medium" w:cs="Poppins Medium"/>
        </w:rPr>
      </w:pPr>
      <w:r w:rsidRPr="009249BE">
        <w:rPr>
          <w:rFonts w:ascii="Poppins Medium" w:hAnsi="Poppins Medium" w:cs="Poppins Medium"/>
        </w:rPr>
        <w:lastRenderedPageBreak/>
        <w:t xml:space="preserve">Your contribution of </w:t>
      </w:r>
      <w:r w:rsidR="003A7B5A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r w:rsidR="003A7B5A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3A7B5A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instrText>FORMTEXT</w:instrText>
      </w:r>
      <w:r w:rsidR="003A7B5A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3A7B5A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</w:r>
      <w:r w:rsidR="003A7B5A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separate"/>
      </w:r>
      <w:r w:rsidR="003A7B5A" w:rsidRPr="00AE4D61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t>{donation_currency_symbol}{donation_amount}</w:t>
      </w:r>
      <w:r w:rsidR="003A7B5A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end"/>
      </w:r>
      <w:r w:rsidRPr="009249BE">
        <w:rPr>
          <w:rFonts w:ascii="Poppins Medium" w:hAnsi="Poppins Medium" w:cs="Poppins Medium"/>
        </w:rPr>
        <w:t xml:space="preserve">  is acknowledged with heartfelt thanks.</w:t>
      </w:r>
    </w:p>
    <w:p w14:paraId="3C39F4E2" w14:textId="0602200F" w:rsidR="00F92A1D" w:rsidRPr="008E4BFB" w:rsidRDefault="00F92A1D" w:rsidP="0002133E">
      <w:pPr>
        <w:tabs>
          <w:tab w:val="left" w:pos="2982"/>
        </w:tabs>
        <w:adjustRightInd w:val="0"/>
        <w:spacing w:after="20" w:line="300" w:lineRule="exact"/>
        <w:ind w:left="567"/>
        <w:rPr>
          <w:rFonts w:ascii="Poppins" w:eastAsiaTheme="minorHAnsi" w:hAnsi="Poppins" w:cs="Poppins"/>
          <w:sz w:val="18"/>
          <w:szCs w:val="18"/>
          <w:rtl/>
        </w:rPr>
      </w:pPr>
      <w:r w:rsidRPr="00290A2E">
        <w:rPr>
          <w:rFonts w:ascii="Poppins Medium" w:hAnsi="Poppins Medium" w:cs="Poppins Medium"/>
        </w:rPr>
        <w:t>Received from:</w:t>
      </w:r>
      <w:r>
        <w:rPr>
          <w:rFonts w:ascii="Poppins" w:eastAsiaTheme="minorHAnsi" w:hAnsi="Poppins" w:cs="Poppins"/>
        </w:rPr>
        <w:t xml:space="preserve"> </w:t>
      </w:r>
      <w:r w:rsidR="00860E41">
        <w:rPr>
          <w:rFonts w:ascii="Poppins" w:eastAsiaTheme="minorHAnsi" w:hAnsi="Poppins" w:cs="Poppins"/>
          <w:rtl/>
        </w:rPr>
        <w:fldChar w:fldCharType="begin">
          <w:ffData>
            <w:name w:val="Word_Company"/>
            <w:enabled/>
            <w:calcOnExit w:val="0"/>
            <w:textInput>
              <w:default w:val="Name_receipt"/>
            </w:textInput>
          </w:ffData>
        </w:fldChar>
      </w:r>
      <w:bookmarkStart w:id="9" w:name="Word_Company"/>
      <w:r w:rsidR="00860E41">
        <w:rPr>
          <w:rFonts w:ascii="Poppins" w:eastAsiaTheme="minorHAnsi" w:hAnsi="Poppins" w:cs="Times New Roman"/>
          <w:rtl/>
        </w:rPr>
        <w:instrText xml:space="preserve"> </w:instrText>
      </w:r>
      <w:r w:rsidR="00860E41">
        <w:rPr>
          <w:rFonts w:ascii="Poppins" w:eastAsiaTheme="minorHAnsi" w:hAnsi="Poppins" w:cs="Poppins"/>
        </w:rPr>
        <w:instrText>FORMTEXT</w:instrText>
      </w:r>
      <w:r w:rsidR="00860E41">
        <w:rPr>
          <w:rFonts w:ascii="Poppins" w:eastAsiaTheme="minorHAnsi" w:hAnsi="Poppins" w:cs="Times New Roman"/>
          <w:rtl/>
        </w:rPr>
        <w:instrText xml:space="preserve"> </w:instrText>
      </w:r>
      <w:r w:rsidR="00860E41">
        <w:rPr>
          <w:rFonts w:ascii="Poppins" w:eastAsiaTheme="minorHAnsi" w:hAnsi="Poppins" w:cs="Poppins"/>
          <w:rtl/>
        </w:rPr>
      </w:r>
      <w:r w:rsidR="00860E41">
        <w:rPr>
          <w:rFonts w:ascii="Poppins" w:eastAsiaTheme="minorHAnsi" w:hAnsi="Poppins" w:cs="Poppins"/>
          <w:rtl/>
        </w:rPr>
        <w:fldChar w:fldCharType="separate"/>
      </w:r>
      <w:r w:rsidR="00860E41">
        <w:rPr>
          <w:rFonts w:ascii="Poppins" w:eastAsiaTheme="minorHAnsi" w:hAnsi="Poppins" w:cs="Poppins"/>
          <w:noProof/>
        </w:rPr>
        <w:t>Name_receipt</w:t>
      </w:r>
      <w:r w:rsidR="00860E41">
        <w:rPr>
          <w:rFonts w:ascii="Poppins" w:eastAsiaTheme="minorHAnsi" w:hAnsi="Poppins" w:cs="Poppins"/>
          <w:rtl/>
        </w:rPr>
        <w:fldChar w:fldCharType="end"/>
      </w:r>
      <w:bookmarkEnd w:id="9"/>
    </w:p>
    <w:p w14:paraId="1674659C" w14:textId="5FB0704A" w:rsidR="00F92A1D" w:rsidRPr="00B02E95" w:rsidRDefault="00F92A1D" w:rsidP="0002133E">
      <w:pPr>
        <w:spacing w:after="20" w:line="300" w:lineRule="exact"/>
        <w:ind w:left="2127" w:hanging="993"/>
        <w:rPr>
          <w:rFonts w:ascii="Poppins" w:hAnsi="Poppins" w:cs="Poppins"/>
          <w:spacing w:val="4"/>
          <w:sz w:val="28"/>
          <w:szCs w:val="28"/>
        </w:rPr>
      </w:pPr>
      <w:r>
        <w:rPr>
          <w:rFonts w:ascii="Poppins" w:eastAsiaTheme="minorHAnsi" w:hAnsi="Poppins" w:cs="Poppins"/>
        </w:rPr>
        <w:t xml:space="preserve"> </w:t>
      </w:r>
      <w:r w:rsidRPr="00D8669F">
        <w:rPr>
          <w:rFonts w:ascii="Poppins Medium" w:eastAsiaTheme="minorHAnsi" w:hAnsi="Poppins Medium" w:cs="Poppins Medium"/>
        </w:rPr>
        <w:t>Address:</w:t>
      </w:r>
      <w:r>
        <w:rPr>
          <w:rFonts w:ascii="Poppins" w:eastAsiaTheme="minorHAnsi" w:hAnsi="Poppins" w:cs="Poppins"/>
        </w:rPr>
        <w:tab/>
      </w:r>
      <w:r w:rsidR="00860E41">
        <w:rPr>
          <w:rFonts w:ascii="Poppins" w:hAnsi="Poppins" w:cs="Poppins"/>
          <w:spacing w:val="4"/>
        </w:rPr>
        <w:fldChar w:fldCharType="begin">
          <w:ffData>
            <w:name w:val="Word_CetovetRec"/>
            <w:enabled/>
            <w:calcOnExit w:val="0"/>
            <w:textInput>
              <w:default w:val="FullAddress_Work"/>
              <w:format w:val="FIRST CAPITAL"/>
            </w:textInput>
          </w:ffData>
        </w:fldChar>
      </w:r>
      <w:bookmarkStart w:id="10" w:name="Word_CetovetRec"/>
      <w:r w:rsidR="00860E41">
        <w:rPr>
          <w:rFonts w:ascii="Poppins" w:hAnsi="Poppins" w:cs="Poppins"/>
          <w:spacing w:val="4"/>
        </w:rPr>
        <w:instrText xml:space="preserve"> FORMTEXT </w:instrText>
      </w:r>
      <w:r w:rsidR="00860E41">
        <w:rPr>
          <w:rFonts w:ascii="Poppins" w:hAnsi="Poppins" w:cs="Poppins"/>
          <w:spacing w:val="4"/>
        </w:rPr>
      </w:r>
      <w:r w:rsidR="00860E41">
        <w:rPr>
          <w:rFonts w:ascii="Poppins" w:hAnsi="Poppins" w:cs="Poppins"/>
          <w:spacing w:val="4"/>
        </w:rPr>
        <w:fldChar w:fldCharType="separate"/>
      </w:r>
      <w:r w:rsidR="00860E41">
        <w:rPr>
          <w:rFonts w:ascii="Poppins" w:hAnsi="Poppins" w:cs="Poppins"/>
          <w:noProof/>
          <w:spacing w:val="4"/>
        </w:rPr>
        <w:t>FullAddress_Work</w:t>
      </w:r>
      <w:r w:rsidR="00860E41">
        <w:rPr>
          <w:rFonts w:ascii="Poppins" w:hAnsi="Poppins" w:cs="Poppins"/>
          <w:spacing w:val="4"/>
        </w:rPr>
        <w:fldChar w:fldCharType="end"/>
      </w:r>
      <w:bookmarkEnd w:id="10"/>
    </w:p>
    <w:p w14:paraId="38CEA98B" w14:textId="5A115FB9" w:rsidR="00F92A1D" w:rsidRPr="00731C76" w:rsidRDefault="002A5393" w:rsidP="0002133E">
      <w:pPr>
        <w:spacing w:line="300" w:lineRule="exact"/>
        <w:ind w:firstLine="2131"/>
        <w:jc w:val="both"/>
        <w:rPr>
          <w:rFonts w:ascii="Poppins" w:eastAsia="Calibri" w:hAnsi="Poppins" w:cs="Poppins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BE8FAAD" wp14:editId="2F29FF87">
                <wp:simplePos x="0" y="0"/>
                <wp:positionH relativeFrom="column">
                  <wp:posOffset>3475355</wp:posOffset>
                </wp:positionH>
                <wp:positionV relativeFrom="page">
                  <wp:posOffset>9073515</wp:posOffset>
                </wp:positionV>
                <wp:extent cx="2487295" cy="481965"/>
                <wp:effectExtent l="0" t="0" r="8255" b="0"/>
                <wp:wrapNone/>
                <wp:docPr id="3538853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9DA96" w14:textId="77777777" w:rsidR="00F92A1D" w:rsidRPr="00122AC4" w:rsidRDefault="00F92A1D" w:rsidP="00F92A1D">
                            <w:pPr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  <w:t>This contribution is tax deductible.</w:t>
                            </w:r>
                          </w:p>
                          <w:p w14:paraId="4573898E" w14:textId="77777777" w:rsidR="00F92A1D" w:rsidRPr="00122AC4" w:rsidRDefault="00F92A1D" w:rsidP="00F92A1D">
                            <w:pPr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  <w:t>No goods or services were provided in consideration</w:t>
                            </w:r>
                          </w:p>
                          <w:p w14:paraId="7C70D6FD" w14:textId="77777777" w:rsidR="00F92A1D" w:rsidRPr="00122AC4" w:rsidRDefault="00F92A1D" w:rsidP="00F92A1D">
                            <w:pPr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</w:rPr>
                              <w:t>of this contribution.</w:t>
                            </w:r>
                          </w:p>
                          <w:p w14:paraId="0FF48FEA" w14:textId="77777777" w:rsidR="00F92A1D" w:rsidRDefault="00F92A1D" w:rsidP="00F92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8FA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65pt;margin-top:714.45pt;width:195.8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" filled="f" stroked="f" strokeweight=".5pt">
                <v:textbox inset="0,,0">
                  <w:txbxContent>
                    <w:p w14:paraId="2BE9DA96" w14:textId="77777777" w:rsidR="00F92A1D" w:rsidRPr="00122AC4" w:rsidRDefault="00F92A1D" w:rsidP="00F92A1D">
                      <w:pPr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  <w:t>This contribution is tax deductible.</w:t>
                      </w:r>
                    </w:p>
                    <w:p w14:paraId="4573898E" w14:textId="77777777" w:rsidR="00F92A1D" w:rsidRPr="00122AC4" w:rsidRDefault="00F92A1D" w:rsidP="00F92A1D">
                      <w:pPr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  <w:t>No goods or services were provided in consideration</w:t>
                      </w:r>
                    </w:p>
                    <w:p w14:paraId="7C70D6FD" w14:textId="77777777" w:rsidR="00F92A1D" w:rsidRPr="00122AC4" w:rsidRDefault="00F92A1D" w:rsidP="00F92A1D">
                      <w:pPr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</w:rPr>
                        <w:t>of this contribution.</w:t>
                      </w:r>
                    </w:p>
                    <w:p w14:paraId="0FF48FEA" w14:textId="77777777" w:rsidR="00F92A1D" w:rsidRDefault="00F92A1D" w:rsidP="00F92A1D">
                      <w:pPr>
                        <w:jc w:val="center"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60E41">
        <w:rPr>
          <w:rFonts w:ascii="Poppins" w:eastAsiaTheme="minorHAnsi" w:hAnsi="Poppins" w:cs="Poppins"/>
          <w:rtl/>
        </w:rPr>
        <w:fldChar w:fldCharType="begin">
          <w:ffData>
            <w:name w:val="Word_FullCity_Work"/>
            <w:enabled/>
            <w:calcOnExit w:val="0"/>
            <w:textInput>
              <w:default w:val="FullCity_Work"/>
            </w:textInput>
          </w:ffData>
        </w:fldChar>
      </w:r>
      <w:bookmarkStart w:id="11" w:name="Word_FullCity_Work"/>
      <w:r w:rsidR="00860E41">
        <w:rPr>
          <w:rFonts w:ascii="Poppins" w:eastAsiaTheme="minorHAnsi" w:hAnsi="Poppins" w:cs="Times New Roman"/>
          <w:rtl/>
        </w:rPr>
        <w:instrText xml:space="preserve"> </w:instrText>
      </w:r>
      <w:r w:rsidR="00860E41">
        <w:rPr>
          <w:rFonts w:ascii="Poppins" w:eastAsiaTheme="minorHAnsi" w:hAnsi="Poppins" w:cs="Poppins"/>
        </w:rPr>
        <w:instrText>FORMTEXT</w:instrText>
      </w:r>
      <w:r w:rsidR="00860E41">
        <w:rPr>
          <w:rFonts w:ascii="Poppins" w:eastAsiaTheme="minorHAnsi" w:hAnsi="Poppins" w:cs="Times New Roman"/>
          <w:rtl/>
        </w:rPr>
        <w:instrText xml:space="preserve"> </w:instrText>
      </w:r>
      <w:r w:rsidR="00860E41">
        <w:rPr>
          <w:rFonts w:ascii="Poppins" w:eastAsiaTheme="minorHAnsi" w:hAnsi="Poppins" w:cs="Poppins"/>
          <w:rtl/>
        </w:rPr>
      </w:r>
      <w:r w:rsidR="00860E41">
        <w:rPr>
          <w:rFonts w:ascii="Poppins" w:eastAsiaTheme="minorHAnsi" w:hAnsi="Poppins" w:cs="Poppins"/>
          <w:rtl/>
        </w:rPr>
        <w:fldChar w:fldCharType="separate"/>
      </w:r>
      <w:r w:rsidR="00860E41">
        <w:rPr>
          <w:rFonts w:ascii="Poppins" w:eastAsiaTheme="minorHAnsi" w:hAnsi="Poppins" w:cs="Poppins"/>
          <w:noProof/>
        </w:rPr>
        <w:t>FullCity_Work</w:t>
      </w:r>
      <w:r w:rsidR="00860E41">
        <w:rPr>
          <w:rFonts w:ascii="Poppins" w:eastAsiaTheme="minorHAnsi" w:hAnsi="Poppins" w:cs="Poppins"/>
          <w:rtl/>
        </w:rPr>
        <w:fldChar w:fldCharType="end"/>
      </w:r>
      <w:bookmarkEnd w:id="11"/>
    </w:p>
    <w:sectPr w:rsidR="00F92A1D" w:rsidRPr="00731C76" w:rsidSect="00DF46D2">
      <w:headerReference w:type="default" r:id="rId8"/>
      <w:pgSz w:w="12240" w:h="15840" w:code="1"/>
      <w:pgMar w:top="2835" w:right="1701" w:bottom="709" w:left="1559" w:header="720" w:footer="720" w:gutter="0"/>
      <w:paperSrc w:first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79B54" w14:textId="77777777" w:rsidR="00D85CB1" w:rsidRDefault="00D85CB1">
      <w:r>
        <w:separator/>
      </w:r>
    </w:p>
  </w:endnote>
  <w:endnote w:type="continuationSeparator" w:id="0">
    <w:p w14:paraId="00325A82" w14:textId="77777777" w:rsidR="00D85CB1" w:rsidRDefault="00D8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vorna">
    <w:altName w:val="Arial"/>
    <w:charset w:val="B1"/>
    <w:family w:val="auto"/>
    <w:pitch w:val="variable"/>
    <w:sig w:usb0="00000803" w:usb1="00000000" w:usb2="00000000" w:usb3="00000000" w:csb0="00000021" w:csb1="00000000"/>
  </w:font>
  <w:font w:name="Ben Gurion">
    <w:altName w:val="Arial"/>
    <w:charset w:val="B1"/>
    <w:family w:val="auto"/>
    <w:pitch w:val="variable"/>
    <w:sig w:usb0="00000801" w:usb1="00000000" w:usb2="00000000" w:usb3="00000000" w:csb0="00000020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160D2" w14:textId="77777777" w:rsidR="00D85CB1" w:rsidRDefault="00D85CB1">
      <w:r>
        <w:separator/>
      </w:r>
    </w:p>
  </w:footnote>
  <w:footnote w:type="continuationSeparator" w:id="0">
    <w:p w14:paraId="24575857" w14:textId="77777777" w:rsidR="00D85CB1" w:rsidRDefault="00D8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8112" w14:textId="6C7A7E86" w:rsidR="00C233B0" w:rsidRDefault="006B0A7A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8ED7319" wp14:editId="4D3FF07D">
              <wp:simplePos x="0" y="0"/>
              <wp:positionH relativeFrom="column">
                <wp:posOffset>-358140</wp:posOffset>
              </wp:positionH>
              <wp:positionV relativeFrom="paragraph">
                <wp:posOffset>853440</wp:posOffset>
              </wp:positionV>
              <wp:extent cx="5166360" cy="1404620"/>
              <wp:effectExtent l="0" t="0" r="0" b="127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1663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075AB0" w14:textId="13097EF1" w:rsidR="006B0A7A" w:rsidRDefault="006B0A7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ED7319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7" type="#_x0000_t202" style="position:absolute;margin-left:-28.2pt;margin-top:67.2pt;width:406.8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" stroked="f">
              <v:textbox style="mso-fit-shape-to-text:t">
                <w:txbxContent>
                  <w:p w14:paraId="3E075AB0" w14:textId="13097EF1" w:rsidR="006B0A7A" w:rsidRDefault="006B0A7A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2DFF017" wp14:editId="617BC293">
          <wp:simplePos x="0" y="0"/>
          <wp:positionH relativeFrom="margin">
            <wp:posOffset>-579120</wp:posOffset>
          </wp:positionH>
          <wp:positionV relativeFrom="page">
            <wp:posOffset>213360</wp:posOffset>
          </wp:positionV>
          <wp:extent cx="6649200" cy="1450800"/>
          <wp:effectExtent l="0" t="0" r="0" b="0"/>
          <wp:wrapNone/>
          <wp:docPr id="1241449904" name="Picture 1241449904" descr="Heading.b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eading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9200" cy="14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33E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491"/>
    <w:rsid w:val="00077CBF"/>
    <w:rsid w:val="00080BF8"/>
    <w:rsid w:val="00083B04"/>
    <w:rsid w:val="00084AFA"/>
    <w:rsid w:val="000861E2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24AD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60B94"/>
    <w:rsid w:val="001645BB"/>
    <w:rsid w:val="00167F62"/>
    <w:rsid w:val="00170206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25A"/>
    <w:rsid w:val="002777E0"/>
    <w:rsid w:val="002817B1"/>
    <w:rsid w:val="002A10EB"/>
    <w:rsid w:val="002A2DE0"/>
    <w:rsid w:val="002A5393"/>
    <w:rsid w:val="002A7295"/>
    <w:rsid w:val="002B201C"/>
    <w:rsid w:val="002B46B8"/>
    <w:rsid w:val="002C50CD"/>
    <w:rsid w:val="002D0055"/>
    <w:rsid w:val="002D05AD"/>
    <w:rsid w:val="002D3934"/>
    <w:rsid w:val="002D603B"/>
    <w:rsid w:val="002D765F"/>
    <w:rsid w:val="002E007E"/>
    <w:rsid w:val="002E1F51"/>
    <w:rsid w:val="002E261D"/>
    <w:rsid w:val="002E3CA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0341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A7B5A"/>
    <w:rsid w:val="003B00CF"/>
    <w:rsid w:val="003B4656"/>
    <w:rsid w:val="003B7A2D"/>
    <w:rsid w:val="003D127B"/>
    <w:rsid w:val="003D1F02"/>
    <w:rsid w:val="003D1F07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47933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2B6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A347B"/>
    <w:rsid w:val="005A55D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30AA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0A7A"/>
    <w:rsid w:val="006B24A9"/>
    <w:rsid w:val="006B681D"/>
    <w:rsid w:val="006B77D4"/>
    <w:rsid w:val="006C13FC"/>
    <w:rsid w:val="006C4285"/>
    <w:rsid w:val="006C644A"/>
    <w:rsid w:val="006C7E4F"/>
    <w:rsid w:val="006D1E89"/>
    <w:rsid w:val="006D4785"/>
    <w:rsid w:val="006E13C7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0618D"/>
    <w:rsid w:val="007130AE"/>
    <w:rsid w:val="00716858"/>
    <w:rsid w:val="007207E7"/>
    <w:rsid w:val="00720A8F"/>
    <w:rsid w:val="00722B2A"/>
    <w:rsid w:val="00731798"/>
    <w:rsid w:val="00731C76"/>
    <w:rsid w:val="00744FD7"/>
    <w:rsid w:val="00745D0A"/>
    <w:rsid w:val="00752401"/>
    <w:rsid w:val="00757848"/>
    <w:rsid w:val="00760D1A"/>
    <w:rsid w:val="0076149A"/>
    <w:rsid w:val="007642B7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4E38"/>
    <w:rsid w:val="007C6604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0E41"/>
    <w:rsid w:val="00861BEC"/>
    <w:rsid w:val="008665E3"/>
    <w:rsid w:val="00872690"/>
    <w:rsid w:val="008741F1"/>
    <w:rsid w:val="008742E0"/>
    <w:rsid w:val="00874446"/>
    <w:rsid w:val="008752F9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2617"/>
    <w:rsid w:val="008E6036"/>
    <w:rsid w:val="008F0B03"/>
    <w:rsid w:val="008F15BA"/>
    <w:rsid w:val="008F642C"/>
    <w:rsid w:val="008F6645"/>
    <w:rsid w:val="0090079C"/>
    <w:rsid w:val="0090412E"/>
    <w:rsid w:val="0091038E"/>
    <w:rsid w:val="00910686"/>
    <w:rsid w:val="00923DFD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3744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27BD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D61"/>
    <w:rsid w:val="00AE6773"/>
    <w:rsid w:val="00B13405"/>
    <w:rsid w:val="00B169FB"/>
    <w:rsid w:val="00B214F6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87A9D"/>
    <w:rsid w:val="00B908EF"/>
    <w:rsid w:val="00B90FEF"/>
    <w:rsid w:val="00BA0663"/>
    <w:rsid w:val="00BA491B"/>
    <w:rsid w:val="00BB4425"/>
    <w:rsid w:val="00BB6D6C"/>
    <w:rsid w:val="00BC0D71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33B0"/>
    <w:rsid w:val="00C2445B"/>
    <w:rsid w:val="00C25E1F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2739"/>
    <w:rsid w:val="00CE592A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5CB1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DF46D2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5B1A"/>
    <w:rsid w:val="00F369FC"/>
    <w:rsid w:val="00F52480"/>
    <w:rsid w:val="00F56340"/>
    <w:rsid w:val="00F5645B"/>
    <w:rsid w:val="00F57412"/>
    <w:rsid w:val="00F61B8D"/>
    <w:rsid w:val="00F63B43"/>
    <w:rsid w:val="00F67B69"/>
    <w:rsid w:val="00F720B4"/>
    <w:rsid w:val="00F76340"/>
    <w:rsid w:val="00F82065"/>
    <w:rsid w:val="00F86F3E"/>
    <w:rsid w:val="00F900B8"/>
    <w:rsid w:val="00F92A1D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94"/>
    <w:rPr>
      <w:rFonts w:cs="Miriam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  <w:style w:type="paragraph" w:customStyle="1" w:styleId="BasicParagraph">
    <w:name w:val="[Basic Paragraph]"/>
    <w:basedOn w:val="Normal"/>
    <w:uiPriority w:val="99"/>
    <w:rsid w:val="00F92A1D"/>
    <w:pPr>
      <w:autoSpaceDE w:val="0"/>
      <w:autoSpaceDN w:val="0"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Biz Techoff</cp:lastModifiedBy>
  <cp:revision>6</cp:revision>
  <cp:lastPrinted>2021-11-30T18:59:00Z</cp:lastPrinted>
  <dcterms:created xsi:type="dcterms:W3CDTF">2025-01-05T06:35:00Z</dcterms:created>
  <dcterms:modified xsi:type="dcterms:W3CDTF">2025-10-21T05:38:00Z</dcterms:modified>
</cp:coreProperties>
</file>
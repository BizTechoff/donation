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F149" w14:textId="4C4449DC" w:rsidR="008128BA" w:rsidRPr="007F730B" w:rsidRDefault="007B023A" w:rsidP="007B023A">
      <w:pPr>
        <w:bidi/>
        <w:spacing w:after="600" w:line="260" w:lineRule="exact"/>
        <w:jc w:val="both"/>
        <w:rPr>
          <w:rFonts w:cs="Livorna"/>
          <w:spacing w:val="4"/>
          <w:sz w:val="28"/>
          <w:szCs w:val="28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2AFE204" wp14:editId="4EAFAA70">
            <wp:simplePos x="0" y="0"/>
            <wp:positionH relativeFrom="page">
              <wp:posOffset>481260</wp:posOffset>
            </wp:positionH>
            <wp:positionV relativeFrom="page">
              <wp:posOffset>280670</wp:posOffset>
            </wp:positionV>
            <wp:extent cx="6746400" cy="1450800"/>
            <wp:effectExtent l="0" t="0" r="0" b="0"/>
            <wp:wrapNone/>
            <wp:docPr id="2" name="Picture 2" descr="Heading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eading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"/>
                    <a:stretch/>
                  </pic:blipFill>
                  <pic:spPr bwMode="auto">
                    <a:xfrm>
                      <a:off x="0" y="0"/>
                      <a:ext cx="6746400" cy="14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730B">
        <w:rPr>
          <w:rFonts w:cs="Livorna"/>
          <w:noProof/>
          <w:spacing w:val="4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B3F77F" wp14:editId="5C224F21">
                <wp:simplePos x="0" y="0"/>
                <wp:positionH relativeFrom="column">
                  <wp:posOffset>-451826</wp:posOffset>
                </wp:positionH>
                <wp:positionV relativeFrom="paragraph">
                  <wp:posOffset>-417687</wp:posOffset>
                </wp:positionV>
                <wp:extent cx="5591403" cy="175260"/>
                <wp:effectExtent l="0" t="0" r="9525" b="0"/>
                <wp:wrapNone/>
                <wp:docPr id="10102501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91403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D4F86" w14:textId="31547162" w:rsidR="007F730B" w:rsidRDefault="007F73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3F77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5.6pt;margin-top:-32.9pt;width:440.25pt;height:13.8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" stroked="f">
                <v:textbox>
                  <w:txbxContent>
                    <w:p w14:paraId="2A5D4F86" w14:textId="31547162" w:rsidR="007F730B" w:rsidRDefault="007F730B"/>
                  </w:txbxContent>
                </v:textbox>
              </v:shape>
            </w:pict>
          </mc:Fallback>
        </mc:AlternateContent>
      </w:r>
      <w:r w:rsidR="00B5150C">
        <w:rPr>
          <w:rFonts w:cs="Livorna"/>
          <w:noProof/>
          <w:spacing w:val="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C66A6C" wp14:editId="66F919D3">
                <wp:simplePos x="0" y="0"/>
                <wp:positionH relativeFrom="page">
                  <wp:align>center</wp:align>
                </wp:positionH>
                <wp:positionV relativeFrom="paragraph">
                  <wp:posOffset>-806450</wp:posOffset>
                </wp:positionV>
                <wp:extent cx="7250400" cy="8830800"/>
                <wp:effectExtent l="0" t="0" r="27305" b="27940"/>
                <wp:wrapNone/>
                <wp:docPr id="826948355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00" cy="8830800"/>
                        </a:xfrm>
                        <a:prstGeom prst="roundRect">
                          <a:avLst>
                            <a:gd name="adj" fmla="val 4467"/>
                          </a:avLst>
                        </a:prstGeom>
                        <a:noFill/>
                        <a:ln w="12700">
                          <a:solidFill>
                            <a:srgbClr val="ACB0B4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F7920" id="מלבן: פינות מעוגלות 2" o:spid="_x0000_s1026" style="position:absolute;left:0;text-align:left;margin-left:0;margin-top:-63.5pt;width:570.9pt;height:695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29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" filled="f" strokecolor="#acb0b4" strokeweight="1pt">
                <w10:wrap anchorx="page"/>
              </v:roundrect>
            </w:pict>
          </mc:Fallback>
        </mc:AlternateContent>
      </w:r>
      <w:r w:rsidR="008128BA" w:rsidRPr="00392D28">
        <w:rPr>
          <w:rFonts w:cs="Livorna" w:hint="cs"/>
          <w:spacing w:val="4"/>
          <w:sz w:val="28"/>
          <w:szCs w:val="28"/>
          <w:rtl/>
        </w:rPr>
        <w:t>ב</w:t>
      </w:r>
      <w:r w:rsidR="008128BA">
        <w:rPr>
          <w:rFonts w:cs="Livorna" w:hint="cs"/>
          <w:spacing w:val="4"/>
          <w:sz w:val="28"/>
          <w:szCs w:val="28"/>
          <w:rtl/>
        </w:rPr>
        <w:t>ס</w:t>
      </w:r>
      <w:r w:rsidR="008128BA" w:rsidRPr="00392D28">
        <w:rPr>
          <w:rFonts w:cs="Livorna" w:hint="cs"/>
          <w:spacing w:val="4"/>
          <w:sz w:val="28"/>
          <w:szCs w:val="28"/>
          <w:rtl/>
        </w:rPr>
        <w:t>"</w:t>
      </w:r>
      <w:r w:rsidR="008128BA">
        <w:rPr>
          <w:rFonts w:cs="Livorna" w:hint="cs"/>
          <w:spacing w:val="4"/>
          <w:sz w:val="28"/>
          <w:szCs w:val="28"/>
          <w:rtl/>
        </w:rPr>
        <w:t>ד</w:t>
      </w:r>
      <w:r w:rsidR="008128BA"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begin"/>
      </w:r>
      <w:r w:rsidR="008128BA"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="008128BA" w:rsidRPr="00392D28">
        <w:rPr>
          <w:rFonts w:cs="Livorna" w:hint="cs"/>
          <w:spacing w:val="4"/>
          <w:sz w:val="28"/>
          <w:szCs w:val="28"/>
        </w:rPr>
        <w:instrText>DATE</w:instrText>
      </w:r>
      <w:r w:rsidR="008128BA"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="008128BA"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="008128BA"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8715E6">
        <w:rPr>
          <w:rFonts w:cs="Livorna"/>
          <w:noProof/>
          <w:spacing w:val="4"/>
          <w:sz w:val="28"/>
          <w:szCs w:val="28"/>
          <w:rtl/>
        </w:rPr>
        <w:t>‏ב' חשון תשפ"ו</w: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end"/>
      </w:r>
    </w:p>
    <w:bookmarkStart w:id="0" w:name="_Hlk212203654"/>
    <w:p w14:paraId="0DC0D311" w14:textId="77777777" w:rsidR="008715E6" w:rsidRDefault="008715E6" w:rsidP="008715E6">
      <w:pPr>
        <w:spacing w:line="300" w:lineRule="exact"/>
        <w:ind w:hanging="426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1" w:name="Word_W_FullCtovet"/>
      <w:r>
        <w:rPr>
          <w:rFonts w:cs="Livorna"/>
          <w:spacing w:val="4"/>
          <w:sz w:val="22"/>
          <w:szCs w:val="22"/>
        </w:rPr>
        <w:instrText xml:space="preserve"> FORMTEXT </w:instrText>
      </w:r>
      <w:r>
        <w:rPr>
          <w:rFonts w:cs="Livorna"/>
          <w:spacing w:val="4"/>
          <w:sz w:val="22"/>
          <w:szCs w:val="22"/>
        </w:rPr>
      </w:r>
      <w:r>
        <w:rPr>
          <w:rFonts w:cs="Livorna"/>
          <w:spacing w:val="4"/>
          <w:sz w:val="22"/>
          <w:szCs w:val="22"/>
        </w:rPr>
        <w:fldChar w:fldCharType="separate"/>
      </w:r>
      <w:r>
        <w:rPr>
          <w:rFonts w:cs="Livorna"/>
          <w:noProof/>
          <w:spacing w:val="4"/>
          <w:sz w:val="22"/>
          <w:szCs w:val="22"/>
        </w:rPr>
        <w:t>{FullAddress}</w:t>
      </w:r>
      <w:r>
        <w:rPr>
          <w:rFonts w:cs="Livorna"/>
          <w:spacing w:val="4"/>
          <w:sz w:val="22"/>
          <w:szCs w:val="22"/>
        </w:rPr>
        <w:fldChar w:fldCharType="end"/>
      </w:r>
      <w:bookmarkEnd w:id="1"/>
    </w:p>
    <w:bookmarkEnd w:id="0"/>
    <w:p w14:paraId="117DD6DD" w14:textId="654656D6" w:rsidR="00731C76" w:rsidRDefault="00731C76" w:rsidP="00F92A1D">
      <w:pPr>
        <w:spacing w:line="300" w:lineRule="exact"/>
        <w:ind w:hanging="426"/>
        <w:rPr>
          <w:rFonts w:cs="Livorna"/>
          <w:spacing w:val="4"/>
          <w:sz w:val="22"/>
          <w:szCs w:val="22"/>
          <w:rtl/>
        </w:rPr>
      </w:pPr>
    </w:p>
    <w:p w14:paraId="605D430B" w14:textId="77777777" w:rsidR="0059365F" w:rsidRPr="00BD416C" w:rsidRDefault="0059365F" w:rsidP="00F92A1D">
      <w:pPr>
        <w:spacing w:line="300" w:lineRule="exact"/>
        <w:ind w:hanging="426"/>
        <w:rPr>
          <w:rFonts w:cs="Livorna"/>
          <w:spacing w:val="4"/>
          <w:sz w:val="22"/>
          <w:szCs w:val="22"/>
        </w:rPr>
      </w:pPr>
    </w:p>
    <w:p w14:paraId="61CA53A3" w14:textId="77777777" w:rsidR="008715E6" w:rsidRPr="009D52FA" w:rsidRDefault="008715E6" w:rsidP="008715E6">
      <w:pPr>
        <w:bidi/>
        <w:spacing w:line="360" w:lineRule="exact"/>
        <w:ind w:firstLine="7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2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noProof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</w:p>
    <w:p w14:paraId="29F77ED7" w14:textId="77777777" w:rsidR="008715E6" w:rsidRPr="002415E2" w:rsidRDefault="008715E6" w:rsidP="008715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3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noProof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3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4" w:name="Word_FullNameHebLTR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noProof/>
          <w:spacing w:val="4"/>
          <w:sz w:val="32"/>
          <w:szCs w:val="32"/>
          <w:rtl/>
        </w:rPr>
        <w:t>{שם_עברית}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4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{סיומת_עברית}"/>
            </w:textInput>
          </w:ffData>
        </w:fldChar>
      </w:r>
      <w:bookmarkStart w:id="5" w:name="Word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noProof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</w:p>
    <w:p w14:paraId="65575E74" w14:textId="5C00BEAD" w:rsidR="008128BA" w:rsidRPr="00392D28" w:rsidRDefault="008128BA" w:rsidP="00492A60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5F19E378" w14:textId="52230C71" w:rsidR="00F2354E" w:rsidRPr="000A529D" w:rsidRDefault="00F2354E" w:rsidP="00492A60">
      <w:pPr>
        <w:bidi/>
        <w:spacing w:after="240" w:line="40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אשריך שזכית ולקחת לעצמך חלק וזכות בלימוד תורה של קרוב ל-100 תלמידים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היושבים והוגים בתורה יום יום בוקר צהרים וערב,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בהרימכם תרומת ה' בסך </w:t>
      </w:r>
      <w:r w:rsidR="008715E6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{תרומה}"/>
            </w:textInput>
          </w:ffData>
        </w:fldChar>
      </w:r>
      <w:bookmarkStart w:id="6" w:name="Word_FullTroma"/>
      <w:r w:rsidR="008715E6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instrText xml:space="preserve"> </w:instrText>
      </w:r>
      <w:r w:rsidR="008715E6"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  <w:instrText>FORMTEXT</w:instrText>
      </w:r>
      <w:r w:rsidR="008715E6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instrText xml:space="preserve"> </w:instrText>
      </w:r>
      <w:r w:rsidR="008715E6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</w:r>
      <w:r w:rsidR="008715E6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separate"/>
      </w:r>
      <w:r w:rsidR="008715E6">
        <w:rPr>
          <w:rFonts w:asciiTheme="majorBidi" w:eastAsia="Calibri" w:hAnsiTheme="majorBidi" w:cstheme="majorBidi"/>
          <w:b/>
          <w:bCs/>
          <w:noProof/>
          <w:sz w:val="32"/>
          <w:szCs w:val="32"/>
          <w:rtl/>
          <w:lang w:val="en-US"/>
        </w:rPr>
        <w:t>{תרומה}</w:t>
      </w:r>
      <w:r w:rsidR="008715E6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end"/>
      </w:r>
      <w:bookmarkEnd w:id="6"/>
      <w:r w:rsidRPr="000A529D">
        <w:rPr>
          <w:rFonts w:cs="Livorna" w:hint="cs"/>
          <w:spacing w:val="4"/>
          <w:sz w:val="28"/>
          <w:szCs w:val="28"/>
          <w:rtl/>
        </w:rPr>
        <w:t xml:space="preserve"> 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</w:p>
    <w:p w14:paraId="7F385FD6" w14:textId="69331B51" w:rsidR="00F2354E" w:rsidRDefault="00F2354E" w:rsidP="00492A60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בזכות השתתפותכם הנכבדה יכולים מרביצי התורה בישיבתנו </w:t>
      </w:r>
      <w:proofErr w:type="spellStart"/>
      <w:r>
        <w:rPr>
          <w:rFonts w:cs="Livorna" w:hint="cs"/>
          <w:spacing w:val="4"/>
          <w:sz w:val="28"/>
          <w:szCs w:val="28"/>
          <w:rtl/>
        </w:rPr>
        <w:t>הק</w:t>
      </w:r>
      <w:proofErr w:type="spellEnd"/>
      <w:r>
        <w:rPr>
          <w:rFonts w:cs="Livorna" w:hint="cs"/>
          <w:spacing w:val="4"/>
          <w:sz w:val="28"/>
          <w:szCs w:val="28"/>
          <w:rtl/>
        </w:rPr>
        <w:t>' להתמסר לתלמידינו ולהלוך כנגד רוחו של כל אחד ברוגע ובלי טרדות, ההתעלות שיש לתלמידים עקב כך וההתחזקות בלימוד התורה בוודאי נזקפים לזכותכם!</w:t>
      </w:r>
    </w:p>
    <w:p w14:paraId="30C18E80" w14:textId="034A0C58" w:rsidR="00F2354E" w:rsidRPr="00392D28" w:rsidRDefault="00F2354E" w:rsidP="00492A60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זוכים אתם ודאי בברכות המובטחות למחזיקי תורה לראות שפע ברכה והצלחה בכל מעשי ידיכם, אתם וביתכם, ולרוות נחת ושמחה מכל יוצ"ח בבריאות איתנה לאורך ימים טובים, אכי"ר.</w:t>
      </w:r>
    </w:p>
    <w:p w14:paraId="7F0DC673" w14:textId="77777777" w:rsidR="008715E6" w:rsidRPr="00B5637C" w:rsidRDefault="008715E6" w:rsidP="008715E6">
      <w:pPr>
        <w:bidi/>
        <w:spacing w:after="80" w:line="380" w:lineRule="exact"/>
        <w:jc w:val="center"/>
        <w:rPr>
          <w:rFonts w:cs="Livorna"/>
          <w:b/>
          <w:bCs/>
          <w:spacing w:val="4"/>
          <w:sz w:val="32"/>
          <w:szCs w:val="32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7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noProof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7"/>
    </w:p>
    <w:p w14:paraId="23FFC881" w14:textId="297D748E" w:rsidR="000019AC" w:rsidRDefault="00370341" w:rsidP="00DA7ED7">
      <w:pPr>
        <w:bidi/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</w:rPr>
      </w:pPr>
      <w:r w:rsidRPr="00370341">
        <w:rPr>
          <w:rFonts w:cs="Livorna" w:hint="cs"/>
          <w:b/>
          <w:bCs/>
          <w:spacing w:val="4"/>
          <w:sz w:val="32"/>
          <w:szCs w:val="32"/>
          <w:rtl/>
        </w:rPr>
        <w:t xml:space="preserve">בשם ראש הישיבה, רבנן </w:t>
      </w:r>
      <w:proofErr w:type="spellStart"/>
      <w:r w:rsidRPr="00370341">
        <w:rPr>
          <w:rFonts w:cs="Livorna" w:hint="cs"/>
          <w:b/>
          <w:bCs/>
          <w:spacing w:val="4"/>
          <w:sz w:val="32"/>
          <w:szCs w:val="32"/>
          <w:rtl/>
        </w:rPr>
        <w:t>ותלמידיהון</w:t>
      </w:r>
      <w:proofErr w:type="spellEnd"/>
    </w:p>
    <w:p w14:paraId="404802E0" w14:textId="6C770798" w:rsidR="00DA7ED7" w:rsidRPr="00DA7ED7" w:rsidRDefault="00DA7ED7" w:rsidP="00DA7ED7">
      <w:pPr>
        <w:bidi/>
        <w:spacing w:after="140" w:line="360" w:lineRule="exact"/>
        <w:jc w:val="center"/>
        <w:rPr>
          <w:rFonts w:ascii="Narkisim" w:eastAsia="Calibri" w:hAnsi="Narkisim" w:cs="Ben Gurion"/>
          <w:b/>
          <w:color w:val="8496B0" w:themeColor="text2" w:themeTint="99"/>
          <w:sz w:val="24"/>
          <w:szCs w:val="24"/>
          <w:rtl/>
        </w:rPr>
      </w:pPr>
      <w:r w:rsidRPr="00727D04">
        <w:rPr>
          <w:rFonts w:ascii="Narkisim" w:eastAsia="Calibri" w:hAnsi="Narkisim" w:cs="Ben Gurion"/>
          <w:b/>
          <w:color w:val="8496B0" w:themeColor="text2" w:themeTint="99"/>
          <w:sz w:val="24"/>
          <w:szCs w:val="24"/>
          <w:rtl/>
        </w:rPr>
        <w:t>יעקב גלוזמן</w:t>
      </w:r>
    </w:p>
    <w:p w14:paraId="713494A5" w14:textId="72B316E3" w:rsidR="00B3348F" w:rsidRPr="00CC5A09" w:rsidRDefault="00B3348F" w:rsidP="00DA7ED7">
      <w:pPr>
        <w:tabs>
          <w:tab w:val="center" w:pos="1703"/>
          <w:tab w:val="center" w:pos="5672"/>
        </w:tabs>
        <w:bidi/>
        <w:spacing w:line="400" w:lineRule="exact"/>
        <w:jc w:val="center"/>
        <w:rPr>
          <w:rFonts w:cs="Livorna"/>
          <w:b/>
          <w:bCs/>
          <w:spacing w:val="4"/>
          <w:sz w:val="40"/>
          <w:szCs w:val="40"/>
          <w:rtl/>
        </w:rPr>
      </w:pP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1674659C" w14:textId="76148F0D" w:rsidR="00F92A1D" w:rsidRPr="0059365F" w:rsidRDefault="00B3348F" w:rsidP="00492A60">
      <w:pPr>
        <w:tabs>
          <w:tab w:val="center" w:pos="1561"/>
          <w:tab w:val="center" w:pos="5672"/>
        </w:tabs>
        <w:bidi/>
        <w:spacing w:line="320" w:lineRule="exact"/>
        <w:jc w:val="center"/>
        <w:rPr>
          <w:rFonts w:ascii="Poppins" w:hAnsi="Poppins" w:cstheme="minorBidi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F92A1D" w:rsidRPr="0059365F" w:rsidSect="007B023A">
      <w:headerReference w:type="default" r:id="rId8"/>
      <w:pgSz w:w="12240" w:h="15840" w:code="1"/>
      <w:pgMar w:top="2835" w:right="1701" w:bottom="1134" w:left="1559" w:header="720" w:footer="720" w:gutter="0"/>
      <w:paperSrc w:first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53BDB" w14:textId="77777777" w:rsidR="004B4EE8" w:rsidRDefault="004B4EE8">
      <w:r>
        <w:separator/>
      </w:r>
    </w:p>
  </w:endnote>
  <w:endnote w:type="continuationSeparator" w:id="0">
    <w:p w14:paraId="369BD535" w14:textId="77777777" w:rsidR="004B4EE8" w:rsidRDefault="004B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Ben Gurion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CC8DA" w14:textId="77777777" w:rsidR="004B4EE8" w:rsidRDefault="004B4EE8">
      <w:r>
        <w:separator/>
      </w:r>
    </w:p>
  </w:footnote>
  <w:footnote w:type="continuationSeparator" w:id="0">
    <w:p w14:paraId="6072DB13" w14:textId="77777777" w:rsidR="004B4EE8" w:rsidRDefault="004B4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8112" w14:textId="36179D78" w:rsidR="00C233B0" w:rsidRDefault="006B0A7A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8ED7319" wp14:editId="4D3FF07D">
              <wp:simplePos x="0" y="0"/>
              <wp:positionH relativeFrom="column">
                <wp:posOffset>-358140</wp:posOffset>
              </wp:positionH>
              <wp:positionV relativeFrom="paragraph">
                <wp:posOffset>853440</wp:posOffset>
              </wp:positionV>
              <wp:extent cx="5166360" cy="1404620"/>
              <wp:effectExtent l="0" t="0" r="0" b="1270"/>
              <wp:wrapNone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1663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075AB0" w14:textId="13097EF1" w:rsidR="006B0A7A" w:rsidRDefault="006B0A7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ED731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8.2pt;margin-top:67.2pt;width:406.8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" stroked="f">
              <v:textbox style="mso-fit-shape-to-text:t">
                <w:txbxContent>
                  <w:p w14:paraId="3E075AB0" w14:textId="13097EF1" w:rsidR="006B0A7A" w:rsidRDefault="006B0A7A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mwqAUASDgdnCwAAAA="/>
  </w:docVars>
  <w:rsids>
    <w:rsidRoot w:val="009417BA"/>
    <w:rsid w:val="00001458"/>
    <w:rsid w:val="000019AC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61E2"/>
    <w:rsid w:val="000879E6"/>
    <w:rsid w:val="00091D72"/>
    <w:rsid w:val="00093912"/>
    <w:rsid w:val="000A057B"/>
    <w:rsid w:val="000A529D"/>
    <w:rsid w:val="000A6024"/>
    <w:rsid w:val="000B0023"/>
    <w:rsid w:val="000B0521"/>
    <w:rsid w:val="000B72A0"/>
    <w:rsid w:val="000C18F6"/>
    <w:rsid w:val="000C771B"/>
    <w:rsid w:val="000D63FD"/>
    <w:rsid w:val="000E2AFE"/>
    <w:rsid w:val="000E3051"/>
    <w:rsid w:val="000E3C07"/>
    <w:rsid w:val="000E57E2"/>
    <w:rsid w:val="000F1DCF"/>
    <w:rsid w:val="000F5887"/>
    <w:rsid w:val="000F6086"/>
    <w:rsid w:val="000F610E"/>
    <w:rsid w:val="000F6B1B"/>
    <w:rsid w:val="000F7FFE"/>
    <w:rsid w:val="00104D6E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292D"/>
    <w:rsid w:val="00160B94"/>
    <w:rsid w:val="001645BB"/>
    <w:rsid w:val="00167F62"/>
    <w:rsid w:val="00170206"/>
    <w:rsid w:val="00171ADD"/>
    <w:rsid w:val="001733E6"/>
    <w:rsid w:val="00175791"/>
    <w:rsid w:val="00176463"/>
    <w:rsid w:val="001845DC"/>
    <w:rsid w:val="001853A1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25A"/>
    <w:rsid w:val="002777E0"/>
    <w:rsid w:val="002817B1"/>
    <w:rsid w:val="002A10EB"/>
    <w:rsid w:val="002A2DE0"/>
    <w:rsid w:val="002A7295"/>
    <w:rsid w:val="002B201C"/>
    <w:rsid w:val="002B3029"/>
    <w:rsid w:val="002B46B8"/>
    <w:rsid w:val="002C50CD"/>
    <w:rsid w:val="002D0055"/>
    <w:rsid w:val="002D05AD"/>
    <w:rsid w:val="002D3934"/>
    <w:rsid w:val="002D603B"/>
    <w:rsid w:val="002E007E"/>
    <w:rsid w:val="002E1F51"/>
    <w:rsid w:val="002E261D"/>
    <w:rsid w:val="002E3CA5"/>
    <w:rsid w:val="002E5055"/>
    <w:rsid w:val="002F236C"/>
    <w:rsid w:val="002F3690"/>
    <w:rsid w:val="002F3D37"/>
    <w:rsid w:val="002F52E5"/>
    <w:rsid w:val="003016AF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0341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6702"/>
    <w:rsid w:val="003B00CF"/>
    <w:rsid w:val="003B4656"/>
    <w:rsid w:val="003B7A2D"/>
    <w:rsid w:val="003D127B"/>
    <w:rsid w:val="003D1F02"/>
    <w:rsid w:val="003D2048"/>
    <w:rsid w:val="003E4F63"/>
    <w:rsid w:val="003F6D44"/>
    <w:rsid w:val="004023E1"/>
    <w:rsid w:val="00403D14"/>
    <w:rsid w:val="00404A4B"/>
    <w:rsid w:val="00406927"/>
    <w:rsid w:val="00410D9E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2A60"/>
    <w:rsid w:val="00494387"/>
    <w:rsid w:val="004955F7"/>
    <w:rsid w:val="00495706"/>
    <w:rsid w:val="004A20EE"/>
    <w:rsid w:val="004A2813"/>
    <w:rsid w:val="004A5196"/>
    <w:rsid w:val="004B115A"/>
    <w:rsid w:val="004B40F9"/>
    <w:rsid w:val="004B4EE8"/>
    <w:rsid w:val="004B5CB7"/>
    <w:rsid w:val="004B7986"/>
    <w:rsid w:val="004C0A3C"/>
    <w:rsid w:val="004C2116"/>
    <w:rsid w:val="004C3047"/>
    <w:rsid w:val="004C4815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52803"/>
    <w:rsid w:val="00553A70"/>
    <w:rsid w:val="00557A73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365F"/>
    <w:rsid w:val="00596A60"/>
    <w:rsid w:val="005A0896"/>
    <w:rsid w:val="005A69E8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0340"/>
    <w:rsid w:val="00631B5D"/>
    <w:rsid w:val="0063244F"/>
    <w:rsid w:val="00633ABF"/>
    <w:rsid w:val="00637788"/>
    <w:rsid w:val="0064217D"/>
    <w:rsid w:val="006445D4"/>
    <w:rsid w:val="006451AA"/>
    <w:rsid w:val="006523FD"/>
    <w:rsid w:val="006530EA"/>
    <w:rsid w:val="00653418"/>
    <w:rsid w:val="006618C1"/>
    <w:rsid w:val="00672A04"/>
    <w:rsid w:val="00673293"/>
    <w:rsid w:val="0067531E"/>
    <w:rsid w:val="006809E6"/>
    <w:rsid w:val="00683EAE"/>
    <w:rsid w:val="00687E55"/>
    <w:rsid w:val="00691CFC"/>
    <w:rsid w:val="00696AB5"/>
    <w:rsid w:val="006A188D"/>
    <w:rsid w:val="006B0A7A"/>
    <w:rsid w:val="006B24A9"/>
    <w:rsid w:val="006B681D"/>
    <w:rsid w:val="006B77D4"/>
    <w:rsid w:val="006C13FC"/>
    <w:rsid w:val="006C4285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30AE"/>
    <w:rsid w:val="00716858"/>
    <w:rsid w:val="007207E7"/>
    <w:rsid w:val="00720A8F"/>
    <w:rsid w:val="00722B2A"/>
    <w:rsid w:val="00726F7B"/>
    <w:rsid w:val="00731798"/>
    <w:rsid w:val="00731C76"/>
    <w:rsid w:val="00744FD7"/>
    <w:rsid w:val="00752401"/>
    <w:rsid w:val="00757848"/>
    <w:rsid w:val="00760D1A"/>
    <w:rsid w:val="0076149A"/>
    <w:rsid w:val="00767750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23A"/>
    <w:rsid w:val="007B0A1D"/>
    <w:rsid w:val="007B297F"/>
    <w:rsid w:val="007B3066"/>
    <w:rsid w:val="007B4469"/>
    <w:rsid w:val="007C0934"/>
    <w:rsid w:val="007C4E38"/>
    <w:rsid w:val="007F0B9D"/>
    <w:rsid w:val="007F2F15"/>
    <w:rsid w:val="007F3D32"/>
    <w:rsid w:val="007F5E85"/>
    <w:rsid w:val="007F719C"/>
    <w:rsid w:val="007F730B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665E3"/>
    <w:rsid w:val="008715E6"/>
    <w:rsid w:val="00872690"/>
    <w:rsid w:val="008741F1"/>
    <w:rsid w:val="008742E0"/>
    <w:rsid w:val="00874446"/>
    <w:rsid w:val="008752F9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D235A"/>
    <w:rsid w:val="008E159A"/>
    <w:rsid w:val="008E6036"/>
    <w:rsid w:val="008F0B03"/>
    <w:rsid w:val="008F15BA"/>
    <w:rsid w:val="008F642C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57691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B2BFF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2E87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6773"/>
    <w:rsid w:val="00B13405"/>
    <w:rsid w:val="00B169FB"/>
    <w:rsid w:val="00B22B4F"/>
    <w:rsid w:val="00B23692"/>
    <w:rsid w:val="00B23FD8"/>
    <w:rsid w:val="00B263D2"/>
    <w:rsid w:val="00B26415"/>
    <w:rsid w:val="00B30E4B"/>
    <w:rsid w:val="00B3348F"/>
    <w:rsid w:val="00B357AB"/>
    <w:rsid w:val="00B376EA"/>
    <w:rsid w:val="00B42009"/>
    <w:rsid w:val="00B43AA6"/>
    <w:rsid w:val="00B457B2"/>
    <w:rsid w:val="00B50439"/>
    <w:rsid w:val="00B51188"/>
    <w:rsid w:val="00B5150C"/>
    <w:rsid w:val="00B71A75"/>
    <w:rsid w:val="00B71E21"/>
    <w:rsid w:val="00B77877"/>
    <w:rsid w:val="00B80B41"/>
    <w:rsid w:val="00B81A6B"/>
    <w:rsid w:val="00B82040"/>
    <w:rsid w:val="00B82C09"/>
    <w:rsid w:val="00B82C64"/>
    <w:rsid w:val="00B82C6B"/>
    <w:rsid w:val="00B908EF"/>
    <w:rsid w:val="00B90FEF"/>
    <w:rsid w:val="00B9609F"/>
    <w:rsid w:val="00BA0663"/>
    <w:rsid w:val="00BA491B"/>
    <w:rsid w:val="00BB4425"/>
    <w:rsid w:val="00BB606B"/>
    <w:rsid w:val="00BB6D6C"/>
    <w:rsid w:val="00BC1CCE"/>
    <w:rsid w:val="00BC2415"/>
    <w:rsid w:val="00BC3367"/>
    <w:rsid w:val="00BC5769"/>
    <w:rsid w:val="00BC5DEE"/>
    <w:rsid w:val="00BC5E2E"/>
    <w:rsid w:val="00BC682B"/>
    <w:rsid w:val="00BD416C"/>
    <w:rsid w:val="00BD430E"/>
    <w:rsid w:val="00BD6602"/>
    <w:rsid w:val="00BE4D76"/>
    <w:rsid w:val="00BF45D1"/>
    <w:rsid w:val="00C00C67"/>
    <w:rsid w:val="00C02CFF"/>
    <w:rsid w:val="00C04576"/>
    <w:rsid w:val="00C04814"/>
    <w:rsid w:val="00C04DE7"/>
    <w:rsid w:val="00C05212"/>
    <w:rsid w:val="00C052D9"/>
    <w:rsid w:val="00C07F57"/>
    <w:rsid w:val="00C117A7"/>
    <w:rsid w:val="00C15CE4"/>
    <w:rsid w:val="00C233B0"/>
    <w:rsid w:val="00C2445B"/>
    <w:rsid w:val="00C260D3"/>
    <w:rsid w:val="00C32875"/>
    <w:rsid w:val="00C36AC5"/>
    <w:rsid w:val="00C40038"/>
    <w:rsid w:val="00C40F04"/>
    <w:rsid w:val="00C50B71"/>
    <w:rsid w:val="00C55CE3"/>
    <w:rsid w:val="00C5679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AA9"/>
    <w:rsid w:val="00CE2739"/>
    <w:rsid w:val="00CE592A"/>
    <w:rsid w:val="00CE5B61"/>
    <w:rsid w:val="00CF1562"/>
    <w:rsid w:val="00CF525E"/>
    <w:rsid w:val="00CF74D4"/>
    <w:rsid w:val="00D03B45"/>
    <w:rsid w:val="00D04127"/>
    <w:rsid w:val="00D041A1"/>
    <w:rsid w:val="00D060CD"/>
    <w:rsid w:val="00D12A6A"/>
    <w:rsid w:val="00D2415D"/>
    <w:rsid w:val="00D358A9"/>
    <w:rsid w:val="00D37A87"/>
    <w:rsid w:val="00D466E5"/>
    <w:rsid w:val="00D47547"/>
    <w:rsid w:val="00D47DCF"/>
    <w:rsid w:val="00D539DD"/>
    <w:rsid w:val="00D53ECD"/>
    <w:rsid w:val="00D54028"/>
    <w:rsid w:val="00D54894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A7ED7"/>
    <w:rsid w:val="00DB599D"/>
    <w:rsid w:val="00DC0E07"/>
    <w:rsid w:val="00DC2432"/>
    <w:rsid w:val="00DC43D0"/>
    <w:rsid w:val="00DC5BF2"/>
    <w:rsid w:val="00DE78CF"/>
    <w:rsid w:val="00E01922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542E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54B"/>
    <w:rsid w:val="00EF5791"/>
    <w:rsid w:val="00EF7635"/>
    <w:rsid w:val="00F005CB"/>
    <w:rsid w:val="00F10D9B"/>
    <w:rsid w:val="00F11C0C"/>
    <w:rsid w:val="00F12AC7"/>
    <w:rsid w:val="00F2354E"/>
    <w:rsid w:val="00F255A8"/>
    <w:rsid w:val="00F269C7"/>
    <w:rsid w:val="00F274B5"/>
    <w:rsid w:val="00F34E4C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2A1D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4CAE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3355F"/>
  <w15:chartTrackingRefBased/>
  <w15:docId w15:val="{DE7B28A0-49DC-48A6-AEAE-D1B5916A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4894"/>
    <w:rPr>
      <w:rFonts w:cs="Miriam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  <w:style w:type="paragraph" w:customStyle="1" w:styleId="BasicParagraph">
    <w:name w:val="[Basic Paragraph]"/>
    <w:basedOn w:val="Normal"/>
    <w:uiPriority w:val="99"/>
    <w:rsid w:val="00F92A1D"/>
    <w:pPr>
      <w:autoSpaceDE w:val="0"/>
      <w:autoSpaceDN w:val="0"/>
      <w:bidi/>
      <w:adjustRightInd w:val="0"/>
      <w:spacing w:line="288" w:lineRule="auto"/>
      <w:textAlignment w:val="center"/>
    </w:pPr>
    <w:rPr>
      <w:rFonts w:ascii="Adobe Hebrew" w:eastAsiaTheme="minorHAnsi" w:hAnsi="Adobe Hebrew" w:cs="Adobe Hebr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B46B-4893-45C4-BD3E-F39F17C1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15</TotalTime>
  <Pages>1</Pages>
  <Words>117</Words>
  <Characters>759</Characters>
  <Application>Microsoft Office Word</Application>
  <DocSecurity>0</DocSecurity>
  <Lines>26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dc:description/>
  <cp:lastModifiedBy>MX9168</cp:lastModifiedBy>
  <cp:revision>9</cp:revision>
  <cp:lastPrinted>2024-12-31T15:30:00Z</cp:lastPrinted>
  <dcterms:created xsi:type="dcterms:W3CDTF">2024-12-31T15:30:00Z</dcterms:created>
  <dcterms:modified xsi:type="dcterms:W3CDTF">2025-10-24T12:13:00Z</dcterms:modified>
</cp:coreProperties>
</file>
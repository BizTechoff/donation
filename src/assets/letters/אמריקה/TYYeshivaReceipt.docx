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F149" w14:textId="62258CD5" w:rsidR="008128BA" w:rsidRPr="00392D28" w:rsidRDefault="008128BA" w:rsidP="00C32875">
      <w:pPr>
        <w:bidi/>
        <w:spacing w:after="120"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152D1A">
        <w:rPr>
          <w:rFonts w:cs="Livorna"/>
          <w:noProof/>
          <w:spacing w:val="4"/>
          <w:sz w:val="28"/>
          <w:szCs w:val="28"/>
          <w:rtl/>
        </w:rPr>
        <w:t>‏ה'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bookmarkStart w:id="0" w:name="_Hlk212203654"/>
    <w:p w14:paraId="5CD1357D" w14:textId="65162F70" w:rsidR="00752401" w:rsidRDefault="00EE28AE" w:rsidP="00F92A1D">
      <w:pPr>
        <w:spacing w:line="300" w:lineRule="exact"/>
        <w:ind w:hanging="426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1" w:name="Word_W_FullCtovet"/>
      <w:r>
        <w:rPr>
          <w:rFonts w:cs="Livorna"/>
          <w:spacing w:val="4"/>
          <w:sz w:val="22"/>
          <w:szCs w:val="22"/>
        </w:rPr>
        <w:instrText xml:space="preserve"> FORMTEXT </w:instrText>
      </w:r>
      <w:r>
        <w:rPr>
          <w:rFonts w:cs="Livorna"/>
          <w:spacing w:val="4"/>
          <w:sz w:val="22"/>
          <w:szCs w:val="22"/>
        </w:rPr>
      </w:r>
      <w:r>
        <w:rPr>
          <w:rFonts w:cs="Livorna"/>
          <w:spacing w:val="4"/>
          <w:sz w:val="22"/>
          <w:szCs w:val="22"/>
        </w:rPr>
        <w:fldChar w:fldCharType="separate"/>
      </w:r>
      <w:r>
        <w:rPr>
          <w:rFonts w:cs="Livorna"/>
          <w:noProof/>
          <w:spacing w:val="4"/>
          <w:sz w:val="22"/>
          <w:szCs w:val="22"/>
        </w:rPr>
        <w:t>{FullAddress}</w:t>
      </w:r>
      <w:r>
        <w:rPr>
          <w:rFonts w:cs="Livorna"/>
          <w:spacing w:val="4"/>
          <w:sz w:val="22"/>
          <w:szCs w:val="22"/>
        </w:rPr>
        <w:fldChar w:fldCharType="end"/>
      </w:r>
      <w:bookmarkEnd w:id="1"/>
    </w:p>
    <w:bookmarkEnd w:id="0"/>
    <w:p w14:paraId="09023089" w14:textId="60E0AB1C" w:rsidR="00752401" w:rsidRPr="009D52FA" w:rsidRDefault="003B1AE8" w:rsidP="0002133E">
      <w:pPr>
        <w:bidi/>
        <w:spacing w:line="360" w:lineRule="exact"/>
        <w:ind w:firstLine="7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2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noProof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</w:p>
    <w:p w14:paraId="340CAD0B" w14:textId="1B44C36A" w:rsidR="008128BA" w:rsidRPr="002415E2" w:rsidRDefault="003B1AE8" w:rsidP="00687E55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3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noProof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3"/>
      <w:r w:rsidR="00752401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4" w:name="Word_FullNameHebLTR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noProof/>
          <w:spacing w:val="4"/>
          <w:sz w:val="32"/>
          <w:szCs w:val="32"/>
          <w:rtl/>
        </w:rPr>
        <w:t>{שם_עברית}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4"/>
      <w:r w:rsidR="00752401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iomet"/>
            <w:enabled/>
            <w:calcOnExit w:val="0"/>
            <w:textInput>
              <w:default w:val="{סיומת_עברית}"/>
            </w:textInput>
          </w:ffData>
        </w:fldChar>
      </w:r>
      <w:bookmarkStart w:id="5" w:name="Word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noProof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5"/>
    </w:p>
    <w:p w14:paraId="65575E74" w14:textId="5C00BEAD" w:rsidR="008128BA" w:rsidRPr="00392D28" w:rsidRDefault="008128BA" w:rsidP="00A450CE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/>
          <w:spacing w:val="4"/>
          <w:sz w:val="28"/>
          <w:szCs w:val="28"/>
          <w:rtl/>
        </w:rPr>
        <w:t>שלום וישע רב</w:t>
      </w:r>
    </w:p>
    <w:p w14:paraId="5F19E378" w14:textId="793EAA77" w:rsidR="00F2354E" w:rsidRPr="000A529D" w:rsidRDefault="00F2354E" w:rsidP="00F92A1D">
      <w:pPr>
        <w:bidi/>
        <w:spacing w:after="240" w:line="360" w:lineRule="exact"/>
        <w:ind w:firstLine="500"/>
        <w:jc w:val="both"/>
        <w:rPr>
          <w:rFonts w:cs="Livorna"/>
          <w:b/>
          <w:bCs/>
          <w:spacing w:val="4"/>
          <w:sz w:val="24"/>
          <w:szCs w:val="24"/>
          <w:rtl/>
        </w:rPr>
      </w:pPr>
      <w:r>
        <w:rPr>
          <w:rFonts w:cs="Livorna" w:hint="cs"/>
          <w:spacing w:val="4"/>
          <w:sz w:val="28"/>
          <w:szCs w:val="28"/>
          <w:rtl/>
        </w:rPr>
        <w:t>אשרי</w:t>
      </w:r>
      <w:r w:rsidR="001A0802">
        <w:rPr>
          <w:rFonts w:cs="Livorna" w:hint="cs"/>
          <w:spacing w:val="4"/>
          <w:sz w:val="28"/>
          <w:szCs w:val="28"/>
          <w:rtl/>
        </w:rPr>
        <w:t>כם</w:t>
      </w:r>
      <w:r>
        <w:rPr>
          <w:rFonts w:cs="Livorna" w:hint="cs"/>
          <w:spacing w:val="4"/>
          <w:sz w:val="28"/>
          <w:szCs w:val="28"/>
          <w:rtl/>
        </w:rPr>
        <w:t xml:space="preserve"> שזכית</w:t>
      </w:r>
      <w:r w:rsidR="001A0802">
        <w:rPr>
          <w:rFonts w:cs="Livorna" w:hint="cs"/>
          <w:spacing w:val="4"/>
          <w:sz w:val="28"/>
          <w:szCs w:val="28"/>
          <w:rtl/>
        </w:rPr>
        <w:t>ם</w:t>
      </w:r>
      <w:r>
        <w:rPr>
          <w:rFonts w:cs="Livorna" w:hint="cs"/>
          <w:spacing w:val="4"/>
          <w:sz w:val="28"/>
          <w:szCs w:val="28"/>
          <w:rtl/>
        </w:rPr>
        <w:t xml:space="preserve"> ולקחת</w:t>
      </w:r>
      <w:r w:rsidR="001A0802">
        <w:rPr>
          <w:rFonts w:cs="Livorna" w:hint="cs"/>
          <w:spacing w:val="4"/>
          <w:sz w:val="28"/>
          <w:szCs w:val="28"/>
          <w:rtl/>
        </w:rPr>
        <w:t>ם</w:t>
      </w:r>
      <w:r>
        <w:rPr>
          <w:rFonts w:cs="Livorna" w:hint="cs"/>
          <w:spacing w:val="4"/>
          <w:sz w:val="28"/>
          <w:szCs w:val="28"/>
          <w:rtl/>
        </w:rPr>
        <w:t xml:space="preserve"> לעצמ</w:t>
      </w:r>
      <w:r w:rsidR="001A0802">
        <w:rPr>
          <w:rFonts w:cs="Livorna" w:hint="cs"/>
          <w:spacing w:val="4"/>
          <w:sz w:val="28"/>
          <w:szCs w:val="28"/>
          <w:rtl/>
        </w:rPr>
        <w:t>כם</w:t>
      </w:r>
      <w:r>
        <w:rPr>
          <w:rFonts w:cs="Livorna" w:hint="cs"/>
          <w:spacing w:val="4"/>
          <w:sz w:val="28"/>
          <w:szCs w:val="28"/>
          <w:rtl/>
        </w:rPr>
        <w:t xml:space="preserve"> חלק וזכות בלימוד תורה של קרוב ל-100 תלמידים בחורי החמד היקרים בישיבת 'לב שמחה'</w:t>
      </w:r>
      <w:r w:rsidRPr="00021E05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היושבים והוגים בתורה יום יום בוקר צהרים וערב, </w:t>
      </w:r>
      <w:r w:rsidRPr="000A529D">
        <w:rPr>
          <w:rFonts w:cs="Livorna" w:hint="cs"/>
          <w:spacing w:val="4"/>
          <w:sz w:val="28"/>
          <w:szCs w:val="28"/>
          <w:rtl/>
        </w:rPr>
        <w:t xml:space="preserve">בהרימכם תרומת ה' בסך </w:t>
      </w:r>
      <w:r w:rsidR="003B1AE8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fldChar w:fldCharType="begin">
          <w:ffData>
            <w:name w:val="Word_FullTroma"/>
            <w:enabled/>
            <w:calcOnExit w:val="0"/>
            <w:textInput>
              <w:default w:val="{תרומה}"/>
            </w:textInput>
          </w:ffData>
        </w:fldChar>
      </w:r>
      <w:bookmarkStart w:id="6" w:name="Word_FullTroma"/>
      <w:r w:rsidR="003B1AE8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instrText xml:space="preserve"> </w:instrText>
      </w:r>
      <w:r w:rsidR="003B1AE8">
        <w:rPr>
          <w:rFonts w:asciiTheme="majorBidi" w:eastAsia="Calibri" w:hAnsiTheme="majorBidi" w:cstheme="majorBidi"/>
          <w:b/>
          <w:bCs/>
          <w:sz w:val="32"/>
          <w:szCs w:val="32"/>
          <w:lang w:val="en-US"/>
        </w:rPr>
        <w:instrText>FORMTEXT</w:instrText>
      </w:r>
      <w:r w:rsidR="003B1AE8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instrText xml:space="preserve"> </w:instrText>
      </w:r>
      <w:r w:rsidR="003B1AE8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</w:r>
      <w:r w:rsidR="003B1AE8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fldChar w:fldCharType="separate"/>
      </w:r>
      <w:r w:rsidR="003B1AE8">
        <w:rPr>
          <w:rFonts w:asciiTheme="majorBidi" w:eastAsia="Calibri" w:hAnsiTheme="majorBidi" w:cstheme="majorBidi"/>
          <w:b/>
          <w:bCs/>
          <w:noProof/>
          <w:sz w:val="32"/>
          <w:szCs w:val="32"/>
          <w:rtl/>
          <w:lang w:val="en-US"/>
        </w:rPr>
        <w:t>{תרומה}</w:t>
      </w:r>
      <w:r w:rsidR="003B1AE8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fldChar w:fldCharType="end"/>
      </w:r>
      <w:bookmarkEnd w:id="6"/>
      <w:r w:rsidRPr="000A529D">
        <w:rPr>
          <w:rFonts w:cs="Livorna" w:hint="cs"/>
          <w:spacing w:val="4"/>
          <w:sz w:val="28"/>
          <w:szCs w:val="28"/>
          <w:rtl/>
        </w:rPr>
        <w:t xml:space="preserve"> לכבוד התורה ולומדיה</w:t>
      </w:r>
      <w:r w:rsidRPr="000A529D">
        <w:rPr>
          <w:rFonts w:cs="Livorna" w:hint="cs"/>
          <w:spacing w:val="4"/>
          <w:sz w:val="24"/>
          <w:szCs w:val="24"/>
          <w:rtl/>
        </w:rPr>
        <w:t>.</w:t>
      </w:r>
    </w:p>
    <w:p w14:paraId="7F385FD6" w14:textId="69331B51" w:rsidR="00F2354E" w:rsidRDefault="00F2354E" w:rsidP="00F92A1D">
      <w:pPr>
        <w:bidi/>
        <w:spacing w:after="240" w:line="36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בזכות השתתפותכם הנכבדה יכולים מרביצי התורה בישיבתנו </w:t>
      </w:r>
      <w:proofErr w:type="spellStart"/>
      <w:r>
        <w:rPr>
          <w:rFonts w:cs="Livorna" w:hint="cs"/>
          <w:spacing w:val="4"/>
          <w:sz w:val="28"/>
          <w:szCs w:val="28"/>
          <w:rtl/>
        </w:rPr>
        <w:t>הק</w:t>
      </w:r>
      <w:proofErr w:type="spellEnd"/>
      <w:r>
        <w:rPr>
          <w:rFonts w:cs="Livorna" w:hint="cs"/>
          <w:spacing w:val="4"/>
          <w:sz w:val="28"/>
          <w:szCs w:val="28"/>
          <w:rtl/>
        </w:rPr>
        <w:t>' להתמסר לתלמידינו ולהלוך כנגד רוחו של כל אחד ברוגע ובלי טרדות, ההתעלות שיש לתלמידים עקב כך וההתחזקות בלימוד התורה בוודאי נזקפים לזכותכם!</w:t>
      </w:r>
    </w:p>
    <w:p w14:paraId="30C18E80" w14:textId="034A0C58" w:rsidR="00F2354E" w:rsidRPr="00392D28" w:rsidRDefault="00F2354E" w:rsidP="00F92A1D">
      <w:pPr>
        <w:bidi/>
        <w:spacing w:after="240" w:line="36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בשותפות האיתנה שלכם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זוכים אתם ודאי בברכות המובטחות למחזיקי תורה לראות שפע ברכה והצלחה בכל מעשי ידיכם, אתם וביתכם, ולרוות נחת ושמחה מכל יוצ"ח בבריאות איתנה לאורך ימים טובים, אכי"ר.</w:t>
      </w:r>
    </w:p>
    <w:p w14:paraId="08410816" w14:textId="11BA7631" w:rsidR="00752401" w:rsidRPr="00B5637C" w:rsidRDefault="003B1AE8" w:rsidP="005A347B">
      <w:pPr>
        <w:bidi/>
        <w:spacing w:after="80" w:line="380" w:lineRule="exact"/>
        <w:jc w:val="center"/>
        <w:rPr>
          <w:rFonts w:cs="Livorna"/>
          <w:b/>
          <w:bCs/>
          <w:spacing w:val="4"/>
          <w:sz w:val="32"/>
          <w:szCs w:val="32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7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noProof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7"/>
    </w:p>
    <w:p w14:paraId="23FFC881" w14:textId="297D748E" w:rsidR="000019AC" w:rsidRDefault="00370341" w:rsidP="00860E41">
      <w:pPr>
        <w:bidi/>
        <w:spacing w:line="380" w:lineRule="exact"/>
        <w:jc w:val="center"/>
        <w:rPr>
          <w:rFonts w:cs="Livorna"/>
          <w:b/>
          <w:bCs/>
          <w:spacing w:val="4"/>
          <w:sz w:val="32"/>
          <w:szCs w:val="32"/>
          <w:rtl/>
        </w:rPr>
      </w:pPr>
      <w:r w:rsidRPr="00370341">
        <w:rPr>
          <w:rFonts w:cs="Livorna" w:hint="cs"/>
          <w:b/>
          <w:bCs/>
          <w:spacing w:val="4"/>
          <w:sz w:val="32"/>
          <w:szCs w:val="32"/>
          <w:rtl/>
        </w:rPr>
        <w:t xml:space="preserve">בשם ראש הישיבה, רבנן </w:t>
      </w:r>
      <w:proofErr w:type="spellStart"/>
      <w:r w:rsidRPr="00370341">
        <w:rPr>
          <w:rFonts w:cs="Livorna" w:hint="cs"/>
          <w:b/>
          <w:bCs/>
          <w:spacing w:val="4"/>
          <w:sz w:val="32"/>
          <w:szCs w:val="32"/>
          <w:rtl/>
        </w:rPr>
        <w:t>ותלמידיהון</w:t>
      </w:r>
      <w:proofErr w:type="spellEnd"/>
    </w:p>
    <w:p w14:paraId="7CD20E77" w14:textId="77777777" w:rsidR="00860E41" w:rsidRPr="00727D04" w:rsidRDefault="00860E41" w:rsidP="00860E41">
      <w:pPr>
        <w:bidi/>
        <w:spacing w:after="140" w:line="360" w:lineRule="exact"/>
        <w:jc w:val="center"/>
        <w:rPr>
          <w:rFonts w:ascii="Narkisim" w:eastAsia="Calibri" w:hAnsi="Narkisim" w:cs="Ben Gurion"/>
          <w:b/>
          <w:color w:val="8496B0" w:themeColor="text2" w:themeTint="99"/>
          <w:sz w:val="24"/>
          <w:szCs w:val="24"/>
        </w:rPr>
      </w:pPr>
      <w:r w:rsidRPr="00727D04">
        <w:rPr>
          <w:rFonts w:ascii="Narkisim" w:eastAsia="Calibri" w:hAnsi="Narkisim" w:cs="Ben Gurion"/>
          <w:b/>
          <w:color w:val="8496B0" w:themeColor="text2" w:themeTint="99"/>
          <w:sz w:val="24"/>
          <w:szCs w:val="24"/>
          <w:rtl/>
        </w:rPr>
        <w:t>יעקב גלוזמן</w:t>
      </w:r>
    </w:p>
    <w:p w14:paraId="713494A5" w14:textId="72B316E3" w:rsidR="00B3348F" w:rsidRPr="00CC5A09" w:rsidRDefault="00B3348F" w:rsidP="00860E41">
      <w:pPr>
        <w:bidi/>
        <w:spacing w:line="380" w:lineRule="exact"/>
        <w:jc w:val="center"/>
        <w:rPr>
          <w:rFonts w:cs="Livorna"/>
          <w:b/>
          <w:bCs/>
          <w:spacing w:val="4"/>
          <w:sz w:val="40"/>
          <w:szCs w:val="40"/>
          <w:rtl/>
        </w:rPr>
      </w:pP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33D60A95" w14:textId="326B5AAB" w:rsidR="00731C76" w:rsidRPr="00F92A1D" w:rsidRDefault="00860E41" w:rsidP="00860E41">
      <w:pPr>
        <w:bidi/>
        <w:spacing w:after="600" w:line="320" w:lineRule="exact"/>
        <w:jc w:val="center"/>
        <w:rPr>
          <w:rFonts w:cs="Livorna"/>
          <w:spacing w:val="4"/>
          <w:sz w:val="28"/>
          <w:szCs w:val="28"/>
          <w:rtl/>
          <w:lang w:val="en-US"/>
        </w:rPr>
      </w:pPr>
      <w:r>
        <w:rPr>
          <w:rFonts w:ascii="Poppins Medium" w:hAnsi="Poppins Medium" w:cs="Poppins Medium"/>
          <w:noProof/>
          <w:color w:val="7F7F7F" w:themeColor="text1" w:themeTint="80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58EE0581" wp14:editId="052EB171">
            <wp:simplePos x="0" y="0"/>
            <wp:positionH relativeFrom="column">
              <wp:posOffset>-464820</wp:posOffset>
            </wp:positionH>
            <wp:positionV relativeFrom="paragraph">
              <wp:posOffset>579755</wp:posOffset>
            </wp:positionV>
            <wp:extent cx="792480" cy="792480"/>
            <wp:effectExtent l="0" t="0" r="0" b="7620"/>
            <wp:wrapNone/>
            <wp:docPr id="1005917347" name="תמונה 1" descr="תמונה שמכילה טקסט, סימן, פוסט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39474" name="תמונה 1" descr="תמונה שמכילה טקסט, סימן, פוסטר&#10;&#10;התיאור נוצר באופן אוטומטי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48F">
        <w:rPr>
          <w:rFonts w:cs="Livorna" w:hint="cs"/>
          <w:spacing w:val="4"/>
          <w:sz w:val="28"/>
          <w:szCs w:val="28"/>
          <w:rtl/>
        </w:rPr>
        <w:t>מנהל</w:t>
      </w:r>
    </w:p>
    <w:p w14:paraId="78D5B32D" w14:textId="7E067A12" w:rsidR="00731C76" w:rsidRPr="007367EF" w:rsidRDefault="00731C76" w:rsidP="00731C76">
      <w:pPr>
        <w:pStyle w:val="BasicParagraph"/>
        <w:suppressAutoHyphens/>
        <w:bidi w:val="0"/>
        <w:spacing w:after="120" w:line="160" w:lineRule="exact"/>
        <w:ind w:left="567"/>
        <w:rPr>
          <w:rFonts w:ascii="Poppins" w:hAnsi="Poppins" w:cs="Poppins"/>
          <w:color w:val="auto"/>
          <w:spacing w:val="-17"/>
          <w:sz w:val="22"/>
          <w:szCs w:val="22"/>
        </w:rPr>
      </w:pPr>
      <w:proofErr w:type="spellStart"/>
      <w:r w:rsidRPr="007367EF">
        <w:rPr>
          <w:rFonts w:ascii="Poppins" w:hAnsi="Poppins" w:cs="Poppins"/>
          <w:color w:val="auto"/>
          <w:sz w:val="22"/>
          <w:szCs w:val="22"/>
        </w:rPr>
        <w:t>Legodlum</w:t>
      </w:r>
      <w:proofErr w:type="spellEnd"/>
      <w:r w:rsidRPr="007367EF">
        <w:rPr>
          <w:rFonts w:ascii="Poppins" w:hAnsi="Poppins" w:cs="Poppins"/>
          <w:color w:val="auto"/>
          <w:sz w:val="22"/>
          <w:szCs w:val="22"/>
        </w:rPr>
        <w:t xml:space="preserve"> Inc.</w:t>
      </w:r>
      <w:r>
        <w:rPr>
          <w:rFonts w:ascii="Poppins" w:hAnsi="Poppins" w:cs="Poppins"/>
          <w:color w:val="auto"/>
          <w:sz w:val="22"/>
          <w:szCs w:val="22"/>
        </w:rPr>
        <w:t xml:space="preserve"> </w:t>
      </w:r>
      <w:r w:rsidRPr="007367EF">
        <w:rPr>
          <w:rFonts w:ascii="Arial" w:hAnsi="Arial" w:cs="Arial"/>
          <w:b/>
          <w:bCs/>
          <w:color w:val="A8D08D" w:themeColor="accent6" w:themeTint="99"/>
          <w:sz w:val="22"/>
          <w:szCs w:val="22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ꞏ</w:t>
      </w:r>
      <w:r w:rsidRPr="007367EF">
        <w:rPr>
          <w:rFonts w:ascii="Poppins" w:hAnsi="Poppins" w:cs="Poppins"/>
          <w:color w:val="auto"/>
          <w:sz w:val="22"/>
          <w:szCs w:val="22"/>
        </w:rPr>
        <w:t xml:space="preserve"> Tax ID: </w:t>
      </w:r>
      <w:r w:rsidRPr="007367EF">
        <w:rPr>
          <w:rFonts w:ascii="Poppins" w:hAnsi="Poppins" w:cs="Poppins"/>
          <w:color w:val="auto"/>
          <w:sz w:val="22"/>
          <w:szCs w:val="22"/>
          <w:rtl/>
        </w:rPr>
        <w:t>92-2603840</w:t>
      </w:r>
      <w:r w:rsidR="00B214F6">
        <w:rPr>
          <w:rFonts w:ascii="Arial" w:eastAsia="Times New Roman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5985F8C0" wp14:editId="4C7F189E">
                <wp:simplePos x="0" y="0"/>
                <wp:positionH relativeFrom="column">
                  <wp:posOffset>-990600</wp:posOffset>
                </wp:positionH>
                <wp:positionV relativeFrom="page">
                  <wp:posOffset>7661910</wp:posOffset>
                </wp:positionV>
                <wp:extent cx="7764780" cy="0"/>
                <wp:effectExtent l="0" t="0" r="0" b="0"/>
                <wp:wrapNone/>
                <wp:docPr id="4837763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47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930A6" id="Straight Connector 6" o:spid="_x0000_s1026" style="position:absolute;left:0;text-align:lef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78pt,603.3pt" to="533.4pt,6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" strokecolor="#404040 [2429]">
                <v:stroke dashstyle="dashDot" joinstyle="miter"/>
                <w10:wrap anchory="page"/>
                <w10:anchorlock/>
              </v:line>
            </w:pict>
          </mc:Fallback>
        </mc:AlternateContent>
      </w:r>
    </w:p>
    <w:p w14:paraId="3947B78A" w14:textId="77777777" w:rsidR="00731C76" w:rsidRDefault="00731C76" w:rsidP="00731C76">
      <w:pPr>
        <w:pStyle w:val="BasicParagraph"/>
        <w:suppressAutoHyphens/>
        <w:bidi w:val="0"/>
        <w:spacing w:after="300" w:line="160" w:lineRule="exact"/>
        <w:ind w:left="567"/>
        <w:rPr>
          <w:rFonts w:ascii="Poppins" w:hAnsi="Poppins" w:cs="Poppins"/>
          <w:color w:val="auto"/>
          <w:sz w:val="22"/>
          <w:szCs w:val="22"/>
        </w:rPr>
      </w:pPr>
      <w:r w:rsidRPr="007367EF">
        <w:rPr>
          <w:rFonts w:ascii="Poppins" w:hAnsi="Poppins" w:cs="Poppins"/>
          <w:color w:val="auto"/>
          <w:sz w:val="22"/>
          <w:szCs w:val="22"/>
        </w:rPr>
        <w:t xml:space="preserve">280 Livingston </w:t>
      </w:r>
      <w:proofErr w:type="gramStart"/>
      <w:r w:rsidRPr="007367EF">
        <w:rPr>
          <w:rFonts w:ascii="Poppins" w:hAnsi="Poppins" w:cs="Poppins"/>
          <w:color w:val="auto"/>
          <w:sz w:val="22"/>
          <w:szCs w:val="22"/>
        </w:rPr>
        <w:t xml:space="preserve">Ave </w:t>
      </w:r>
      <w:r w:rsidRPr="007367EF">
        <w:rPr>
          <w:rFonts w:ascii="Arial" w:hAnsi="Arial" w:cs="Arial"/>
          <w:b/>
          <w:bCs/>
          <w:color w:val="A8D08D" w:themeColor="accent6" w:themeTint="99"/>
          <w:sz w:val="22"/>
          <w:szCs w:val="22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ꞏ</w:t>
      </w:r>
      <w:r w:rsidRPr="007367EF">
        <w:rPr>
          <w:rFonts w:ascii="Poppins" w:hAnsi="Poppins" w:cs="Poppins"/>
          <w:b/>
          <w:bCs/>
          <w:color w:val="A8D08D" w:themeColor="accent6" w:themeTint="99"/>
          <w:sz w:val="28"/>
          <w:szCs w:val="28"/>
        </w:rPr>
        <w:t xml:space="preserve"> </w:t>
      </w:r>
      <w:r w:rsidRPr="007367EF">
        <w:rPr>
          <w:rFonts w:ascii="Poppins" w:hAnsi="Poppins" w:cs="Poppins"/>
          <w:color w:val="auto"/>
          <w:sz w:val="22"/>
          <w:szCs w:val="22"/>
        </w:rPr>
        <w:t>Staten</w:t>
      </w:r>
      <w:proofErr w:type="gramEnd"/>
      <w:r w:rsidRPr="007367EF">
        <w:rPr>
          <w:rFonts w:ascii="Poppins" w:hAnsi="Poppins" w:cs="Poppins"/>
          <w:color w:val="auto"/>
          <w:sz w:val="22"/>
          <w:szCs w:val="22"/>
        </w:rPr>
        <w:t xml:space="preserve"> Island, NY 10314</w:t>
      </w:r>
    </w:p>
    <w:p w14:paraId="6B4AFF2D" w14:textId="7902F0C3" w:rsidR="00F92A1D" w:rsidRDefault="00F92A1D" w:rsidP="00CE1CBE">
      <w:pPr>
        <w:spacing w:line="300" w:lineRule="exact"/>
        <w:ind w:firstLine="567"/>
        <w:rPr>
          <w:rFonts w:ascii="Poppins Medium" w:hAnsi="Poppins Medium" w:cs="Poppins Medium"/>
          <w:sz w:val="22"/>
          <w:szCs w:val="22"/>
        </w:rPr>
      </w:pPr>
      <w:r w:rsidRPr="009249BE">
        <w:rPr>
          <w:rFonts w:ascii="Poppins Medium" w:hAnsi="Poppins Medium" w:cs="Poppins Medium"/>
          <w:color w:val="7F7F7F" w:themeColor="text1" w:themeTint="80"/>
          <w:sz w:val="22"/>
          <w:szCs w:val="22"/>
        </w:rPr>
        <w:t>Official Receipt Number:</w:t>
      </w:r>
      <w:r w:rsidR="00CE1CBE" w:rsidRPr="00CE1CBE">
        <w:rPr>
          <w:rFonts w:cs="Livorna"/>
          <w:spacing w:val="4"/>
          <w:sz w:val="22"/>
          <w:szCs w:val="22"/>
        </w:rPr>
        <w:t xml:space="preserve"> </w:t>
      </w:r>
      <w:bookmarkStart w:id="8" w:name="_Hlk212203620"/>
      <w:r w:rsidR="00CE1CBE" w:rsidRPr="001A0802">
        <w:rPr>
          <w:rFonts w:ascii="Poppins Medium" w:hAnsi="Poppins Medium" w:cs="Poppins Medium"/>
          <w:spacing w:val="4"/>
          <w:sz w:val="22"/>
          <w:szCs w:val="22"/>
        </w:rPr>
        <w:fldChar w:fldCharType="begin">
          <w:ffData>
            <w:name w:val="Word_No_Kabala"/>
            <w:enabled/>
            <w:calcOnExit w:val="0"/>
            <w:textInput>
              <w:type w:val="number"/>
              <w:default w:val="000000"/>
              <w:format w:val="000000"/>
            </w:textInput>
          </w:ffData>
        </w:fldChar>
      </w:r>
      <w:bookmarkStart w:id="9" w:name="Word_No_Kabala"/>
      <w:r w:rsidR="00CE1CBE" w:rsidRPr="001A0802">
        <w:rPr>
          <w:rFonts w:ascii="Poppins Medium" w:hAnsi="Poppins Medium" w:cs="Poppins Medium"/>
          <w:spacing w:val="4"/>
          <w:sz w:val="22"/>
          <w:szCs w:val="22"/>
        </w:rPr>
        <w:instrText xml:space="preserve"> FORMTEXT </w:instrText>
      </w:r>
      <w:r w:rsidR="00CE1CBE" w:rsidRPr="001A0802">
        <w:rPr>
          <w:rFonts w:ascii="Poppins Medium" w:hAnsi="Poppins Medium" w:cs="Poppins Medium"/>
          <w:spacing w:val="4"/>
          <w:sz w:val="22"/>
          <w:szCs w:val="22"/>
        </w:rPr>
      </w:r>
      <w:r w:rsidR="00CE1CBE" w:rsidRPr="001A0802">
        <w:rPr>
          <w:rFonts w:ascii="Poppins Medium" w:hAnsi="Poppins Medium" w:cs="Poppins Medium"/>
          <w:spacing w:val="4"/>
          <w:sz w:val="22"/>
          <w:szCs w:val="22"/>
        </w:rPr>
        <w:fldChar w:fldCharType="separate"/>
      </w:r>
      <w:r w:rsidR="00152D1A">
        <w:rPr>
          <w:rFonts w:ascii="Poppins Medium" w:hAnsi="Poppins Medium" w:cs="Poppins Medium"/>
          <w:noProof/>
          <w:spacing w:val="4"/>
          <w:sz w:val="22"/>
          <w:szCs w:val="22"/>
        </w:rPr>
        <w:t>{</w:t>
      </w:r>
      <w:r w:rsidR="00152D1A" w:rsidRPr="00152D1A">
        <w:rPr>
          <w:rFonts w:ascii="Poppins Medium" w:hAnsi="Poppins Medium" w:cs="Poppins Medium"/>
          <w:noProof/>
          <w:spacing w:val="4"/>
          <w:sz w:val="22"/>
          <w:szCs w:val="22"/>
        </w:rPr>
        <w:t>N</w:t>
      </w:r>
      <w:r w:rsidR="00152D1A">
        <w:rPr>
          <w:rFonts w:ascii="Poppins Medium" w:hAnsi="Poppins Medium" w:cs="Poppins Medium"/>
          <w:noProof/>
          <w:spacing w:val="4"/>
          <w:sz w:val="22"/>
          <w:szCs w:val="22"/>
        </w:rPr>
        <w:t>umber</w:t>
      </w:r>
      <w:r w:rsidR="00152D1A" w:rsidRPr="00152D1A">
        <w:rPr>
          <w:rFonts w:ascii="Poppins Medium" w:hAnsi="Poppins Medium" w:cs="Poppins Medium"/>
          <w:noProof/>
          <w:spacing w:val="4"/>
          <w:sz w:val="22"/>
          <w:szCs w:val="22"/>
        </w:rPr>
        <w:t>_receipt</w:t>
      </w:r>
      <w:r w:rsidR="00152D1A">
        <w:rPr>
          <w:rFonts w:ascii="Poppins Medium" w:hAnsi="Poppins Medium" w:cs="Poppins Medium"/>
          <w:noProof/>
          <w:spacing w:val="4"/>
          <w:sz w:val="22"/>
          <w:szCs w:val="22"/>
        </w:rPr>
        <w:t>}</w:t>
      </w:r>
      <w:r w:rsidR="00CE1CBE" w:rsidRPr="001A0802">
        <w:rPr>
          <w:rFonts w:ascii="Poppins Medium" w:hAnsi="Poppins Medium" w:cs="Poppins Medium"/>
          <w:spacing w:val="4"/>
          <w:sz w:val="22"/>
          <w:szCs w:val="22"/>
        </w:rPr>
        <w:fldChar w:fldCharType="end"/>
      </w:r>
      <w:bookmarkEnd w:id="8"/>
      <w:bookmarkEnd w:id="9"/>
      <w:r w:rsidRPr="009249BE">
        <w:rPr>
          <w:rFonts w:ascii="Poppins Medium" w:hAnsi="Poppins Medium" w:cs="Poppins Medium"/>
        </w:rPr>
        <w:tab/>
      </w:r>
      <w:r>
        <w:rPr>
          <w:rFonts w:ascii="Poppins Medium" w:hAnsi="Poppins Medium" w:cs="Poppins Medium"/>
        </w:rPr>
        <w:tab/>
      </w:r>
      <w:r>
        <w:rPr>
          <w:rFonts w:ascii="Poppins Medium" w:hAnsi="Poppins Medium" w:cs="Poppins Medium"/>
        </w:rPr>
        <w:tab/>
      </w:r>
      <w:r w:rsidRPr="009249BE">
        <w:rPr>
          <w:rFonts w:ascii="Poppins Medium" w:hAnsi="Poppins Medium" w:cs="Poppins Medium"/>
          <w:color w:val="7F7F7F" w:themeColor="text1" w:themeTint="80"/>
          <w:sz w:val="22"/>
          <w:szCs w:val="22"/>
        </w:rPr>
        <w:t>Date:</w:t>
      </w:r>
      <w:r w:rsidRPr="009249BE">
        <w:rPr>
          <w:rFonts w:ascii="Poppins Medium" w:hAnsi="Poppins Medium" w:cs="Poppins Medium"/>
          <w:sz w:val="22"/>
          <w:szCs w:val="22"/>
        </w:rPr>
        <w:t xml:space="preserve"> </w:t>
      </w:r>
      <w:r w:rsidRPr="009249BE">
        <w:rPr>
          <w:rFonts w:ascii="Poppins Medium" w:hAnsi="Poppins Medium" w:cs="Poppins Medium"/>
          <w:sz w:val="22"/>
          <w:szCs w:val="22"/>
        </w:rPr>
        <w:fldChar w:fldCharType="begin"/>
      </w:r>
      <w:r w:rsidRPr="009249BE">
        <w:rPr>
          <w:rFonts w:ascii="Poppins Medium" w:hAnsi="Poppins Medium" w:cs="Poppins Medium"/>
          <w:sz w:val="22"/>
          <w:szCs w:val="22"/>
        </w:rPr>
        <w:instrText xml:space="preserve"> DATE \@ "M/d/yyyy" </w:instrText>
      </w:r>
      <w:r w:rsidRPr="009249BE">
        <w:rPr>
          <w:rFonts w:ascii="Poppins Medium" w:hAnsi="Poppins Medium" w:cs="Poppins Medium"/>
          <w:sz w:val="22"/>
          <w:szCs w:val="22"/>
        </w:rPr>
        <w:fldChar w:fldCharType="separate"/>
      </w:r>
      <w:r w:rsidR="00152D1A">
        <w:rPr>
          <w:rFonts w:ascii="Poppins Medium" w:hAnsi="Poppins Medium" w:cs="Poppins Medium"/>
          <w:noProof/>
          <w:sz w:val="22"/>
          <w:szCs w:val="22"/>
        </w:rPr>
        <w:t>10/27/2025</w:t>
      </w:r>
      <w:r w:rsidRPr="009249BE">
        <w:rPr>
          <w:rFonts w:ascii="Poppins Medium" w:hAnsi="Poppins Medium" w:cs="Poppins Medium"/>
          <w:sz w:val="22"/>
          <w:szCs w:val="22"/>
        </w:rPr>
        <w:fldChar w:fldCharType="end"/>
      </w:r>
    </w:p>
    <w:p w14:paraId="573B9831" w14:textId="77777777" w:rsidR="001A0802" w:rsidRPr="00CE1CBE" w:rsidRDefault="001A0802" w:rsidP="001A0802">
      <w:pPr>
        <w:spacing w:line="300" w:lineRule="exact"/>
        <w:ind w:firstLine="567"/>
        <w:rPr>
          <w:rFonts w:cs="Livorna"/>
          <w:spacing w:val="4"/>
          <w:sz w:val="22"/>
          <w:szCs w:val="22"/>
          <w:rtl/>
        </w:rPr>
      </w:pPr>
    </w:p>
    <w:p w14:paraId="372C5EB4" w14:textId="7C64FC86" w:rsidR="00F92A1D" w:rsidRPr="00CE1CBE" w:rsidRDefault="00F92A1D" w:rsidP="00CE1CBE">
      <w:pPr>
        <w:spacing w:line="300" w:lineRule="exact"/>
        <w:ind w:firstLine="567"/>
        <w:rPr>
          <w:rFonts w:cs="Livorna"/>
          <w:spacing w:val="4"/>
          <w:sz w:val="22"/>
          <w:szCs w:val="22"/>
        </w:rPr>
      </w:pPr>
      <w:r w:rsidRPr="009249BE">
        <w:rPr>
          <w:rFonts w:ascii="Poppins Medium" w:hAnsi="Poppins Medium" w:cs="Poppins Medium"/>
        </w:rPr>
        <w:t>Your contribution of $</w:t>
      </w:r>
      <w:bookmarkStart w:id="10" w:name="_Hlk212203580"/>
      <w:r w:rsidR="00CE1CBE" w:rsidRPr="00CE1CBE">
        <w:rPr>
          <w:rFonts w:ascii="Poppins Medium" w:hAnsi="Poppins Medium" w:cs="Poppins Medium"/>
          <w:spacing w:val="4"/>
          <w:sz w:val="22"/>
          <w:szCs w:val="22"/>
        </w:rPr>
        <w:fldChar w:fldCharType="begin">
          <w:ffData>
            <w:name w:val="Word_Scom"/>
            <w:enabled/>
            <w:calcOnExit w:val="0"/>
            <w:textInput>
              <w:default w:val="{Amount}"/>
              <w:format w:val="FIRST CAPITAL"/>
            </w:textInput>
          </w:ffData>
        </w:fldChar>
      </w:r>
      <w:bookmarkStart w:id="11" w:name="Word_Scom"/>
      <w:r w:rsidR="00CE1CBE" w:rsidRPr="00CE1CBE">
        <w:rPr>
          <w:rFonts w:ascii="Poppins Medium" w:hAnsi="Poppins Medium" w:cs="Poppins Medium"/>
          <w:spacing w:val="4"/>
          <w:sz w:val="22"/>
          <w:szCs w:val="22"/>
        </w:rPr>
        <w:instrText xml:space="preserve"> FORMTEXT </w:instrText>
      </w:r>
      <w:r w:rsidR="00CE1CBE" w:rsidRPr="00CE1CBE">
        <w:rPr>
          <w:rFonts w:ascii="Poppins Medium" w:hAnsi="Poppins Medium" w:cs="Poppins Medium"/>
          <w:spacing w:val="4"/>
          <w:sz w:val="22"/>
          <w:szCs w:val="22"/>
        </w:rPr>
      </w:r>
      <w:r w:rsidR="00CE1CBE" w:rsidRPr="00CE1CBE">
        <w:rPr>
          <w:rFonts w:ascii="Poppins Medium" w:hAnsi="Poppins Medium" w:cs="Poppins Medium"/>
          <w:spacing w:val="4"/>
          <w:sz w:val="22"/>
          <w:szCs w:val="22"/>
        </w:rPr>
        <w:fldChar w:fldCharType="separate"/>
      </w:r>
      <w:r w:rsidR="00CE1CBE" w:rsidRPr="00CE1CBE">
        <w:rPr>
          <w:rFonts w:ascii="Poppins Medium" w:hAnsi="Poppins Medium" w:cs="Poppins Medium"/>
          <w:noProof/>
          <w:spacing w:val="4"/>
          <w:sz w:val="22"/>
          <w:szCs w:val="22"/>
        </w:rPr>
        <w:t>{Amount}</w:t>
      </w:r>
      <w:r w:rsidR="00CE1CBE" w:rsidRPr="00CE1CBE">
        <w:rPr>
          <w:rFonts w:ascii="Poppins Medium" w:hAnsi="Poppins Medium" w:cs="Poppins Medium"/>
          <w:spacing w:val="4"/>
          <w:sz w:val="22"/>
          <w:szCs w:val="22"/>
        </w:rPr>
        <w:fldChar w:fldCharType="end"/>
      </w:r>
      <w:bookmarkEnd w:id="10"/>
      <w:bookmarkEnd w:id="11"/>
      <w:r w:rsidRPr="009249BE">
        <w:rPr>
          <w:rFonts w:ascii="Poppins Medium" w:hAnsi="Poppins Medium" w:cs="Poppins Medium"/>
        </w:rPr>
        <w:t xml:space="preserve"> is acknowledged with heartfelt thanks.</w:t>
      </w:r>
    </w:p>
    <w:p w14:paraId="3C39F4E2" w14:textId="7A1C66CA" w:rsidR="00F92A1D" w:rsidRPr="005828B9" w:rsidRDefault="00F92A1D" w:rsidP="005828B9">
      <w:pPr>
        <w:spacing w:line="300" w:lineRule="exact"/>
        <w:ind w:firstLine="567"/>
        <w:rPr>
          <w:rFonts w:cs="Livorna"/>
          <w:spacing w:val="4"/>
          <w:sz w:val="22"/>
          <w:szCs w:val="22"/>
          <w:rtl/>
        </w:rPr>
      </w:pPr>
      <w:r w:rsidRPr="00B226DF">
        <w:rPr>
          <w:rFonts w:ascii="Poppins Medium" w:hAnsi="Poppins Medium" w:cs="Poppins Medium"/>
        </w:rPr>
        <w:t>Received from:</w:t>
      </w:r>
      <w:r w:rsidRPr="00B226DF">
        <w:rPr>
          <w:rFonts w:ascii="Poppins" w:eastAsiaTheme="minorHAnsi" w:hAnsi="Poppins" w:cs="Poppins"/>
        </w:rPr>
        <w:t xml:space="preserve"> </w:t>
      </w:r>
      <w:bookmarkStart w:id="12" w:name="_Hlk212203592"/>
      <w:r w:rsidR="005828B9" w:rsidRPr="00CE1CBE">
        <w:rPr>
          <w:rFonts w:ascii="Poppins" w:hAnsi="Poppins" w:cs="Poppins"/>
          <w:spacing w:val="4"/>
        </w:rPr>
        <w:fldChar w:fldCharType="begin">
          <w:ffData>
            <w:name w:val="Word_Company"/>
            <w:enabled/>
            <w:calcOnExit w:val="0"/>
            <w:textInput>
              <w:default w:val="{Name_receipt}"/>
              <w:format w:val="FIRST CAPITAL"/>
            </w:textInput>
          </w:ffData>
        </w:fldChar>
      </w:r>
      <w:bookmarkStart w:id="13" w:name="Word_Company"/>
      <w:r w:rsidR="005828B9" w:rsidRPr="00CE1CBE">
        <w:rPr>
          <w:rFonts w:ascii="Poppins" w:hAnsi="Poppins" w:cs="Poppins"/>
          <w:spacing w:val="4"/>
        </w:rPr>
        <w:instrText xml:space="preserve"> FORMTEXT </w:instrText>
      </w:r>
      <w:r w:rsidR="005828B9" w:rsidRPr="00CE1CBE">
        <w:rPr>
          <w:rFonts w:ascii="Poppins" w:hAnsi="Poppins" w:cs="Poppins"/>
          <w:spacing w:val="4"/>
        </w:rPr>
      </w:r>
      <w:r w:rsidR="005828B9" w:rsidRPr="00CE1CBE">
        <w:rPr>
          <w:rFonts w:ascii="Poppins" w:hAnsi="Poppins" w:cs="Poppins"/>
          <w:spacing w:val="4"/>
        </w:rPr>
        <w:fldChar w:fldCharType="separate"/>
      </w:r>
      <w:r w:rsidR="005828B9" w:rsidRPr="00CE1CBE">
        <w:rPr>
          <w:rFonts w:ascii="Poppins" w:hAnsi="Poppins" w:cs="Poppins"/>
          <w:noProof/>
          <w:spacing w:val="4"/>
        </w:rPr>
        <w:t>{Name_receipt}</w:t>
      </w:r>
      <w:r w:rsidR="005828B9" w:rsidRPr="00CE1CBE">
        <w:rPr>
          <w:rFonts w:ascii="Poppins" w:hAnsi="Poppins" w:cs="Poppins"/>
          <w:spacing w:val="4"/>
        </w:rPr>
        <w:fldChar w:fldCharType="end"/>
      </w:r>
      <w:bookmarkEnd w:id="12"/>
      <w:bookmarkEnd w:id="13"/>
    </w:p>
    <w:p w14:paraId="1674659C" w14:textId="75ED31A7" w:rsidR="00F92A1D" w:rsidRPr="00B02E95" w:rsidRDefault="00F92A1D" w:rsidP="0002133E">
      <w:pPr>
        <w:spacing w:after="20" w:line="300" w:lineRule="exact"/>
        <w:ind w:left="2127" w:hanging="993"/>
        <w:rPr>
          <w:rFonts w:ascii="Poppins" w:hAnsi="Poppins" w:cs="Poppins"/>
          <w:spacing w:val="4"/>
          <w:sz w:val="28"/>
          <w:szCs w:val="28"/>
        </w:rPr>
      </w:pPr>
      <w:r>
        <w:rPr>
          <w:rFonts w:ascii="Poppins" w:eastAsiaTheme="minorHAnsi" w:hAnsi="Poppins" w:cs="Poppins"/>
        </w:rPr>
        <w:t xml:space="preserve"> </w:t>
      </w:r>
      <w:r w:rsidRPr="00D8669F">
        <w:rPr>
          <w:rFonts w:ascii="Poppins Medium" w:eastAsiaTheme="minorHAnsi" w:hAnsi="Poppins Medium" w:cs="Poppins Medium"/>
        </w:rPr>
        <w:t>Address:</w:t>
      </w:r>
      <w:r>
        <w:rPr>
          <w:rFonts w:ascii="Poppins" w:eastAsiaTheme="minorHAnsi" w:hAnsi="Poppins" w:cs="Poppins"/>
        </w:rPr>
        <w:tab/>
      </w:r>
      <w:bookmarkStart w:id="14" w:name="_Hlk212203600"/>
      <w:r w:rsidR="00B226DF">
        <w:rPr>
          <w:rFonts w:ascii="Poppins" w:hAnsi="Poppins" w:cs="Poppins"/>
          <w:spacing w:val="4"/>
        </w:rPr>
        <w:fldChar w:fldCharType="begin">
          <w:ffData>
            <w:name w:val="Word_CetovetRec"/>
            <w:enabled/>
            <w:calcOnExit w:val="0"/>
            <w:textInput>
              <w:default w:val="{FullAddress_Work}"/>
              <w:format w:val="FIRST CAPITAL"/>
            </w:textInput>
          </w:ffData>
        </w:fldChar>
      </w:r>
      <w:bookmarkStart w:id="15" w:name="Word_CetovetRec"/>
      <w:r w:rsidR="00B226DF">
        <w:rPr>
          <w:rFonts w:ascii="Poppins" w:hAnsi="Poppins" w:cs="Poppins"/>
          <w:spacing w:val="4"/>
        </w:rPr>
        <w:instrText xml:space="preserve"> FORMTEXT </w:instrText>
      </w:r>
      <w:r w:rsidR="00B226DF">
        <w:rPr>
          <w:rFonts w:ascii="Poppins" w:hAnsi="Poppins" w:cs="Poppins"/>
          <w:spacing w:val="4"/>
        </w:rPr>
      </w:r>
      <w:r w:rsidR="00B226DF">
        <w:rPr>
          <w:rFonts w:ascii="Poppins" w:hAnsi="Poppins" w:cs="Poppins"/>
          <w:spacing w:val="4"/>
        </w:rPr>
        <w:fldChar w:fldCharType="separate"/>
      </w:r>
      <w:r w:rsidR="00B226DF">
        <w:rPr>
          <w:rFonts w:ascii="Poppins" w:hAnsi="Poppins" w:cs="Poppins"/>
          <w:noProof/>
          <w:spacing w:val="4"/>
        </w:rPr>
        <w:t>{FullAddress_Work}</w:t>
      </w:r>
      <w:r w:rsidR="00B226DF">
        <w:rPr>
          <w:rFonts w:ascii="Poppins" w:hAnsi="Poppins" w:cs="Poppins"/>
          <w:spacing w:val="4"/>
        </w:rPr>
        <w:fldChar w:fldCharType="end"/>
      </w:r>
      <w:bookmarkEnd w:id="14"/>
      <w:bookmarkEnd w:id="15"/>
    </w:p>
    <w:bookmarkStart w:id="16" w:name="_Hlk212203609"/>
    <w:p w14:paraId="6CC895C3" w14:textId="533817D9" w:rsidR="005828B9" w:rsidRPr="005828B9" w:rsidRDefault="005828B9" w:rsidP="005828B9">
      <w:pPr>
        <w:spacing w:line="300" w:lineRule="exact"/>
        <w:ind w:firstLine="2127"/>
        <w:rPr>
          <w:rFonts w:ascii="Poppins" w:hAnsi="Poppins" w:cs="Poppins"/>
          <w:spacing w:val="4"/>
        </w:rPr>
      </w:pPr>
      <w:r w:rsidRPr="005828B9">
        <w:rPr>
          <w:rFonts w:ascii="Poppins" w:hAnsi="Poppins" w:cs="Poppins"/>
          <w:spacing w:val="4"/>
        </w:rPr>
        <w:fldChar w:fldCharType="begin">
          <w:ffData>
            <w:name w:val="Word_Fullcity_Work"/>
            <w:enabled/>
            <w:calcOnExit w:val="0"/>
            <w:textInput>
              <w:default w:val="{FullCity_Work}"/>
              <w:format w:val="FIRST CAPITAL"/>
            </w:textInput>
          </w:ffData>
        </w:fldChar>
      </w:r>
      <w:bookmarkStart w:id="17" w:name="Word_Fullcity_Work"/>
      <w:r w:rsidRPr="005828B9">
        <w:rPr>
          <w:rFonts w:ascii="Poppins" w:hAnsi="Poppins" w:cs="Poppins"/>
          <w:spacing w:val="4"/>
        </w:rPr>
        <w:instrText xml:space="preserve"> FORMTEXT </w:instrText>
      </w:r>
      <w:r w:rsidRPr="005828B9">
        <w:rPr>
          <w:rFonts w:ascii="Poppins" w:hAnsi="Poppins" w:cs="Poppins"/>
          <w:spacing w:val="4"/>
        </w:rPr>
      </w:r>
      <w:r w:rsidRPr="005828B9">
        <w:rPr>
          <w:rFonts w:ascii="Poppins" w:hAnsi="Poppins" w:cs="Poppins"/>
          <w:spacing w:val="4"/>
        </w:rPr>
        <w:fldChar w:fldCharType="separate"/>
      </w:r>
      <w:r w:rsidRPr="005828B9">
        <w:rPr>
          <w:rFonts w:ascii="Poppins" w:hAnsi="Poppins" w:cs="Poppins"/>
          <w:noProof/>
          <w:spacing w:val="4"/>
        </w:rPr>
        <w:t>{FullCity_Work}</w:t>
      </w:r>
      <w:r w:rsidRPr="005828B9">
        <w:rPr>
          <w:rFonts w:ascii="Poppins" w:hAnsi="Poppins" w:cs="Poppins"/>
          <w:spacing w:val="4"/>
        </w:rPr>
        <w:fldChar w:fldCharType="end"/>
      </w:r>
      <w:bookmarkEnd w:id="17"/>
    </w:p>
    <w:bookmarkEnd w:id="16"/>
    <w:p w14:paraId="38CEA98B" w14:textId="5A5D75A7" w:rsidR="00F92A1D" w:rsidRPr="00964BF4" w:rsidRDefault="002A5393" w:rsidP="00776538">
      <w:pPr>
        <w:spacing w:line="300" w:lineRule="exact"/>
        <w:ind w:firstLine="2131"/>
        <w:rPr>
          <w:rFonts w:ascii="Poppins" w:hAnsi="Poppins" w:cs="Poppins"/>
          <w:noProof/>
          <w:spacing w:val="4"/>
        </w:rPr>
      </w:pPr>
      <w:r w:rsidRPr="00964BF4"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0BE8FAAD" wp14:editId="2F29FF87">
                <wp:simplePos x="0" y="0"/>
                <wp:positionH relativeFrom="column">
                  <wp:posOffset>3475355</wp:posOffset>
                </wp:positionH>
                <wp:positionV relativeFrom="page">
                  <wp:posOffset>9073515</wp:posOffset>
                </wp:positionV>
                <wp:extent cx="2487295" cy="481965"/>
                <wp:effectExtent l="0" t="0" r="8255" b="0"/>
                <wp:wrapNone/>
                <wp:docPr id="3538853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295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9DA96" w14:textId="77777777" w:rsidR="00F92A1D" w:rsidRPr="00122AC4" w:rsidRDefault="00F92A1D" w:rsidP="00F92A1D">
                            <w:pPr>
                              <w:adjustRightInd w:val="0"/>
                              <w:jc w:val="center"/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</w:rPr>
                            </w:pPr>
                            <w:r w:rsidRPr="00122AC4"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</w:rPr>
                              <w:t>This contribution is tax deductible.</w:t>
                            </w:r>
                          </w:p>
                          <w:p w14:paraId="4573898E" w14:textId="77777777" w:rsidR="00F92A1D" w:rsidRPr="00122AC4" w:rsidRDefault="00F92A1D" w:rsidP="00F92A1D">
                            <w:pPr>
                              <w:adjustRightInd w:val="0"/>
                              <w:jc w:val="center"/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</w:rPr>
                            </w:pPr>
                            <w:r w:rsidRPr="00122AC4"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</w:rPr>
                              <w:t>No goods or services were provided in consideration</w:t>
                            </w:r>
                          </w:p>
                          <w:p w14:paraId="7C70D6FD" w14:textId="77777777" w:rsidR="00F92A1D" w:rsidRPr="00122AC4" w:rsidRDefault="00F92A1D" w:rsidP="00F92A1D">
                            <w:pPr>
                              <w:adjustRightInd w:val="0"/>
                              <w:jc w:val="center"/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</w:rPr>
                            </w:pPr>
                            <w:r w:rsidRPr="00122AC4"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</w:rPr>
                              <w:t>of this contribution.</w:t>
                            </w:r>
                          </w:p>
                          <w:p w14:paraId="0FF48FEA" w14:textId="77777777" w:rsidR="00F92A1D" w:rsidRDefault="00F92A1D" w:rsidP="00F92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8FA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3.65pt;margin-top:714.45pt;width:195.85pt;height:3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" filled="f" stroked="f" strokeweight=".5pt">
                <v:textbox inset="0,,0">
                  <w:txbxContent>
                    <w:p w14:paraId="2BE9DA96" w14:textId="77777777" w:rsidR="00F92A1D" w:rsidRPr="00122AC4" w:rsidRDefault="00F92A1D" w:rsidP="00F92A1D">
                      <w:pPr>
                        <w:adjustRightInd w:val="0"/>
                        <w:jc w:val="center"/>
                        <w:rPr>
                          <w:rFonts w:ascii="Poppins" w:eastAsiaTheme="minorHAnsi" w:hAnsi="Poppins" w:cs="Poppins"/>
                          <w:sz w:val="14"/>
                          <w:szCs w:val="14"/>
                        </w:rPr>
                      </w:pPr>
                      <w:r w:rsidRPr="00122AC4">
                        <w:rPr>
                          <w:rFonts w:ascii="Poppins" w:eastAsiaTheme="minorHAnsi" w:hAnsi="Poppins" w:cs="Poppins"/>
                          <w:sz w:val="14"/>
                          <w:szCs w:val="14"/>
                        </w:rPr>
                        <w:t>This contribution is tax deductible.</w:t>
                      </w:r>
                    </w:p>
                    <w:p w14:paraId="4573898E" w14:textId="77777777" w:rsidR="00F92A1D" w:rsidRPr="00122AC4" w:rsidRDefault="00F92A1D" w:rsidP="00F92A1D">
                      <w:pPr>
                        <w:adjustRightInd w:val="0"/>
                        <w:jc w:val="center"/>
                        <w:rPr>
                          <w:rFonts w:ascii="Poppins" w:eastAsiaTheme="minorHAnsi" w:hAnsi="Poppins" w:cs="Poppins"/>
                          <w:sz w:val="14"/>
                          <w:szCs w:val="14"/>
                        </w:rPr>
                      </w:pPr>
                      <w:r w:rsidRPr="00122AC4">
                        <w:rPr>
                          <w:rFonts w:ascii="Poppins" w:eastAsiaTheme="minorHAnsi" w:hAnsi="Poppins" w:cs="Poppins"/>
                          <w:sz w:val="14"/>
                          <w:szCs w:val="14"/>
                        </w:rPr>
                        <w:t>No goods or services were provided in consideration</w:t>
                      </w:r>
                    </w:p>
                    <w:p w14:paraId="7C70D6FD" w14:textId="77777777" w:rsidR="00F92A1D" w:rsidRPr="00122AC4" w:rsidRDefault="00F92A1D" w:rsidP="00F92A1D">
                      <w:pPr>
                        <w:adjustRightInd w:val="0"/>
                        <w:jc w:val="center"/>
                        <w:rPr>
                          <w:rFonts w:ascii="Poppins" w:eastAsiaTheme="minorHAnsi" w:hAnsi="Poppins" w:cs="Poppins"/>
                          <w:sz w:val="14"/>
                          <w:szCs w:val="14"/>
                        </w:rPr>
                      </w:pPr>
                      <w:r w:rsidRPr="00122AC4">
                        <w:rPr>
                          <w:rFonts w:ascii="Poppins" w:eastAsiaTheme="minorHAnsi" w:hAnsi="Poppins" w:cs="Poppins"/>
                          <w:sz w:val="14"/>
                          <w:szCs w:val="14"/>
                        </w:rPr>
                        <w:t>of this contribution.</w:t>
                      </w:r>
                    </w:p>
                    <w:p w14:paraId="0FF48FEA" w14:textId="77777777" w:rsidR="00F92A1D" w:rsidRDefault="00F92A1D" w:rsidP="00F92A1D">
                      <w:pPr>
                        <w:jc w:val="center"/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sectPr w:rsidR="00F92A1D" w:rsidRPr="00964BF4" w:rsidSect="00DF46D2">
      <w:headerReference w:type="default" r:id="rId8"/>
      <w:pgSz w:w="12240" w:h="15840" w:code="1"/>
      <w:pgMar w:top="2835" w:right="1701" w:bottom="709" w:left="1559" w:header="720" w:footer="720" w:gutter="0"/>
      <w:paperSrc w:first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4EE4C" w14:textId="77777777" w:rsidR="00A30851" w:rsidRDefault="00A30851">
      <w:r>
        <w:separator/>
      </w:r>
    </w:p>
  </w:endnote>
  <w:endnote w:type="continuationSeparator" w:id="0">
    <w:p w14:paraId="5D9C6A7D" w14:textId="77777777" w:rsidR="00A30851" w:rsidRDefault="00A30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Ben Gurion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DA7D5" w14:textId="77777777" w:rsidR="00A30851" w:rsidRDefault="00A30851">
      <w:r>
        <w:separator/>
      </w:r>
    </w:p>
  </w:footnote>
  <w:footnote w:type="continuationSeparator" w:id="0">
    <w:p w14:paraId="1E0DCF33" w14:textId="77777777" w:rsidR="00A30851" w:rsidRDefault="00A30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48112" w14:textId="6C7A7E86" w:rsidR="00C233B0" w:rsidRDefault="006B0A7A">
    <w:pPr>
      <w:pStyle w:val="Head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8ED7319" wp14:editId="4D3FF07D">
              <wp:simplePos x="0" y="0"/>
              <wp:positionH relativeFrom="column">
                <wp:posOffset>-358140</wp:posOffset>
              </wp:positionH>
              <wp:positionV relativeFrom="paragraph">
                <wp:posOffset>853440</wp:posOffset>
              </wp:positionV>
              <wp:extent cx="5166360" cy="1404620"/>
              <wp:effectExtent l="0" t="0" r="0" b="1270"/>
              <wp:wrapNone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16636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075AB0" w14:textId="13097EF1" w:rsidR="006B0A7A" w:rsidRDefault="006B0A7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ED7319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7" type="#_x0000_t202" style="position:absolute;margin-left:-28.2pt;margin-top:67.2pt;width:406.8pt;height:110.6pt;flip:x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" stroked="f">
              <v:textbox style="mso-fit-shape-to-text:t">
                <w:txbxContent>
                  <w:p w14:paraId="3E075AB0" w14:textId="13097EF1" w:rsidR="006B0A7A" w:rsidRDefault="006B0A7A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02DFF017" wp14:editId="617BC293">
          <wp:simplePos x="0" y="0"/>
          <wp:positionH relativeFrom="margin">
            <wp:posOffset>-579120</wp:posOffset>
          </wp:positionH>
          <wp:positionV relativeFrom="page">
            <wp:posOffset>213360</wp:posOffset>
          </wp:positionV>
          <wp:extent cx="6649200" cy="1450800"/>
          <wp:effectExtent l="0" t="0" r="0" b="0"/>
          <wp:wrapNone/>
          <wp:docPr id="1241449904" name="Picture 1241449904" descr="Heading.bm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eading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9200" cy="14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mwqAUASDgdnCwAAAA="/>
  </w:docVars>
  <w:rsids>
    <w:rsidRoot w:val="009417BA"/>
    <w:rsid w:val="00001458"/>
    <w:rsid w:val="000019AC"/>
    <w:rsid w:val="00006841"/>
    <w:rsid w:val="00007FDA"/>
    <w:rsid w:val="000137A9"/>
    <w:rsid w:val="000150DD"/>
    <w:rsid w:val="00021198"/>
    <w:rsid w:val="0002133E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491"/>
    <w:rsid w:val="00077CBF"/>
    <w:rsid w:val="00080BF8"/>
    <w:rsid w:val="00083B04"/>
    <w:rsid w:val="00084AFA"/>
    <w:rsid w:val="000861E2"/>
    <w:rsid w:val="000879E6"/>
    <w:rsid w:val="00091D72"/>
    <w:rsid w:val="00093912"/>
    <w:rsid w:val="000A057B"/>
    <w:rsid w:val="000A529D"/>
    <w:rsid w:val="000A6024"/>
    <w:rsid w:val="000B0023"/>
    <w:rsid w:val="000B0521"/>
    <w:rsid w:val="000B72A0"/>
    <w:rsid w:val="000C18F6"/>
    <w:rsid w:val="000C771B"/>
    <w:rsid w:val="000D63FD"/>
    <w:rsid w:val="000E2AFE"/>
    <w:rsid w:val="000E3051"/>
    <w:rsid w:val="000E3C07"/>
    <w:rsid w:val="000E57E2"/>
    <w:rsid w:val="000F1DCF"/>
    <w:rsid w:val="000F24AD"/>
    <w:rsid w:val="000F5887"/>
    <w:rsid w:val="000F6086"/>
    <w:rsid w:val="000F610E"/>
    <w:rsid w:val="000F6B1B"/>
    <w:rsid w:val="000F7FFE"/>
    <w:rsid w:val="00104D6E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5292D"/>
    <w:rsid w:val="00152D1A"/>
    <w:rsid w:val="00160B94"/>
    <w:rsid w:val="001645BB"/>
    <w:rsid w:val="00167F62"/>
    <w:rsid w:val="00170206"/>
    <w:rsid w:val="001733E6"/>
    <w:rsid w:val="00175791"/>
    <w:rsid w:val="00176463"/>
    <w:rsid w:val="001845DC"/>
    <w:rsid w:val="001853A1"/>
    <w:rsid w:val="001854A1"/>
    <w:rsid w:val="00185603"/>
    <w:rsid w:val="00186C33"/>
    <w:rsid w:val="001878D2"/>
    <w:rsid w:val="00191D64"/>
    <w:rsid w:val="00192D78"/>
    <w:rsid w:val="00193285"/>
    <w:rsid w:val="001A0802"/>
    <w:rsid w:val="001A725F"/>
    <w:rsid w:val="001B1577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25A"/>
    <w:rsid w:val="002777E0"/>
    <w:rsid w:val="002817B1"/>
    <w:rsid w:val="002A10EB"/>
    <w:rsid w:val="002A2DE0"/>
    <w:rsid w:val="002A5393"/>
    <w:rsid w:val="002A7295"/>
    <w:rsid w:val="002B201C"/>
    <w:rsid w:val="002B46B8"/>
    <w:rsid w:val="002C50CD"/>
    <w:rsid w:val="002D0055"/>
    <w:rsid w:val="002D05AD"/>
    <w:rsid w:val="002D3934"/>
    <w:rsid w:val="002D603B"/>
    <w:rsid w:val="002E007E"/>
    <w:rsid w:val="002E1F25"/>
    <w:rsid w:val="002E1F51"/>
    <w:rsid w:val="002E261D"/>
    <w:rsid w:val="002E3CA5"/>
    <w:rsid w:val="002F236C"/>
    <w:rsid w:val="002F3690"/>
    <w:rsid w:val="002F3D37"/>
    <w:rsid w:val="002F52E5"/>
    <w:rsid w:val="003016AF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0341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A6702"/>
    <w:rsid w:val="003B00CF"/>
    <w:rsid w:val="003B1AE8"/>
    <w:rsid w:val="003B4656"/>
    <w:rsid w:val="003B7A2D"/>
    <w:rsid w:val="003D127B"/>
    <w:rsid w:val="003D1F02"/>
    <w:rsid w:val="003D1F07"/>
    <w:rsid w:val="003E4F63"/>
    <w:rsid w:val="003F6D44"/>
    <w:rsid w:val="004023E1"/>
    <w:rsid w:val="00403D14"/>
    <w:rsid w:val="00404A4B"/>
    <w:rsid w:val="00406927"/>
    <w:rsid w:val="00410D9E"/>
    <w:rsid w:val="004176B4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4387"/>
    <w:rsid w:val="004955F7"/>
    <w:rsid w:val="00495706"/>
    <w:rsid w:val="004A20EE"/>
    <w:rsid w:val="004A2813"/>
    <w:rsid w:val="004A5196"/>
    <w:rsid w:val="004B115A"/>
    <w:rsid w:val="004B40F9"/>
    <w:rsid w:val="004B4B19"/>
    <w:rsid w:val="004B5CB7"/>
    <w:rsid w:val="004B7986"/>
    <w:rsid w:val="004C0A3C"/>
    <w:rsid w:val="004C2116"/>
    <w:rsid w:val="004C3047"/>
    <w:rsid w:val="004C4815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3798"/>
    <w:rsid w:val="00517439"/>
    <w:rsid w:val="00522F79"/>
    <w:rsid w:val="005327DA"/>
    <w:rsid w:val="0053728C"/>
    <w:rsid w:val="005449A9"/>
    <w:rsid w:val="00547933"/>
    <w:rsid w:val="00552803"/>
    <w:rsid w:val="00553A70"/>
    <w:rsid w:val="00557A73"/>
    <w:rsid w:val="005612A3"/>
    <w:rsid w:val="00561A66"/>
    <w:rsid w:val="00562AA3"/>
    <w:rsid w:val="0056564F"/>
    <w:rsid w:val="00566459"/>
    <w:rsid w:val="00571E35"/>
    <w:rsid w:val="00572B65"/>
    <w:rsid w:val="00573258"/>
    <w:rsid w:val="00576D3B"/>
    <w:rsid w:val="00576E0A"/>
    <w:rsid w:val="005804E7"/>
    <w:rsid w:val="0058253D"/>
    <w:rsid w:val="0058260A"/>
    <w:rsid w:val="005828B9"/>
    <w:rsid w:val="005865D3"/>
    <w:rsid w:val="0058673A"/>
    <w:rsid w:val="0058714A"/>
    <w:rsid w:val="0059063E"/>
    <w:rsid w:val="00593442"/>
    <w:rsid w:val="00596A60"/>
    <w:rsid w:val="005A0896"/>
    <w:rsid w:val="005A347B"/>
    <w:rsid w:val="005A55D6"/>
    <w:rsid w:val="005A69E8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30AA"/>
    <w:rsid w:val="006445D4"/>
    <w:rsid w:val="006451AA"/>
    <w:rsid w:val="006523FD"/>
    <w:rsid w:val="006530EA"/>
    <w:rsid w:val="00653418"/>
    <w:rsid w:val="006618C1"/>
    <w:rsid w:val="00672A04"/>
    <w:rsid w:val="00673293"/>
    <w:rsid w:val="0067531E"/>
    <w:rsid w:val="006809E6"/>
    <w:rsid w:val="00683EAE"/>
    <w:rsid w:val="00687E55"/>
    <w:rsid w:val="00691CFC"/>
    <w:rsid w:val="00696AB5"/>
    <w:rsid w:val="006A188D"/>
    <w:rsid w:val="006B0A7A"/>
    <w:rsid w:val="006B24A9"/>
    <w:rsid w:val="006B681D"/>
    <w:rsid w:val="006B77D4"/>
    <w:rsid w:val="006C13FC"/>
    <w:rsid w:val="006C4285"/>
    <w:rsid w:val="006C644A"/>
    <w:rsid w:val="006C7E4F"/>
    <w:rsid w:val="006D1E89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0618D"/>
    <w:rsid w:val="007130AE"/>
    <w:rsid w:val="00716858"/>
    <w:rsid w:val="007207E7"/>
    <w:rsid w:val="00720A8F"/>
    <w:rsid w:val="00722B2A"/>
    <w:rsid w:val="00731798"/>
    <w:rsid w:val="00731C76"/>
    <w:rsid w:val="00744FD7"/>
    <w:rsid w:val="00752401"/>
    <w:rsid w:val="00757848"/>
    <w:rsid w:val="00760D1A"/>
    <w:rsid w:val="0076149A"/>
    <w:rsid w:val="007642B7"/>
    <w:rsid w:val="007756BA"/>
    <w:rsid w:val="00776538"/>
    <w:rsid w:val="00780087"/>
    <w:rsid w:val="00781438"/>
    <w:rsid w:val="00785243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C4E38"/>
    <w:rsid w:val="007C6604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0E41"/>
    <w:rsid w:val="00861BEC"/>
    <w:rsid w:val="008665E3"/>
    <w:rsid w:val="00872690"/>
    <w:rsid w:val="008741F1"/>
    <w:rsid w:val="008742E0"/>
    <w:rsid w:val="00874446"/>
    <w:rsid w:val="008752F9"/>
    <w:rsid w:val="00880D41"/>
    <w:rsid w:val="00883FC3"/>
    <w:rsid w:val="00886C1D"/>
    <w:rsid w:val="00892124"/>
    <w:rsid w:val="008964A6"/>
    <w:rsid w:val="00897799"/>
    <w:rsid w:val="008A0AA7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2617"/>
    <w:rsid w:val="008E6036"/>
    <w:rsid w:val="008F0B03"/>
    <w:rsid w:val="008F15BA"/>
    <w:rsid w:val="008F642C"/>
    <w:rsid w:val="0090079C"/>
    <w:rsid w:val="0090412E"/>
    <w:rsid w:val="0091038E"/>
    <w:rsid w:val="00910686"/>
    <w:rsid w:val="00923DFD"/>
    <w:rsid w:val="00936EA4"/>
    <w:rsid w:val="009417BA"/>
    <w:rsid w:val="00941BA8"/>
    <w:rsid w:val="009450F8"/>
    <w:rsid w:val="009453CE"/>
    <w:rsid w:val="0094768A"/>
    <w:rsid w:val="0095312A"/>
    <w:rsid w:val="009544E4"/>
    <w:rsid w:val="00957691"/>
    <w:rsid w:val="00962F6E"/>
    <w:rsid w:val="00964BF4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B2BFF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851"/>
    <w:rsid w:val="00A32E87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827BD"/>
    <w:rsid w:val="00A83D65"/>
    <w:rsid w:val="00A844E3"/>
    <w:rsid w:val="00A8478B"/>
    <w:rsid w:val="00A9068E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6773"/>
    <w:rsid w:val="00B13405"/>
    <w:rsid w:val="00B169FB"/>
    <w:rsid w:val="00B214F6"/>
    <w:rsid w:val="00B226DF"/>
    <w:rsid w:val="00B22B4F"/>
    <w:rsid w:val="00B23692"/>
    <w:rsid w:val="00B23FD8"/>
    <w:rsid w:val="00B263D2"/>
    <w:rsid w:val="00B26415"/>
    <w:rsid w:val="00B30E4B"/>
    <w:rsid w:val="00B3348F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0B41"/>
    <w:rsid w:val="00B81A6B"/>
    <w:rsid w:val="00B82040"/>
    <w:rsid w:val="00B82C09"/>
    <w:rsid w:val="00B82C64"/>
    <w:rsid w:val="00B82C6B"/>
    <w:rsid w:val="00B87A9D"/>
    <w:rsid w:val="00B908EF"/>
    <w:rsid w:val="00B90FEF"/>
    <w:rsid w:val="00BA0663"/>
    <w:rsid w:val="00BA491B"/>
    <w:rsid w:val="00BB4425"/>
    <w:rsid w:val="00BB6D6C"/>
    <w:rsid w:val="00BC0D71"/>
    <w:rsid w:val="00BC1CCE"/>
    <w:rsid w:val="00BC2415"/>
    <w:rsid w:val="00BC3367"/>
    <w:rsid w:val="00BC5769"/>
    <w:rsid w:val="00BC5DEE"/>
    <w:rsid w:val="00BC5E2E"/>
    <w:rsid w:val="00BC682B"/>
    <w:rsid w:val="00BD416C"/>
    <w:rsid w:val="00BD430E"/>
    <w:rsid w:val="00BD6602"/>
    <w:rsid w:val="00BE4D76"/>
    <w:rsid w:val="00BF45D1"/>
    <w:rsid w:val="00C00C67"/>
    <w:rsid w:val="00C02CFF"/>
    <w:rsid w:val="00C04576"/>
    <w:rsid w:val="00C04814"/>
    <w:rsid w:val="00C04DE7"/>
    <w:rsid w:val="00C05212"/>
    <w:rsid w:val="00C052D9"/>
    <w:rsid w:val="00C07F57"/>
    <w:rsid w:val="00C117A7"/>
    <w:rsid w:val="00C15CE4"/>
    <w:rsid w:val="00C233B0"/>
    <w:rsid w:val="00C2445B"/>
    <w:rsid w:val="00C25E1F"/>
    <w:rsid w:val="00C260D3"/>
    <w:rsid w:val="00C32875"/>
    <w:rsid w:val="00C36AC5"/>
    <w:rsid w:val="00C40038"/>
    <w:rsid w:val="00C40F04"/>
    <w:rsid w:val="00C50B71"/>
    <w:rsid w:val="00C55CE3"/>
    <w:rsid w:val="00C5679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D4AA9"/>
    <w:rsid w:val="00CE1CBE"/>
    <w:rsid w:val="00CE2739"/>
    <w:rsid w:val="00CE592A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47DCF"/>
    <w:rsid w:val="00D539DD"/>
    <w:rsid w:val="00D53ECD"/>
    <w:rsid w:val="00D54028"/>
    <w:rsid w:val="00D54894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DF46D2"/>
    <w:rsid w:val="00E01922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28AE"/>
    <w:rsid w:val="00EE47CD"/>
    <w:rsid w:val="00EF354B"/>
    <w:rsid w:val="00EF5791"/>
    <w:rsid w:val="00EF7635"/>
    <w:rsid w:val="00F005CB"/>
    <w:rsid w:val="00F10D9B"/>
    <w:rsid w:val="00F11C0C"/>
    <w:rsid w:val="00F12AC7"/>
    <w:rsid w:val="00F2354E"/>
    <w:rsid w:val="00F255A8"/>
    <w:rsid w:val="00F269C7"/>
    <w:rsid w:val="00F274B5"/>
    <w:rsid w:val="00F35B1A"/>
    <w:rsid w:val="00F369FC"/>
    <w:rsid w:val="00F52480"/>
    <w:rsid w:val="00F56340"/>
    <w:rsid w:val="00F5645B"/>
    <w:rsid w:val="00F57412"/>
    <w:rsid w:val="00F61B8D"/>
    <w:rsid w:val="00F63B43"/>
    <w:rsid w:val="00F67B69"/>
    <w:rsid w:val="00F720B4"/>
    <w:rsid w:val="00F76340"/>
    <w:rsid w:val="00F82065"/>
    <w:rsid w:val="00F86F3E"/>
    <w:rsid w:val="00F900B8"/>
    <w:rsid w:val="00F92A1D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3355F"/>
  <w15:chartTrackingRefBased/>
  <w15:docId w15:val="{DE7B28A0-49DC-48A6-AEAE-D1B5916A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1CBE"/>
    <w:rPr>
      <w:rFonts w:cs="Miriam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  <w:style w:type="paragraph" w:customStyle="1" w:styleId="BasicParagraph">
    <w:name w:val="[Basic Paragraph]"/>
    <w:basedOn w:val="Normal"/>
    <w:uiPriority w:val="99"/>
    <w:rsid w:val="00F92A1D"/>
    <w:pPr>
      <w:autoSpaceDE w:val="0"/>
      <w:autoSpaceDN w:val="0"/>
      <w:bidi/>
      <w:adjustRightInd w:val="0"/>
      <w:spacing w:line="288" w:lineRule="auto"/>
      <w:textAlignment w:val="center"/>
    </w:pPr>
    <w:rPr>
      <w:rFonts w:ascii="Adobe Hebrew" w:eastAsiaTheme="minorHAnsi" w:hAnsi="Adobe Hebrew" w:cs="Adobe Hebr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AB46B-4893-45C4-BD3E-F39F17C1C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1092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dc:description/>
  <cp:lastModifiedBy>Biz Techoff</cp:lastModifiedBy>
  <cp:revision>6</cp:revision>
  <cp:lastPrinted>2021-11-30T18:59:00Z</cp:lastPrinted>
  <dcterms:created xsi:type="dcterms:W3CDTF">2025-01-05T06:35:00Z</dcterms:created>
  <dcterms:modified xsi:type="dcterms:W3CDTF">2025-10-27T17:24:00Z</dcterms:modified>
</cp:coreProperties>
</file>
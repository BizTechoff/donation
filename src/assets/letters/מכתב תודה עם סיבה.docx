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F2DED" w14:textId="77777777" w:rsidR="003367FD" w:rsidRPr="00392D28" w:rsidRDefault="003367FD" w:rsidP="003367FD">
      <w:pPr>
        <w:bidi/>
        <w:spacing w:after="120"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/>
          <w:spacing w:val="4"/>
          <w:sz w:val="28"/>
          <w:szCs w:val="28"/>
        </w:rPr>
        <w:t xml:space="preserve"> {letter_heb_date} </w:t>
      </w:r>
    </w:p>
    <w:p w14:paraId="02FE761F" w14:textId="77777777" w:rsidR="003367FD" w:rsidRDefault="003367FD" w:rsidP="003367FD">
      <w:pPr>
        <w:spacing w:line="300" w:lineRule="exact"/>
        <w:rPr>
          <w:rFonts w:cs="Livorna"/>
          <w:spacing w:val="4"/>
          <w:sz w:val="22"/>
          <w:szCs w:val="22"/>
        </w:rPr>
      </w:pPr>
      <w:r w:rsidRPr="00BD416C">
        <w:rPr>
          <w:rFonts w:cs="Livorna"/>
          <w:spacing w:val="4"/>
          <w:sz w:val="22"/>
          <w:szCs w:val="22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 w:rsidRPr="00BD416C">
        <w:rPr>
          <w:rFonts w:cs="Livorna"/>
          <w:spacing w:val="4"/>
          <w:sz w:val="22"/>
          <w:szCs w:val="22"/>
        </w:rPr>
        <w:instrText xml:space="preserve"> FORMTEXT </w:instrText>
      </w:r>
      <w:r w:rsidRPr="00BD416C">
        <w:rPr>
          <w:rFonts w:cs="Livorna"/>
          <w:spacing w:val="4"/>
          <w:sz w:val="22"/>
          <w:szCs w:val="22"/>
        </w:rPr>
      </w:r>
      <w:r w:rsidRPr="00BD416C">
        <w:rPr>
          <w:rFonts w:cs="Livorna"/>
          <w:spacing w:val="4"/>
          <w:sz w:val="22"/>
          <w:szCs w:val="22"/>
        </w:rPr>
        <w:fldChar w:fldCharType="separate"/>
      </w:r>
    </w:p>
    <w:p w14:paraId="7706347D" w14:textId="77777777" w:rsidR="003367FD" w:rsidRDefault="003367FD" w:rsidP="003367FD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{donor_eng_title} {donor_eng_last_name} {donor_eng_first_name} {donor_eng_suffix}</w:t>
      </w:r>
    </w:p>
    <w:p w14:paraId="44188637" w14:textId="77777777" w:rsidR="003367FD" w:rsidRDefault="003367FD" w:rsidP="003367FD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{donor_home_address}</w:t>
      </w:r>
    </w:p>
    <w:p w14:paraId="7BE1BE9F" w14:textId="77777777" w:rsidR="003367FD" w:rsidRPr="00BD416C" w:rsidRDefault="003367FD" w:rsidP="003367FD">
      <w:pPr>
        <w:spacing w:line="300" w:lineRule="exact"/>
        <w:rPr>
          <w:rFonts w:cs="Livorna"/>
          <w:spacing w:val="4"/>
          <w:sz w:val="22"/>
          <w:szCs w:val="22"/>
        </w:rPr>
      </w:pPr>
      <w:r>
        <w:rPr>
          <w:rFonts w:cs="Livorna"/>
          <w:spacing w:val="4"/>
          <w:sz w:val="22"/>
          <w:szCs w:val="22"/>
        </w:rPr>
        <w:t>{donor_country}</w:t>
      </w:r>
      <w:r w:rsidRPr="00BD416C">
        <w:rPr>
          <w:rFonts w:cs="Livorna"/>
          <w:spacing w:val="4"/>
          <w:sz w:val="22"/>
          <w:szCs w:val="22"/>
        </w:rPr>
        <w:fldChar w:fldCharType="end"/>
      </w:r>
      <w:bookmarkEnd w:id="0"/>
    </w:p>
    <w:p w14:paraId="0D0ECC22" w14:textId="77777777" w:rsidR="00684B1E" w:rsidRDefault="00684B1E" w:rsidP="00684B1E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5D46BCAD" w14:textId="77777777" w:rsidR="003367FD" w:rsidRDefault="003367FD" w:rsidP="003367FD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  <w:rtl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</w:p>
    <w:p w14:paraId="7DC114A2" w14:textId="77777777" w:rsidR="003367FD" w:rsidRPr="009D52FA" w:rsidRDefault="003367FD" w:rsidP="003367FD">
      <w:pPr>
        <w:bidi/>
        <w:spacing w:line="360" w:lineRule="exact"/>
        <w:ind w:firstLine="142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</w:rPr>
        <w:t>{letter_prefix}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7341783E" w14:textId="77777777" w:rsidR="003367FD" w:rsidRPr="002415E2" w:rsidRDefault="003367FD" w:rsidP="003367FD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{donor_title}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</w:rPr>
        <w:t>{donor_first name} {donor_last_name}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 w:rsidRPr="00687E55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Siomet"/>
            <w:enabled/>
            <w:calcOnExit w:val="0"/>
            <w:textInput>
              <w:default w:val="סיומת_עברית"/>
            </w:textInput>
          </w:ffData>
        </w:fldChar>
      </w:r>
      <w:bookmarkStart w:id="4" w:name="Word_Siomet"/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</w:rPr>
        <w:instrText>FORMTEXT</w:instrText>
      </w:r>
      <w:r w:rsidRPr="00687E55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687E55">
        <w:rPr>
          <w:rFonts w:cs="Livorna"/>
          <w:spacing w:val="4"/>
          <w:sz w:val="28"/>
          <w:szCs w:val="28"/>
          <w:rtl/>
        </w:rPr>
      </w:r>
      <w:r w:rsidRPr="00687E55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</w:rPr>
        <w:t>{donor_suffix}</w:t>
      </w:r>
      <w:r w:rsidRPr="00687E55"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0DDC7F1B" w14:textId="77777777" w:rsidR="008128BA" w:rsidRPr="00392D28" w:rsidRDefault="008128BA" w:rsidP="00A450CE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/>
          <w:spacing w:val="4"/>
          <w:sz w:val="28"/>
          <w:szCs w:val="28"/>
          <w:rtl/>
        </w:rPr>
        <w:t>שלום וישע רב</w:t>
      </w:r>
    </w:p>
    <w:p w14:paraId="430E0106" w14:textId="4CF7C258" w:rsidR="004B0E13" w:rsidRPr="000A529D" w:rsidRDefault="004B0E13" w:rsidP="004B0E13">
      <w:pPr>
        <w:bidi/>
        <w:spacing w:after="120" w:line="380" w:lineRule="exact"/>
        <w:ind w:firstLine="500"/>
        <w:jc w:val="both"/>
        <w:rPr>
          <w:rFonts w:cs="Livorna"/>
          <w:b/>
          <w:bCs/>
          <w:spacing w:val="4"/>
          <w:sz w:val="24"/>
          <w:szCs w:val="24"/>
          <w:rtl/>
        </w:rPr>
      </w:pPr>
      <w:r>
        <w:rPr>
          <w:rFonts w:cs="Livorna" w:hint="cs"/>
          <w:spacing w:val="4"/>
          <w:sz w:val="28"/>
          <w:szCs w:val="28"/>
          <w:rtl/>
        </w:rPr>
        <w:t>בהערכה רבה והוקרה עמוקה באנו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זאת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ל</w:t>
      </w:r>
      <w:r>
        <w:rPr>
          <w:rFonts w:cs="Livorna" w:hint="cs"/>
          <w:spacing w:val="4"/>
          <w:sz w:val="28"/>
          <w:szCs w:val="28"/>
          <w:rtl/>
        </w:rPr>
        <w:t xml:space="preserve">הוקיר את </w:t>
      </w:r>
      <w:r w:rsidRPr="00021E05">
        <w:rPr>
          <w:rFonts w:cs="Livorna" w:hint="cs"/>
          <w:spacing w:val="4"/>
          <w:sz w:val="28"/>
          <w:szCs w:val="28"/>
          <w:rtl/>
        </w:rPr>
        <w:t>השתתפותכם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21E05">
        <w:rPr>
          <w:rFonts w:cs="Livorna" w:hint="cs"/>
          <w:spacing w:val="4"/>
          <w:sz w:val="28"/>
          <w:szCs w:val="28"/>
          <w:rtl/>
        </w:rPr>
        <w:t xml:space="preserve">הנדיבה בהחזקת </w:t>
      </w:r>
      <w:r>
        <w:rPr>
          <w:rFonts w:cs="Livorna" w:hint="cs"/>
          <w:spacing w:val="4"/>
          <w:sz w:val="28"/>
          <w:szCs w:val="28"/>
          <w:rtl/>
        </w:rPr>
        <w:t>תורה ולומדיה בחורי החמד היקרים בישיבת 'לב שמחה'</w:t>
      </w:r>
      <w:r w:rsidRPr="00021E05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0A529D">
        <w:rPr>
          <w:rFonts w:cs="Livorna" w:hint="cs"/>
          <w:spacing w:val="4"/>
          <w:sz w:val="28"/>
          <w:szCs w:val="28"/>
          <w:rtl/>
        </w:rPr>
        <w:t xml:space="preserve">בהרימכם תרומת ה' בסך </w:t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instrText>FORMTEXT</w:instrText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separate"/>
      </w:r>
      <w:r w:rsidR="003367FD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{</w:t>
      </w:r>
      <w:proofErr w:type="spellStart"/>
      <w:r w:rsidR="003367FD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donation_</w:t>
      </w:r>
      <w:r w:rsidR="00FB49DA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currency_symbol</w:t>
      </w:r>
      <w:proofErr w:type="spellEnd"/>
      <w:r w:rsidR="003367FD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}{</w:t>
      </w:r>
      <w:proofErr w:type="spellStart"/>
      <w:r w:rsidR="003367FD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donation_</w:t>
      </w:r>
      <w:r w:rsidR="00FB49DA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amount</w:t>
      </w:r>
      <w:proofErr w:type="spellEnd"/>
      <w:r w:rsidR="003367FD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}</w:t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end"/>
      </w:r>
      <w:r w:rsidRPr="000A529D">
        <w:rPr>
          <w:rFonts w:cs="Livorna" w:hint="cs"/>
          <w:spacing w:val="4"/>
          <w:sz w:val="28"/>
          <w:szCs w:val="28"/>
          <w:rtl/>
        </w:rPr>
        <w:t xml:space="preserve"> </w:t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begin">
          <w:ffData>
            <w:name w:val="Word_FullTroma"/>
            <w:enabled/>
            <w:calcOnExit w:val="0"/>
            <w:textInput>
              <w:default w:val="תרומה"/>
            </w:textInput>
          </w:ffData>
        </w:fldChar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instrText>FORMTEXT</w:instrText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instrText xml:space="preserve"> </w:instrText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separate"/>
      </w:r>
      <w:r w:rsidR="003367FD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{</w:t>
      </w:r>
      <w:proofErr w:type="spellStart"/>
      <w:r w:rsidR="003367FD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donation_reason</w:t>
      </w:r>
      <w:proofErr w:type="spellEnd"/>
      <w:r w:rsidR="003367FD">
        <w:rPr>
          <w:rFonts w:asciiTheme="majorBidi" w:eastAsia="Calibri" w:hAnsiTheme="majorBidi" w:cstheme="majorBidi"/>
          <w:b/>
          <w:bCs/>
          <w:noProof w:val="0"/>
          <w:sz w:val="32"/>
          <w:szCs w:val="32"/>
          <w:lang w:val="en-US"/>
        </w:rPr>
        <w:t>}</w:t>
      </w:r>
      <w:r w:rsidR="003367FD" w:rsidRPr="00F2354E">
        <w:rPr>
          <w:rFonts w:asciiTheme="majorBidi" w:eastAsia="Calibri" w:hAnsiTheme="majorBidi" w:cstheme="majorBidi"/>
          <w:b/>
          <w:bCs/>
          <w:noProof w:val="0"/>
          <w:sz w:val="32"/>
          <w:szCs w:val="32"/>
          <w:rtl/>
          <w:lang w:val="en-US"/>
        </w:rPr>
        <w:fldChar w:fldCharType="end"/>
      </w:r>
      <w:r w:rsidR="001D66F0">
        <w:rPr>
          <w:rFonts w:cs="Livorna" w:hint="cs"/>
          <w:b/>
          <w:bCs/>
          <w:sz w:val="32"/>
          <w:szCs w:val="32"/>
          <w:rtl/>
        </w:rPr>
        <w:t xml:space="preserve">, </w:t>
      </w:r>
      <w:r w:rsidRPr="000A529D">
        <w:rPr>
          <w:rFonts w:cs="Livorna" w:hint="cs"/>
          <w:spacing w:val="4"/>
          <w:sz w:val="28"/>
          <w:szCs w:val="28"/>
          <w:rtl/>
        </w:rPr>
        <w:t>לכבוד התורה ולומדיה</w:t>
      </w:r>
      <w:r w:rsidRPr="000A529D">
        <w:rPr>
          <w:rFonts w:cs="Livorna" w:hint="cs"/>
          <w:spacing w:val="4"/>
          <w:sz w:val="24"/>
          <w:szCs w:val="24"/>
          <w:rtl/>
        </w:rPr>
        <w:t>.</w:t>
      </w:r>
      <w:r w:rsidRPr="004B0E13">
        <w:rPr>
          <w:rFonts w:cs="Livorna" w:hint="cs"/>
          <w:b/>
          <w:bCs/>
          <w:sz w:val="32"/>
          <w:szCs w:val="32"/>
        </w:rPr>
        <w:t xml:space="preserve"> </w:t>
      </w:r>
    </w:p>
    <w:p w14:paraId="52A4826A" w14:textId="77777777" w:rsidR="004B0E13" w:rsidRPr="00E723D6" w:rsidRDefault="004B0E13" w:rsidP="004B0E13">
      <w:pPr>
        <w:bidi/>
        <w:spacing w:after="120" w:line="420" w:lineRule="exact"/>
        <w:ind w:firstLine="510"/>
        <w:jc w:val="both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spacing w:val="4"/>
          <w:sz w:val="28"/>
          <w:szCs w:val="28"/>
          <w:rtl/>
        </w:rPr>
        <w:t>בשותפות האיתנה שלכם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 w:hint="cs"/>
          <w:spacing w:val="4"/>
          <w:sz w:val="28"/>
          <w:szCs w:val="28"/>
          <w:rtl/>
        </w:rPr>
        <w:t>זכיתם ולקחתם לעצמכם חלק וזכות בלימוד תורה של מעל ל-100 תלמידים היושבים והוגים בתורה יום יום בוקר צהרים וערב</w:t>
      </w:r>
      <w:r w:rsidRPr="00392D28">
        <w:rPr>
          <w:rFonts w:cs="Livorna" w:hint="cs"/>
          <w:spacing w:val="4"/>
          <w:sz w:val="28"/>
          <w:szCs w:val="28"/>
          <w:rtl/>
        </w:rPr>
        <w:t>.</w:t>
      </w:r>
    </w:p>
    <w:p w14:paraId="0C2C0A6E" w14:textId="2B23B331" w:rsidR="004B0E13" w:rsidRPr="00392D28" w:rsidRDefault="004B0E13" w:rsidP="004B0E13">
      <w:pPr>
        <w:bidi/>
        <w:spacing w:after="240" w:line="420" w:lineRule="exact"/>
        <w:ind w:firstLine="510"/>
        <w:jc w:val="both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הברכה המובטחת למחזיקי תורה ודאי תעמוד לכם לשפע ברכה והצלחה בכל מעשי ידיכם, אתם וביתכם, ולנחת ושמחה מכל יוצ"ח בבריאות איתנה לאורך ימים טובים, אכי"ר.</w:t>
      </w:r>
      <w:r w:rsidR="003A7793">
        <w:rPr>
          <w:rFonts w:cs="Livorna" w:hint="cs"/>
          <w:spacing w:val="4"/>
          <w:sz w:val="28"/>
          <w:szCs w:val="28"/>
          <w:rtl/>
        </w:rPr>
        <w:t xml:space="preserve"> </w:t>
      </w:r>
    </w:p>
    <w:p w14:paraId="3DC7DCB3" w14:textId="77777777" w:rsidR="003367FD" w:rsidRPr="007404D5" w:rsidRDefault="003367FD" w:rsidP="003367FD">
      <w:pPr>
        <w:spacing w:line="380" w:lineRule="exact"/>
        <w:jc w:val="center"/>
        <w:rPr>
          <w:rFonts w:cs="Livorna"/>
          <w:b/>
          <w:bCs/>
          <w:spacing w:val="4"/>
          <w:sz w:val="32"/>
          <w:szCs w:val="32"/>
          <w:rtl/>
          <w:lang w:val="en-US"/>
        </w:rPr>
      </w:pP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5" w:name="Word_SiometMichtav"/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B5637C">
        <w:rPr>
          <w:rFonts w:cs="Livorna"/>
          <w:b/>
          <w:bCs/>
          <w:spacing w:val="4"/>
          <w:sz w:val="32"/>
          <w:szCs w:val="32"/>
          <w:rtl/>
        </w:rPr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</w:rPr>
        <w:t>{</w:t>
      </w:r>
      <w:r w:rsidRPr="007404D5">
        <w:rPr>
          <w:rFonts w:cs="Livorna"/>
          <w:b/>
          <w:bCs/>
          <w:spacing w:val="4"/>
          <w:sz w:val="32"/>
          <w:szCs w:val="32"/>
          <w:lang w:val="en-US"/>
        </w:rPr>
        <w:t>letter_suffix</w:t>
      </w:r>
      <w:r>
        <w:rPr>
          <w:rFonts w:cs="Livorna"/>
          <w:b/>
          <w:bCs/>
          <w:spacing w:val="4"/>
          <w:sz w:val="32"/>
          <w:szCs w:val="32"/>
        </w:rPr>
        <w:t>}</w:t>
      </w:r>
      <w:r w:rsidRPr="00B5637C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5"/>
    </w:p>
    <w:p w14:paraId="5DB91DC6" w14:textId="77777777" w:rsidR="00666447" w:rsidRDefault="00666447" w:rsidP="003367FD">
      <w:pPr>
        <w:bidi/>
        <w:spacing w:line="380" w:lineRule="exact"/>
        <w:rPr>
          <w:rFonts w:cs="Livorna"/>
          <w:spacing w:val="4"/>
          <w:sz w:val="28"/>
          <w:szCs w:val="28"/>
        </w:rPr>
      </w:pPr>
    </w:p>
    <w:p w14:paraId="457C59FD" w14:textId="77777777" w:rsidR="00E27FDA" w:rsidRPr="00CC5A09" w:rsidRDefault="00E27FDA" w:rsidP="00E27FDA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30996505" w14:textId="78D16886" w:rsidR="008128BA" w:rsidRDefault="00E27FDA" w:rsidP="00E27FD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Sect="00904293">
      <w:pgSz w:w="11909" w:h="16834" w:code="9"/>
      <w:pgMar w:top="2835" w:right="3402" w:bottom="1134" w:left="1134" w:header="720" w:footer="720" w:gutter="0"/>
      <w:paperSrc w:first="2" w:other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3B40AD" w14:textId="77777777" w:rsidR="00626F0E" w:rsidRDefault="00626F0E">
      <w:r>
        <w:separator/>
      </w:r>
    </w:p>
  </w:endnote>
  <w:endnote w:type="continuationSeparator" w:id="0">
    <w:p w14:paraId="5E21B9BB" w14:textId="77777777" w:rsidR="00626F0E" w:rsidRDefault="00626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altName w:val="Arial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B2C1D" w14:textId="77777777" w:rsidR="00626F0E" w:rsidRDefault="00626F0E">
      <w:r>
        <w:separator/>
      </w:r>
    </w:p>
  </w:footnote>
  <w:footnote w:type="continuationSeparator" w:id="0">
    <w:p w14:paraId="7A4980CA" w14:textId="77777777" w:rsidR="00626F0E" w:rsidRDefault="00626F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gFAFE8K84tAAAA"/>
  </w:docVars>
  <w:rsids>
    <w:rsidRoot w:val="009417BA"/>
    <w:rsid w:val="00001458"/>
    <w:rsid w:val="00006841"/>
    <w:rsid w:val="00007FDA"/>
    <w:rsid w:val="000137A9"/>
    <w:rsid w:val="000150DD"/>
    <w:rsid w:val="00021198"/>
    <w:rsid w:val="00021E05"/>
    <w:rsid w:val="0003111C"/>
    <w:rsid w:val="0003257C"/>
    <w:rsid w:val="00034741"/>
    <w:rsid w:val="000417AC"/>
    <w:rsid w:val="00041D24"/>
    <w:rsid w:val="00043087"/>
    <w:rsid w:val="00043473"/>
    <w:rsid w:val="000477B0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12B5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7B4"/>
    <w:rsid w:val="001B3630"/>
    <w:rsid w:val="001C350E"/>
    <w:rsid w:val="001C3E17"/>
    <w:rsid w:val="001C6F51"/>
    <w:rsid w:val="001D1439"/>
    <w:rsid w:val="001D2F32"/>
    <w:rsid w:val="001D5FEC"/>
    <w:rsid w:val="001D66F0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62D7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201C"/>
    <w:rsid w:val="002B46B8"/>
    <w:rsid w:val="002C50CD"/>
    <w:rsid w:val="002C7A44"/>
    <w:rsid w:val="002D0055"/>
    <w:rsid w:val="002D05AD"/>
    <w:rsid w:val="002D3934"/>
    <w:rsid w:val="002D603B"/>
    <w:rsid w:val="002E007E"/>
    <w:rsid w:val="002E1F51"/>
    <w:rsid w:val="002E261D"/>
    <w:rsid w:val="002E3CA5"/>
    <w:rsid w:val="002F236C"/>
    <w:rsid w:val="002F3690"/>
    <w:rsid w:val="002F3D37"/>
    <w:rsid w:val="002F52E5"/>
    <w:rsid w:val="00304EE2"/>
    <w:rsid w:val="00306C1C"/>
    <w:rsid w:val="00312D6D"/>
    <w:rsid w:val="00314806"/>
    <w:rsid w:val="00316CBC"/>
    <w:rsid w:val="00320754"/>
    <w:rsid w:val="0033165A"/>
    <w:rsid w:val="0033247A"/>
    <w:rsid w:val="003338DE"/>
    <w:rsid w:val="003339F3"/>
    <w:rsid w:val="00333BAF"/>
    <w:rsid w:val="00335460"/>
    <w:rsid w:val="00335B25"/>
    <w:rsid w:val="00335F3A"/>
    <w:rsid w:val="003367FD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A7793"/>
    <w:rsid w:val="003B00CF"/>
    <w:rsid w:val="003B7A2D"/>
    <w:rsid w:val="003C68C5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4387"/>
    <w:rsid w:val="004955F7"/>
    <w:rsid w:val="00495706"/>
    <w:rsid w:val="004A20EE"/>
    <w:rsid w:val="004A2813"/>
    <w:rsid w:val="004A5196"/>
    <w:rsid w:val="004B0E13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E4068"/>
    <w:rsid w:val="004F451C"/>
    <w:rsid w:val="004F561B"/>
    <w:rsid w:val="004F5CD0"/>
    <w:rsid w:val="005059D9"/>
    <w:rsid w:val="00513798"/>
    <w:rsid w:val="00517439"/>
    <w:rsid w:val="00522F79"/>
    <w:rsid w:val="005327DA"/>
    <w:rsid w:val="0053728C"/>
    <w:rsid w:val="005449A9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46B0"/>
    <w:rsid w:val="00616B2A"/>
    <w:rsid w:val="00621FD6"/>
    <w:rsid w:val="00624353"/>
    <w:rsid w:val="006249CD"/>
    <w:rsid w:val="00626F0E"/>
    <w:rsid w:val="00627374"/>
    <w:rsid w:val="00631B5D"/>
    <w:rsid w:val="0063244F"/>
    <w:rsid w:val="00633ABF"/>
    <w:rsid w:val="00637788"/>
    <w:rsid w:val="00637FB5"/>
    <w:rsid w:val="0064217D"/>
    <w:rsid w:val="006451AA"/>
    <w:rsid w:val="0064719E"/>
    <w:rsid w:val="006523FD"/>
    <w:rsid w:val="006530EA"/>
    <w:rsid w:val="00653418"/>
    <w:rsid w:val="006618C1"/>
    <w:rsid w:val="00666447"/>
    <w:rsid w:val="00673293"/>
    <w:rsid w:val="0067531E"/>
    <w:rsid w:val="006809E6"/>
    <w:rsid w:val="00684B1E"/>
    <w:rsid w:val="00691CFC"/>
    <w:rsid w:val="00696AB5"/>
    <w:rsid w:val="006A188D"/>
    <w:rsid w:val="006B24A9"/>
    <w:rsid w:val="006B44F8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7848"/>
    <w:rsid w:val="00760D1A"/>
    <w:rsid w:val="0076149A"/>
    <w:rsid w:val="007756BA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41"/>
    <w:rsid w:val="008135C5"/>
    <w:rsid w:val="00814847"/>
    <w:rsid w:val="0082468C"/>
    <w:rsid w:val="0082483E"/>
    <w:rsid w:val="00827B99"/>
    <w:rsid w:val="00832445"/>
    <w:rsid w:val="0083662D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083B"/>
    <w:rsid w:val="00872690"/>
    <w:rsid w:val="008741F1"/>
    <w:rsid w:val="008742E0"/>
    <w:rsid w:val="00874446"/>
    <w:rsid w:val="008752F9"/>
    <w:rsid w:val="00880D41"/>
    <w:rsid w:val="00883FC3"/>
    <w:rsid w:val="008858EF"/>
    <w:rsid w:val="00886C1D"/>
    <w:rsid w:val="00892124"/>
    <w:rsid w:val="0089406B"/>
    <w:rsid w:val="008964A6"/>
    <w:rsid w:val="00897799"/>
    <w:rsid w:val="008A0AA7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04293"/>
    <w:rsid w:val="0091038E"/>
    <w:rsid w:val="00910686"/>
    <w:rsid w:val="009260A1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7855"/>
    <w:rsid w:val="00A508DB"/>
    <w:rsid w:val="00A51803"/>
    <w:rsid w:val="00A51CC5"/>
    <w:rsid w:val="00A55BA6"/>
    <w:rsid w:val="00A563BC"/>
    <w:rsid w:val="00A56CC4"/>
    <w:rsid w:val="00A83D65"/>
    <w:rsid w:val="00A844E3"/>
    <w:rsid w:val="00A8478B"/>
    <w:rsid w:val="00A9068E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6561"/>
    <w:rsid w:val="00AD7147"/>
    <w:rsid w:val="00AD7172"/>
    <w:rsid w:val="00AE32FF"/>
    <w:rsid w:val="00B05287"/>
    <w:rsid w:val="00B07B22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0CB6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909AD"/>
    <w:rsid w:val="00C935CE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12EB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D3FDB"/>
    <w:rsid w:val="00DE78CF"/>
    <w:rsid w:val="00E037BC"/>
    <w:rsid w:val="00E11545"/>
    <w:rsid w:val="00E1454E"/>
    <w:rsid w:val="00E22F62"/>
    <w:rsid w:val="00E233E1"/>
    <w:rsid w:val="00E240C7"/>
    <w:rsid w:val="00E25B67"/>
    <w:rsid w:val="00E27AC7"/>
    <w:rsid w:val="00E27FDA"/>
    <w:rsid w:val="00E36141"/>
    <w:rsid w:val="00E43367"/>
    <w:rsid w:val="00E43406"/>
    <w:rsid w:val="00E4604B"/>
    <w:rsid w:val="00E50AFE"/>
    <w:rsid w:val="00E52D5B"/>
    <w:rsid w:val="00E53083"/>
    <w:rsid w:val="00E56D5E"/>
    <w:rsid w:val="00E65015"/>
    <w:rsid w:val="00E66630"/>
    <w:rsid w:val="00E72390"/>
    <w:rsid w:val="00E723D6"/>
    <w:rsid w:val="00E7281F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693E"/>
    <w:rsid w:val="00EB3609"/>
    <w:rsid w:val="00EB764E"/>
    <w:rsid w:val="00EC64FB"/>
    <w:rsid w:val="00EC6A0E"/>
    <w:rsid w:val="00ED2DBC"/>
    <w:rsid w:val="00ED4C90"/>
    <w:rsid w:val="00EE12C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F34"/>
    <w:rsid w:val="00FB4740"/>
    <w:rsid w:val="00FB49DA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41D7C0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A7793"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C846F-467B-4933-ADFD-62BEDCB3F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30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Biz Techoff</cp:lastModifiedBy>
  <cp:revision>28</cp:revision>
  <cp:lastPrinted>2018-11-20T14:56:00Z</cp:lastPrinted>
  <dcterms:created xsi:type="dcterms:W3CDTF">2018-12-18T17:53:00Z</dcterms:created>
  <dcterms:modified xsi:type="dcterms:W3CDTF">2025-10-20T14:47:00Z</dcterms:modified>
</cp:coreProperties>
</file>
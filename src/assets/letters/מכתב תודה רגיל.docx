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F149" w14:textId="311742A8" w:rsidR="008128BA" w:rsidRPr="00392D28" w:rsidRDefault="008128BA" w:rsidP="00C32875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>,</w:t>
      </w:r>
      <w:r w:rsidR="00B640BF">
        <w:rPr>
          <w:rFonts w:cs="Livorna"/>
          <w:spacing w:val="4"/>
          <w:sz w:val="28"/>
          <w:szCs w:val="28"/>
        </w:rPr>
        <w:t xml:space="preserve"> {</w:t>
      </w:r>
      <w:r w:rsidR="00877053">
        <w:rPr>
          <w:rFonts w:cs="Livorna"/>
          <w:spacing w:val="4"/>
          <w:sz w:val="28"/>
          <w:szCs w:val="28"/>
        </w:rPr>
        <w:t>letter</w:t>
      </w:r>
      <w:r w:rsidR="00B640BF">
        <w:rPr>
          <w:rFonts w:cs="Livorna"/>
          <w:spacing w:val="4"/>
          <w:sz w:val="28"/>
          <w:szCs w:val="28"/>
        </w:rPr>
        <w:t>_heb_date}</w:t>
      </w:r>
    </w:p>
    <w:p w14:paraId="7740CEB6" w14:textId="66414A6F" w:rsidR="000B72A0" w:rsidRDefault="00AC36C2" w:rsidP="00687E55">
      <w:pPr>
        <w:spacing w:line="300" w:lineRule="exact"/>
        <w:rPr>
          <w:rFonts w:cs="Livorna"/>
          <w:spacing w:val="4"/>
          <w:sz w:val="22"/>
          <w:szCs w:val="22"/>
        </w:rPr>
      </w:pPr>
      <w:r w:rsidRPr="00BD416C"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 w:rsidRPr="00BD416C">
        <w:rPr>
          <w:rFonts w:cs="Livorna"/>
          <w:spacing w:val="4"/>
          <w:sz w:val="22"/>
          <w:szCs w:val="22"/>
        </w:rPr>
        <w:instrText xml:space="preserve"> FORMTEXT </w:instrText>
      </w:r>
      <w:r w:rsidRPr="00BD416C">
        <w:rPr>
          <w:rFonts w:cs="Livorna"/>
          <w:spacing w:val="4"/>
          <w:sz w:val="22"/>
          <w:szCs w:val="22"/>
        </w:rPr>
      </w:r>
      <w:r w:rsidRPr="00BD416C">
        <w:rPr>
          <w:rFonts w:cs="Livorna"/>
          <w:spacing w:val="4"/>
          <w:sz w:val="22"/>
          <w:szCs w:val="22"/>
        </w:rPr>
        <w:fldChar w:fldCharType="separate"/>
      </w:r>
    </w:p>
    <w:p w14:paraId="0D298889" w14:textId="55B1D5F7" w:rsidR="000B72A0" w:rsidRDefault="00B640BF" w:rsidP="00687E55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</w:t>
      </w:r>
      <w:r w:rsidR="00877053">
        <w:rPr>
          <w:rFonts w:cs="Livorna"/>
          <w:spacing w:val="4"/>
          <w:sz w:val="22"/>
          <w:szCs w:val="22"/>
        </w:rPr>
        <w:t>_eng</w:t>
      </w:r>
      <w:r>
        <w:rPr>
          <w:rFonts w:cs="Livorna"/>
          <w:spacing w:val="4"/>
          <w:sz w:val="22"/>
          <w:szCs w:val="22"/>
        </w:rPr>
        <w:t>_title}</w:t>
      </w:r>
      <w:r w:rsidR="000B72A0">
        <w:rPr>
          <w:rFonts w:cs="Livorna"/>
          <w:spacing w:val="4"/>
          <w:sz w:val="22"/>
          <w:szCs w:val="22"/>
        </w:rPr>
        <w:t xml:space="preserve"> </w:t>
      </w:r>
      <w:r w:rsidR="00877053">
        <w:rPr>
          <w:rFonts w:cs="Livorna"/>
          <w:spacing w:val="4"/>
          <w:sz w:val="22"/>
          <w:szCs w:val="22"/>
        </w:rPr>
        <w:t>{donor_eng_last_name} {donor_eng_first_name} {donor_eng_suffix}</w:t>
      </w:r>
    </w:p>
    <w:p w14:paraId="5B6A3F82" w14:textId="505E8F16" w:rsidR="000B72A0" w:rsidRDefault="00877053" w:rsidP="00877053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{donor_home_address}</w:t>
      </w:r>
    </w:p>
    <w:p w14:paraId="5CD1357D" w14:textId="107023B9" w:rsidR="00752401" w:rsidRPr="00BD416C" w:rsidRDefault="00877053" w:rsidP="00687E55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{donor_country}</w:t>
      </w:r>
      <w:r w:rsidR="00AC36C2" w:rsidRPr="00BD416C">
        <w:rPr>
          <w:rFonts w:cs="Livorna"/>
          <w:spacing w:val="4"/>
          <w:sz w:val="22"/>
          <w:szCs w:val="22"/>
        </w:rPr>
        <w:fldChar w:fldCharType="end"/>
      </w:r>
      <w:bookmarkEnd w:id="0"/>
    </w:p>
    <w:p w14:paraId="60FDF08D" w14:textId="77777777" w:rsidR="00687E55" w:rsidRDefault="00687E55" w:rsidP="00F2354E">
      <w:pPr>
        <w:spacing w:after="480" w:line="400" w:lineRule="exact"/>
        <w:rPr>
          <w:rFonts w:cs="Livorna"/>
          <w:spacing w:val="4"/>
          <w:sz w:val="28"/>
          <w:szCs w:val="28"/>
        </w:rPr>
      </w:pPr>
    </w:p>
    <w:p w14:paraId="657284F6" w14:textId="63647087" w:rsidR="000B72A0" w:rsidRDefault="00752401" w:rsidP="003B4656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  <w:rtl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</w:p>
    <w:p w14:paraId="09023089" w14:textId="4861C348" w:rsidR="00752401" w:rsidRPr="009D52FA" w:rsidRDefault="00877053" w:rsidP="003B4656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</w:rPr>
        <w:t>{letter_prefix}</w:t>
      </w:r>
      <w:bookmarkEnd w:id="1"/>
      <w:r w:rsidR="00752401"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340CAD0B" w14:textId="7E18F245" w:rsidR="008128BA" w:rsidRPr="002415E2" w:rsidRDefault="00752401" w:rsidP="00687E55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</w:rPr>
        <w:instrText>FORMTEXT</w:instrText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  <w:rtl/>
        </w:rPr>
      </w:r>
      <w:r w:rsidRPr="00687E55">
        <w:rPr>
          <w:rFonts w:cs="Livorna"/>
          <w:spacing w:val="4"/>
          <w:sz w:val="28"/>
          <w:szCs w:val="28"/>
          <w:rtl/>
        </w:rPr>
        <w:fldChar w:fldCharType="separate"/>
      </w:r>
      <w:r w:rsidR="00877053">
        <w:rPr>
          <w:rFonts w:cs="Livorna"/>
          <w:spacing w:val="4"/>
          <w:sz w:val="28"/>
          <w:szCs w:val="28"/>
        </w:rPr>
        <w:t>{donor_title}</w:t>
      </w:r>
      <w:r w:rsidRPr="00687E55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 w:rsidR="001845DC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 w:rsidR="001845DC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1845DC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1845DC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1845DC">
        <w:rPr>
          <w:rFonts w:cs="Livorna"/>
          <w:b/>
          <w:bCs/>
          <w:spacing w:val="4"/>
          <w:sz w:val="36"/>
          <w:szCs w:val="36"/>
          <w:rtl/>
        </w:rPr>
      </w:r>
      <w:r w:rsidR="001845DC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7404D5">
        <w:rPr>
          <w:rFonts w:cs="Livorna"/>
          <w:b/>
          <w:bCs/>
          <w:spacing w:val="4"/>
          <w:sz w:val="36"/>
          <w:szCs w:val="36"/>
        </w:rPr>
        <w:t>{donor_first name} {donor_last_name}</w:t>
      </w:r>
      <w:r w:rsidR="001845DC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 w:rsidR="00A563BC"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iomet"/>
            <w:enabled/>
            <w:calcOnExit w:val="0"/>
            <w:textInput>
              <w:default w:val="סיומת_עברית"/>
            </w:textInput>
          </w:ffData>
        </w:fldChar>
      </w:r>
      <w:bookmarkStart w:id="4" w:name="Word_Siomet"/>
      <w:r w:rsidR="00A563BC"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="00A563BC" w:rsidRPr="00687E55">
        <w:rPr>
          <w:rFonts w:cs="Livorna"/>
          <w:spacing w:val="4"/>
          <w:sz w:val="28"/>
          <w:szCs w:val="28"/>
        </w:rPr>
        <w:instrText>FORMTEXT</w:instrText>
      </w:r>
      <w:r w:rsidR="00A563BC"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="00A563BC" w:rsidRPr="00687E55">
        <w:rPr>
          <w:rFonts w:cs="Livorna"/>
          <w:spacing w:val="4"/>
          <w:sz w:val="28"/>
          <w:szCs w:val="28"/>
          <w:rtl/>
        </w:rPr>
      </w:r>
      <w:r w:rsidR="00A563BC" w:rsidRPr="00687E55">
        <w:rPr>
          <w:rFonts w:cs="Livorna"/>
          <w:spacing w:val="4"/>
          <w:sz w:val="28"/>
          <w:szCs w:val="28"/>
          <w:rtl/>
        </w:rPr>
        <w:fldChar w:fldCharType="separate"/>
      </w:r>
      <w:r w:rsidR="007404D5">
        <w:rPr>
          <w:rFonts w:cs="Livorna"/>
          <w:spacing w:val="4"/>
          <w:sz w:val="28"/>
          <w:szCs w:val="28"/>
        </w:rPr>
        <w:t>{donor_suffix}</w:t>
      </w:r>
      <w:r w:rsidR="00A563BC" w:rsidRPr="00687E55"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65575E74" w14:textId="77777777" w:rsidR="008128BA" w:rsidRPr="00392D28" w:rsidRDefault="008128BA" w:rsidP="00A450CE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/>
          <w:spacing w:val="4"/>
          <w:sz w:val="28"/>
          <w:szCs w:val="28"/>
          <w:rtl/>
        </w:rPr>
        <w:t>שלום וישע רב</w:t>
      </w:r>
    </w:p>
    <w:p w14:paraId="5F19E378" w14:textId="418327EC" w:rsidR="00F2354E" w:rsidRPr="000A529D" w:rsidRDefault="00F2354E" w:rsidP="00F2354E">
      <w:pPr>
        <w:bidi/>
        <w:spacing w:after="240" w:line="400" w:lineRule="exact"/>
        <w:ind w:firstLine="500"/>
        <w:jc w:val="both"/>
        <w:rPr>
          <w:rFonts w:cs="Livorna"/>
          <w:b/>
          <w:bCs/>
          <w:spacing w:val="4"/>
          <w:sz w:val="24"/>
          <w:szCs w:val="24"/>
          <w:rtl/>
        </w:rPr>
      </w:pPr>
      <w:r>
        <w:rPr>
          <w:rFonts w:cs="Livorna" w:hint="cs"/>
          <w:spacing w:val="4"/>
          <w:sz w:val="28"/>
          <w:szCs w:val="28"/>
          <w:rtl/>
        </w:rPr>
        <w:t>אשריך שזכית ולקחת לעצמך חלק וזכות בלימוד תורה של קרוב ל-100 תלמידים בחורי החמד היקרים בישיבת 'לב שמחה'</w:t>
      </w:r>
      <w:r w:rsidRPr="00021E05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היושבים והוגים בתורה יום יום בוקר צהרים וערב, </w:t>
      </w:r>
      <w:r w:rsidRPr="000A529D">
        <w:rPr>
          <w:rFonts w:cs="Livorna" w:hint="cs"/>
          <w:spacing w:val="4"/>
          <w:sz w:val="28"/>
          <w:szCs w:val="28"/>
          <w:rtl/>
        </w:rPr>
        <w:t xml:space="preserve">בהרימכם תרומת ה' בסך </w:t>
      </w:r>
      <w:r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fldChar w:fldCharType="begin">
          <w:ffData>
            <w:name w:val="Word_FullTroma"/>
            <w:enabled/>
            <w:calcOnExit w:val="0"/>
            <w:textInput>
              <w:default w:val="תרומה"/>
            </w:textInput>
          </w:ffData>
        </w:fldChar>
      </w:r>
      <w:r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instrText>FORMTEXT</w:instrText>
      </w:r>
      <w:r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</w:r>
      <w:r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fldChar w:fldCharType="separate"/>
      </w:r>
      <w:r w:rsidR="007404D5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{</w:t>
      </w:r>
      <w:proofErr w:type="spellStart"/>
      <w:r w:rsidR="007404D5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donation_amount</w:t>
      </w:r>
      <w:proofErr w:type="spellEnd"/>
      <w:r w:rsidR="007404D5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}{</w:t>
      </w:r>
      <w:proofErr w:type="spellStart"/>
      <w:r w:rsidR="007404D5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donation_currency_symbol</w:t>
      </w:r>
      <w:proofErr w:type="spellEnd"/>
      <w:r w:rsidR="007404D5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}</w:t>
      </w:r>
      <w:r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fldChar w:fldCharType="end"/>
      </w:r>
      <w:r w:rsidRPr="000A529D">
        <w:rPr>
          <w:rFonts w:cs="Livorna" w:hint="cs"/>
          <w:spacing w:val="4"/>
          <w:sz w:val="28"/>
          <w:szCs w:val="28"/>
          <w:rtl/>
        </w:rPr>
        <w:t xml:space="preserve"> לכבוד התורה ולומדיה</w:t>
      </w:r>
      <w:r w:rsidRPr="000A529D">
        <w:rPr>
          <w:rFonts w:cs="Livorna" w:hint="cs"/>
          <w:spacing w:val="4"/>
          <w:sz w:val="24"/>
          <w:szCs w:val="24"/>
          <w:rtl/>
        </w:rPr>
        <w:t>.</w:t>
      </w:r>
    </w:p>
    <w:p w14:paraId="7F385FD6" w14:textId="77777777" w:rsidR="00F2354E" w:rsidRDefault="00F2354E" w:rsidP="00F2354E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בזכות השתתפותכם הנכבדה יכולים מרביצי התורה בישיבתנו הק' להתמסר לתלמידינו ולהלוך כנגד רוחו של כל אחד ברוגע ובלי טרדות, ההתעלות שיש לתלמידים עקב כך וההתחזקות בלימוד התורה בוודאי נזקפים לזכותכם!</w:t>
      </w:r>
    </w:p>
    <w:p w14:paraId="30C18E80" w14:textId="77777777" w:rsidR="00F2354E" w:rsidRPr="00392D28" w:rsidRDefault="00F2354E" w:rsidP="00F2354E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בשותפות האיתנה שלכם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זוכים אתם ודאי בברכות המובטחות למחזיקי תורה לראות שפע ברכה והצלחה בכל מעשי ידיכם, אתם וביתכם, ולרוות נחת ושמחה מכל יוצ"ח בבריאות איתנה לאורך ימים טובים, אכי"ר.</w:t>
      </w:r>
    </w:p>
    <w:p w14:paraId="08410816" w14:textId="53B8E2B1" w:rsidR="00752401" w:rsidRPr="007404D5" w:rsidRDefault="00752401" w:rsidP="007404D5">
      <w:pPr>
        <w:spacing w:line="380" w:lineRule="exact"/>
        <w:jc w:val="center"/>
        <w:rPr>
          <w:rFonts w:cs="Livorna"/>
          <w:b/>
          <w:bCs/>
          <w:spacing w:val="4"/>
          <w:sz w:val="32"/>
          <w:szCs w:val="32"/>
          <w:rtl/>
          <w:lang w:val="en-US"/>
        </w:rPr>
      </w:pP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5" w:name="Word_SiometMichtav"/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="007404D5">
        <w:rPr>
          <w:rFonts w:cs="Livorna"/>
          <w:b/>
          <w:bCs/>
          <w:spacing w:val="4"/>
          <w:sz w:val="32"/>
          <w:szCs w:val="32"/>
        </w:rPr>
        <w:t>{</w:t>
      </w:r>
      <w:r w:rsidR="007404D5" w:rsidRPr="007404D5">
        <w:rPr>
          <w:rFonts w:cs="Livorna"/>
          <w:b/>
          <w:bCs/>
          <w:spacing w:val="4"/>
          <w:sz w:val="32"/>
          <w:szCs w:val="32"/>
          <w:lang w:val="en-US"/>
        </w:rPr>
        <w:t>letter_suffix</w:t>
      </w:r>
      <w:r w:rsidR="007404D5">
        <w:rPr>
          <w:rFonts w:cs="Livorna"/>
          <w:b/>
          <w:bCs/>
          <w:spacing w:val="4"/>
          <w:sz w:val="32"/>
          <w:szCs w:val="32"/>
        </w:rPr>
        <w:t>}</w:t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5"/>
    </w:p>
    <w:p w14:paraId="23FFC881" w14:textId="77777777" w:rsidR="000019AC" w:rsidRDefault="000019AC" w:rsidP="00CD4AA9">
      <w:pPr>
        <w:bidi/>
        <w:spacing w:line="380" w:lineRule="exact"/>
        <w:rPr>
          <w:rFonts w:cs="Livorna"/>
          <w:spacing w:val="4"/>
          <w:sz w:val="28"/>
          <w:szCs w:val="28"/>
        </w:rPr>
      </w:pPr>
    </w:p>
    <w:p w14:paraId="713494A5" w14:textId="77777777" w:rsidR="00B3348F" w:rsidRPr="00CC5A09" w:rsidRDefault="00B3348F" w:rsidP="00B3348F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6C66F8D4" w14:textId="7D479F3A" w:rsidR="00D54894" w:rsidRPr="00B3348F" w:rsidRDefault="00B3348F" w:rsidP="00C56798">
      <w:pPr>
        <w:tabs>
          <w:tab w:val="center" w:pos="1561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D54894" w:rsidRPr="00B3348F" w:rsidSect="00957691">
      <w:pgSz w:w="11909" w:h="16834" w:code="9"/>
      <w:pgMar w:top="2835" w:right="3402" w:bottom="1134" w:left="1134" w:header="720" w:footer="720" w:gutter="0"/>
      <w:paperSrc w:firs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785B8" w14:textId="77777777" w:rsidR="00AA3C59" w:rsidRDefault="00AA3C59">
      <w:r>
        <w:separator/>
      </w:r>
    </w:p>
  </w:endnote>
  <w:endnote w:type="continuationSeparator" w:id="0">
    <w:p w14:paraId="564DC3C4" w14:textId="77777777" w:rsidR="00AA3C59" w:rsidRDefault="00AA3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88A5E" w14:textId="77777777" w:rsidR="00AA3C59" w:rsidRDefault="00AA3C59">
      <w:r>
        <w:separator/>
      </w:r>
    </w:p>
  </w:footnote>
  <w:footnote w:type="continuationSeparator" w:id="0">
    <w:p w14:paraId="54BB1542" w14:textId="77777777" w:rsidR="00AA3C59" w:rsidRDefault="00AA3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mwqAUASDgdnCwAAAA="/>
  </w:docVars>
  <w:rsids>
    <w:rsidRoot w:val="009417BA"/>
    <w:rsid w:val="00001458"/>
    <w:rsid w:val="000019AC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529D"/>
    <w:rsid w:val="000A6024"/>
    <w:rsid w:val="000B0023"/>
    <w:rsid w:val="000B0521"/>
    <w:rsid w:val="000B72A0"/>
    <w:rsid w:val="000C18F6"/>
    <w:rsid w:val="000C771B"/>
    <w:rsid w:val="000D63FD"/>
    <w:rsid w:val="000E2AFE"/>
    <w:rsid w:val="000E3051"/>
    <w:rsid w:val="000E3C07"/>
    <w:rsid w:val="000E57E2"/>
    <w:rsid w:val="000F1DCF"/>
    <w:rsid w:val="000F5887"/>
    <w:rsid w:val="000F6086"/>
    <w:rsid w:val="000F610E"/>
    <w:rsid w:val="000F6B1B"/>
    <w:rsid w:val="000F7FFE"/>
    <w:rsid w:val="00104D6E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292D"/>
    <w:rsid w:val="00160B94"/>
    <w:rsid w:val="001645BB"/>
    <w:rsid w:val="00167F62"/>
    <w:rsid w:val="00170206"/>
    <w:rsid w:val="001733E6"/>
    <w:rsid w:val="00175791"/>
    <w:rsid w:val="00176463"/>
    <w:rsid w:val="001845DC"/>
    <w:rsid w:val="001853A1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25A"/>
    <w:rsid w:val="002777E0"/>
    <w:rsid w:val="002817B1"/>
    <w:rsid w:val="002A10EB"/>
    <w:rsid w:val="002A2DE0"/>
    <w:rsid w:val="002A7295"/>
    <w:rsid w:val="002B201C"/>
    <w:rsid w:val="002B46B8"/>
    <w:rsid w:val="002C50CD"/>
    <w:rsid w:val="002D0055"/>
    <w:rsid w:val="002D05AD"/>
    <w:rsid w:val="002D3934"/>
    <w:rsid w:val="002D603B"/>
    <w:rsid w:val="002E007E"/>
    <w:rsid w:val="002E1F51"/>
    <w:rsid w:val="002E261D"/>
    <w:rsid w:val="002E3CA5"/>
    <w:rsid w:val="002F236C"/>
    <w:rsid w:val="002F3690"/>
    <w:rsid w:val="002F3D37"/>
    <w:rsid w:val="002F52E5"/>
    <w:rsid w:val="003016AF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A6702"/>
    <w:rsid w:val="003B00CF"/>
    <w:rsid w:val="003B0930"/>
    <w:rsid w:val="003B4656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0D9E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815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3798"/>
    <w:rsid w:val="00517439"/>
    <w:rsid w:val="00522F79"/>
    <w:rsid w:val="005327DA"/>
    <w:rsid w:val="0053728C"/>
    <w:rsid w:val="005449A9"/>
    <w:rsid w:val="00552803"/>
    <w:rsid w:val="00553A70"/>
    <w:rsid w:val="00557A73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45D4"/>
    <w:rsid w:val="006451AA"/>
    <w:rsid w:val="006523FD"/>
    <w:rsid w:val="006530EA"/>
    <w:rsid w:val="00653418"/>
    <w:rsid w:val="006618C1"/>
    <w:rsid w:val="00672A04"/>
    <w:rsid w:val="00673293"/>
    <w:rsid w:val="0067531E"/>
    <w:rsid w:val="006809E6"/>
    <w:rsid w:val="00683EAE"/>
    <w:rsid w:val="00687E55"/>
    <w:rsid w:val="00691CFC"/>
    <w:rsid w:val="00696AB5"/>
    <w:rsid w:val="006A188D"/>
    <w:rsid w:val="006B24A9"/>
    <w:rsid w:val="006B681D"/>
    <w:rsid w:val="006B77D4"/>
    <w:rsid w:val="006C13FC"/>
    <w:rsid w:val="006C4285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30AE"/>
    <w:rsid w:val="00716858"/>
    <w:rsid w:val="007207E7"/>
    <w:rsid w:val="00720A8F"/>
    <w:rsid w:val="00722B2A"/>
    <w:rsid w:val="00731798"/>
    <w:rsid w:val="007404D5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C4E38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053"/>
    <w:rsid w:val="00880D41"/>
    <w:rsid w:val="00883FC3"/>
    <w:rsid w:val="00886C1D"/>
    <w:rsid w:val="00892124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8F642C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57691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B2BFF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2E87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83D65"/>
    <w:rsid w:val="00A844E3"/>
    <w:rsid w:val="00A8478B"/>
    <w:rsid w:val="00A9068E"/>
    <w:rsid w:val="00AA3C59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B13405"/>
    <w:rsid w:val="00B169FB"/>
    <w:rsid w:val="00B22B4F"/>
    <w:rsid w:val="00B23692"/>
    <w:rsid w:val="00B23FD8"/>
    <w:rsid w:val="00B263D2"/>
    <w:rsid w:val="00B26415"/>
    <w:rsid w:val="00B30E4B"/>
    <w:rsid w:val="00B3348F"/>
    <w:rsid w:val="00B357AB"/>
    <w:rsid w:val="00B376EA"/>
    <w:rsid w:val="00B42009"/>
    <w:rsid w:val="00B43AA6"/>
    <w:rsid w:val="00B457B2"/>
    <w:rsid w:val="00B50439"/>
    <w:rsid w:val="00B51188"/>
    <w:rsid w:val="00B640BF"/>
    <w:rsid w:val="00B71A75"/>
    <w:rsid w:val="00B71E21"/>
    <w:rsid w:val="00B77877"/>
    <w:rsid w:val="00B80B41"/>
    <w:rsid w:val="00B81A6B"/>
    <w:rsid w:val="00B82040"/>
    <w:rsid w:val="00B82C09"/>
    <w:rsid w:val="00B82C64"/>
    <w:rsid w:val="00B82C6B"/>
    <w:rsid w:val="00B908EF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16C"/>
    <w:rsid w:val="00BD430E"/>
    <w:rsid w:val="00BD6602"/>
    <w:rsid w:val="00BE4D76"/>
    <w:rsid w:val="00BF45D1"/>
    <w:rsid w:val="00C00C67"/>
    <w:rsid w:val="00C02CFF"/>
    <w:rsid w:val="00C04576"/>
    <w:rsid w:val="00C04814"/>
    <w:rsid w:val="00C04DE7"/>
    <w:rsid w:val="00C05212"/>
    <w:rsid w:val="00C052D9"/>
    <w:rsid w:val="00C07F57"/>
    <w:rsid w:val="00C117A7"/>
    <w:rsid w:val="00C15CE4"/>
    <w:rsid w:val="00C2445B"/>
    <w:rsid w:val="00C260D3"/>
    <w:rsid w:val="00C32875"/>
    <w:rsid w:val="00C36AC5"/>
    <w:rsid w:val="00C40038"/>
    <w:rsid w:val="00C40F04"/>
    <w:rsid w:val="00C50B71"/>
    <w:rsid w:val="00C55CE3"/>
    <w:rsid w:val="00C5679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AA9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47DCF"/>
    <w:rsid w:val="00D539DD"/>
    <w:rsid w:val="00D53ECD"/>
    <w:rsid w:val="00D54028"/>
    <w:rsid w:val="00D54894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1922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54B"/>
    <w:rsid w:val="00EF5791"/>
    <w:rsid w:val="00EF7635"/>
    <w:rsid w:val="00F005CB"/>
    <w:rsid w:val="00F10D9B"/>
    <w:rsid w:val="00F11C0C"/>
    <w:rsid w:val="00F12AC7"/>
    <w:rsid w:val="00F2354E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3355F"/>
  <w15:chartTrackingRefBased/>
  <w15:docId w15:val="{DE7B28A0-49DC-48A6-AEAE-D1B5916A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4894"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AB46B-4893-45C4-BD3E-F39F17C1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83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dc:description/>
  <cp:lastModifiedBy>Biz Techoff</cp:lastModifiedBy>
  <cp:revision>2</cp:revision>
  <cp:lastPrinted>2021-11-30T18:59:00Z</cp:lastPrinted>
  <dcterms:created xsi:type="dcterms:W3CDTF">2021-12-03T11:46:00Z</dcterms:created>
  <dcterms:modified xsi:type="dcterms:W3CDTF">2025-10-20T10:28:00Z</dcterms:modified>
</cp:coreProperties>
</file>
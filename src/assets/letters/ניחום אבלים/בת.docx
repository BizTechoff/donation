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876ED" w14:textId="4464E9F1" w:rsidR="00993C03" w:rsidRDefault="00993C03" w:rsidP="00446344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74035B">
        <w:rPr>
          <w:rFonts w:cs="Livorna" w:hint="eastAsia"/>
          <w:spacing w:val="4"/>
          <w:sz w:val="28"/>
          <w:szCs w:val="28"/>
          <w:rtl/>
        </w:rPr>
        <w:t>‏ב</w:t>
      </w:r>
      <w:r w:rsidR="0074035B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577757E2" w14:textId="0A0EC655" w:rsidR="00993C03" w:rsidRDefault="0074035B" w:rsidP="00993C03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187367A0" w14:textId="77777777" w:rsidR="00993C03" w:rsidRDefault="00993C03" w:rsidP="00993C03">
      <w:pPr>
        <w:spacing w:line="400" w:lineRule="exact"/>
        <w:rPr>
          <w:rFonts w:cs="Livorna"/>
          <w:spacing w:val="4"/>
          <w:sz w:val="22"/>
          <w:szCs w:val="22"/>
          <w:lang w:val="en-US"/>
        </w:rPr>
      </w:pPr>
    </w:p>
    <w:p w14:paraId="7DE1221A" w14:textId="77777777" w:rsidR="0074035B" w:rsidRPr="009D52FA" w:rsidRDefault="0074035B" w:rsidP="0074035B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0E637B5" w14:textId="77777777" w:rsidR="0074035B" w:rsidRDefault="0074035B" w:rsidP="0074035B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4"/>
    </w:p>
    <w:p w14:paraId="20239A46" w14:textId="5AC055C5" w:rsidR="00BD236B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 w:rsidR="00245AFA">
        <w:rPr>
          <w:rFonts w:cs="Livorna" w:hint="cs"/>
          <w:spacing w:val="4"/>
          <w:sz w:val="28"/>
          <w:szCs w:val="28"/>
          <w:rtl/>
        </w:rPr>
        <w:t>ב</w:t>
      </w:r>
      <w:r w:rsidR="002E0185">
        <w:rPr>
          <w:rFonts w:cs="Livorna" w:hint="cs"/>
          <w:spacing w:val="4"/>
          <w:sz w:val="28"/>
          <w:szCs w:val="28"/>
          <w:rtl/>
        </w:rPr>
        <w:t>ת</w:t>
      </w:r>
      <w:r w:rsidR="00245AFA">
        <w:rPr>
          <w:rFonts w:cs="Livorna" w:hint="cs"/>
          <w:spacing w:val="4"/>
          <w:sz w:val="28"/>
          <w:szCs w:val="28"/>
          <w:rtl/>
        </w:rPr>
        <w:t>כם</w:t>
      </w:r>
      <w:r>
        <w:rPr>
          <w:rFonts w:cs="Livorna" w:hint="cs"/>
          <w:spacing w:val="4"/>
          <w:sz w:val="28"/>
          <w:szCs w:val="28"/>
          <w:rtl/>
        </w:rPr>
        <w:t xml:space="preserve"> החשוב</w:t>
      </w:r>
      <w:r w:rsidR="002E0185">
        <w:rPr>
          <w:rFonts w:cs="Livorna" w:hint="cs"/>
          <w:spacing w:val="4"/>
          <w:sz w:val="28"/>
          <w:szCs w:val="28"/>
          <w:rtl/>
        </w:rPr>
        <w:t>ה</w:t>
      </w:r>
      <w:r>
        <w:rPr>
          <w:rFonts w:cs="Livorna" w:hint="cs"/>
          <w:spacing w:val="4"/>
          <w:sz w:val="28"/>
          <w:szCs w:val="28"/>
          <w:rtl/>
        </w:rPr>
        <w:t xml:space="preserve"> והיקר</w:t>
      </w:r>
      <w:r w:rsidR="002E0185">
        <w:rPr>
          <w:rFonts w:cs="Livorna" w:hint="cs"/>
          <w:spacing w:val="4"/>
          <w:sz w:val="28"/>
          <w:szCs w:val="28"/>
          <w:rtl/>
        </w:rPr>
        <w:t>ה</w:t>
      </w:r>
    </w:p>
    <w:bookmarkStart w:id="5" w:name="_Hlk212204265"/>
    <w:p w14:paraId="6E6FA168" w14:textId="77777777" w:rsidR="0074035B" w:rsidRDefault="0074035B" w:rsidP="0074035B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6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7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8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9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0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bookmarkEnd w:id="10"/>
    </w:p>
    <w:p w14:paraId="5016DC4B" w14:textId="77777777" w:rsidR="00CD4E7E" w:rsidRPr="005957EE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180E1C6A" w14:textId="77777777" w:rsidR="00CD4E7E" w:rsidRPr="00CC5A09" w:rsidRDefault="00CD4E7E" w:rsidP="00BD236B">
      <w:pPr>
        <w:bidi/>
        <w:spacing w:after="120" w:line="38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>
        <w:rPr>
          <w:rFonts w:cs="Livorna" w:hint="cs"/>
          <w:spacing w:val="4"/>
          <w:sz w:val="28"/>
          <w:szCs w:val="28"/>
          <w:rtl/>
        </w:rPr>
        <w:t xml:space="preserve">יהא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>
        <w:rPr>
          <w:rFonts w:cs="Livorna" w:hint="cs"/>
          <w:spacing w:val="4"/>
          <w:sz w:val="28"/>
          <w:szCs w:val="28"/>
          <w:rtl/>
        </w:rPr>
        <w:t>ץ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7064C8F3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657E0631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2EC05FA4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2521E840" w14:textId="77777777" w:rsidR="00CD4E7E" w:rsidRPr="00CC5A09" w:rsidRDefault="00CD4E7E" w:rsidP="00CD4E7E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20D7B8A4" w14:textId="6155F6B5" w:rsidR="00CD4E7E" w:rsidRPr="00CC5A09" w:rsidRDefault="00446344" w:rsidP="0044634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bookmarkStart w:id="11" w:name="_Hlk63176475"/>
      <w:r>
        <w:rPr>
          <w:rFonts w:cs="Livorna"/>
          <w:b/>
          <w:bCs/>
          <w:spacing w:val="4"/>
          <w:sz w:val="40"/>
          <w:szCs w:val="40"/>
        </w:rPr>
        <w:tab/>
      </w:r>
      <w:r w:rsidR="00CD4E7E"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="00CD4E7E"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85D5F96" w14:textId="0541D1EE" w:rsidR="008128BA" w:rsidRPr="00392D28" w:rsidRDefault="00446344" w:rsidP="00245AF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="00CD4E7E"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  <w:bookmarkEnd w:id="11"/>
    </w:p>
    <w:sectPr w:rsidR="008128BA" w:rsidRPr="00392D28" w:rsidSect="004B53F9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3311B" w14:textId="77777777" w:rsidR="005612A3" w:rsidRDefault="005612A3">
      <w:r>
        <w:separator/>
      </w:r>
    </w:p>
  </w:endnote>
  <w:endnote w:type="continuationSeparator" w:id="0">
    <w:p w14:paraId="0542F43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9F42" w14:textId="77777777" w:rsidR="005612A3" w:rsidRDefault="005612A3">
      <w:r>
        <w:separator/>
      </w:r>
    </w:p>
  </w:footnote>
  <w:footnote w:type="continuationSeparator" w:id="0">
    <w:p w14:paraId="41BD4A91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4FAJJvBuU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224DE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243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45AFA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0185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46344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3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035B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3C03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2B09704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2E2C2-6F61-41A3-B7DC-9AEC6363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0</TotalTime>
  <Pages>1</Pages>
  <Words>104</Words>
  <Characters>731</Characters>
  <Application>Microsoft Office Word</Application>
  <DocSecurity>0</DocSecurity>
  <Lines>25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3</cp:revision>
  <cp:lastPrinted>2018-11-20T14:56:00Z</cp:lastPrinted>
  <dcterms:created xsi:type="dcterms:W3CDTF">2021-02-02T16:47:00Z</dcterms:created>
  <dcterms:modified xsi:type="dcterms:W3CDTF">2025-10-24T12:22:00Z</dcterms:modified>
</cp:coreProperties>
</file>
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F492" w14:textId="02D0EEB6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C74162">
        <w:rPr>
          <w:rFonts w:cs="Livorna"/>
          <w:spacing w:val="4"/>
          <w:sz w:val="28"/>
          <w:szCs w:val="28"/>
          <w:rtl/>
        </w:rPr>
        <w:t>‏ה'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69B6638" w14:textId="4869F7EC" w:rsidR="00752401" w:rsidRDefault="00DE6AD9" w:rsidP="007D38EB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22AD62BD" w14:textId="77777777" w:rsidR="007D38EB" w:rsidRDefault="007D38EB" w:rsidP="007D38EB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70B1B1D1" w14:textId="5BBDA593" w:rsidR="00F2081C" w:rsidRPr="009D52FA" w:rsidRDefault="00F94370" w:rsidP="001F25EF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6BFF91DD" w14:textId="1C911A1D" w:rsidR="00F2081C" w:rsidRDefault="00DE6AD9" w:rsidP="007D38EB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468BBDB3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9F963F3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6F7C5F01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155A1C7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1D2BFEE0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BDD97F7" w14:textId="77777777" w:rsidR="00547C5C" w:rsidRDefault="00F2081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3F1BA83C" w14:textId="77777777" w:rsidR="00547C5C" w:rsidRDefault="00547C5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באירוסי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9A4176">
        <w:rPr>
          <w:rFonts w:cs="Livorna" w:hint="cs"/>
          <w:b/>
          <w:bCs/>
          <w:spacing w:val="4"/>
          <w:sz w:val="36"/>
          <w:szCs w:val="36"/>
          <w:rtl/>
        </w:rPr>
        <w:t>בנ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01610D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2311E6E8" w14:textId="72CC9FF0" w:rsidR="00547C5C" w:rsidRDefault="00DE6AD9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547C5C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547C5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00D41559" w14:textId="77777777" w:rsidR="008A0C36" w:rsidRDefault="00F2081C" w:rsidP="00E509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  <w:r w:rsidR="00547C5C" w:rsidRPr="00547C5C">
        <w:rPr>
          <w:rFonts w:cs="Livorna" w:hint="cs"/>
          <w:spacing w:val="4"/>
          <w:sz w:val="28"/>
          <w:szCs w:val="28"/>
          <w:rtl/>
        </w:rPr>
        <w:t xml:space="preserve"> הכלה תחי'</w:t>
      </w:r>
    </w:p>
    <w:p w14:paraId="63439A3F" w14:textId="79A6CB9A" w:rsidR="00F2081C" w:rsidRDefault="008A0C36" w:rsidP="00320F4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47C5C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DE6AD9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8" w:name="Word_Mechotan_Toar"/>
      <w:r w:rsidR="00DE6AD9">
        <w:rPr>
          <w:rFonts w:cs="Livorna"/>
          <w:spacing w:val="4"/>
          <w:sz w:val="28"/>
          <w:szCs w:val="28"/>
          <w:rtl/>
        </w:rPr>
        <w:instrText xml:space="preserve"> </w:instrText>
      </w:r>
      <w:r w:rsidR="00DE6AD9">
        <w:rPr>
          <w:rFonts w:cs="Livorna"/>
          <w:spacing w:val="4"/>
          <w:sz w:val="28"/>
          <w:szCs w:val="28"/>
        </w:rPr>
        <w:instrText>FORMTEXT</w:instrText>
      </w:r>
      <w:r w:rsidR="00DE6AD9">
        <w:rPr>
          <w:rFonts w:cs="Livorna"/>
          <w:spacing w:val="4"/>
          <w:sz w:val="28"/>
          <w:szCs w:val="28"/>
          <w:rtl/>
        </w:rPr>
        <w:instrText xml:space="preserve"> </w:instrText>
      </w:r>
      <w:r w:rsidR="00DE6AD9">
        <w:rPr>
          <w:rFonts w:cs="Livorna"/>
          <w:spacing w:val="4"/>
          <w:sz w:val="28"/>
          <w:szCs w:val="28"/>
          <w:rtl/>
        </w:rPr>
      </w:r>
      <w:r w:rsidR="00DE6AD9">
        <w:rPr>
          <w:rFonts w:cs="Livorna"/>
          <w:spacing w:val="4"/>
          <w:sz w:val="28"/>
          <w:szCs w:val="28"/>
          <w:rtl/>
        </w:rPr>
        <w:fldChar w:fldCharType="separate"/>
      </w:r>
      <w:r w:rsidR="00DE6AD9">
        <w:rPr>
          <w:rFonts w:cs="Livorna"/>
          <w:spacing w:val="4"/>
          <w:sz w:val="28"/>
          <w:szCs w:val="28"/>
          <w:rtl/>
        </w:rPr>
        <w:t>{תואר_מחותן}</w:t>
      </w:r>
      <w:r w:rsidR="00DE6AD9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DE6AD9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9" w:name="Word_Mechotan_Name"/>
      <w:r w:rsidR="00DE6AD9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DE6AD9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DE6AD9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DE6AD9">
        <w:rPr>
          <w:rFonts w:cs="Livorna"/>
          <w:b/>
          <w:bCs/>
          <w:spacing w:val="4"/>
          <w:sz w:val="36"/>
          <w:szCs w:val="36"/>
          <w:rtl/>
        </w:rPr>
      </w:r>
      <w:r w:rsidR="00DE6AD9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DE6AD9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DE6AD9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C74162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מחותן}"/>
            </w:textInput>
          </w:ffData>
        </w:fldChar>
      </w:r>
      <w:bookmarkStart w:id="10" w:name="W_Mechotan_Siyomet"/>
      <w:r w:rsidR="00C741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C74162">
        <w:rPr>
          <w:rFonts w:cs="Livorna"/>
          <w:spacing w:val="4"/>
          <w:sz w:val="28"/>
          <w:szCs w:val="28"/>
        </w:rPr>
        <w:instrText>FORMTEXT</w:instrText>
      </w:r>
      <w:r w:rsidR="00C74162">
        <w:rPr>
          <w:rFonts w:cs="Livorna"/>
          <w:spacing w:val="4"/>
          <w:sz w:val="28"/>
          <w:szCs w:val="28"/>
          <w:rtl/>
        </w:rPr>
        <w:instrText xml:space="preserve"> </w:instrText>
      </w:r>
      <w:r w:rsidR="00C74162">
        <w:rPr>
          <w:rFonts w:cs="Livorna"/>
          <w:spacing w:val="4"/>
          <w:sz w:val="28"/>
          <w:szCs w:val="28"/>
          <w:rtl/>
        </w:rPr>
      </w:r>
      <w:r w:rsidR="00C74162">
        <w:rPr>
          <w:rFonts w:cs="Livorna"/>
          <w:spacing w:val="4"/>
          <w:sz w:val="28"/>
          <w:szCs w:val="28"/>
          <w:rtl/>
        </w:rPr>
        <w:fldChar w:fldCharType="separate"/>
      </w:r>
      <w:r w:rsidR="00C74162">
        <w:rPr>
          <w:rFonts w:cs="Livorna"/>
          <w:spacing w:val="4"/>
          <w:sz w:val="28"/>
          <w:szCs w:val="28"/>
          <w:rtl/>
        </w:rPr>
        <w:t>{סיומת_מחותן}</w:t>
      </w:r>
      <w:r w:rsidR="00C74162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33815574" w14:textId="77777777" w:rsidR="00F2081C" w:rsidRPr="00963546" w:rsidRDefault="00F2081C" w:rsidP="00320F41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03B81E08" w14:textId="77777777" w:rsidR="00D51DD1" w:rsidRDefault="00D51DD1" w:rsidP="00D51DD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4964D90B" w14:textId="77777777" w:rsidR="00D51DD1" w:rsidRDefault="00D51DD1" w:rsidP="00D51DD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3CE7676B" w14:textId="77777777" w:rsidR="00D51DD1" w:rsidRDefault="00301B5B" w:rsidP="00D51DD1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="00D51DD1"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D51DD1" w:rsidRPr="0030758F">
        <w:rPr>
          <w:rFonts w:cs="Livorna" w:hint="cs"/>
          <w:spacing w:val="4"/>
          <w:sz w:val="28"/>
          <w:szCs w:val="28"/>
          <w:rtl/>
        </w:rPr>
        <w:t>ב</w:t>
      </w:r>
      <w:r w:rsidR="00D51DD1"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14774758" w14:textId="6A36B6E1" w:rsidR="00F2081C" w:rsidRPr="00492398" w:rsidRDefault="00DE6AD9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1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1"/>
    </w:p>
    <w:p w14:paraId="3EF8BBC8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1664FA72" w14:textId="77777777" w:rsidR="00E334D3" w:rsidRPr="00CC5A09" w:rsidRDefault="00E334D3" w:rsidP="00E334D3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DE34EEB" w14:textId="32BE8ADB" w:rsidR="008128BA" w:rsidRPr="00392D28" w:rsidRDefault="00E334D3" w:rsidP="00E334D3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2E198B">
      <w:pgSz w:w="11909" w:h="16834" w:code="9"/>
      <w:pgMar w:top="2835" w:right="3402" w:bottom="1134" w:left="1134" w:header="720" w:footer="720" w:gutter="0"/>
      <w:paperSrc w:firs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02527" w14:textId="77777777" w:rsidR="00BF1DA6" w:rsidRDefault="00BF1DA6">
      <w:r>
        <w:separator/>
      </w:r>
    </w:p>
  </w:endnote>
  <w:endnote w:type="continuationSeparator" w:id="0">
    <w:p w14:paraId="28FA3AD9" w14:textId="77777777" w:rsidR="00BF1DA6" w:rsidRDefault="00B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4FD9D" w14:textId="77777777" w:rsidR="00BF1DA6" w:rsidRDefault="00BF1DA6">
      <w:r>
        <w:separator/>
      </w:r>
    </w:p>
  </w:footnote>
  <w:footnote w:type="continuationSeparator" w:id="0">
    <w:p w14:paraId="0533FBB5" w14:textId="77777777" w:rsidR="00BF1DA6" w:rsidRDefault="00BF1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1610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25EF"/>
    <w:rsid w:val="001F4181"/>
    <w:rsid w:val="001F624B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007E"/>
    <w:rsid w:val="002E198B"/>
    <w:rsid w:val="002E1F51"/>
    <w:rsid w:val="002E261D"/>
    <w:rsid w:val="002E3CA5"/>
    <w:rsid w:val="002F236C"/>
    <w:rsid w:val="002F3690"/>
    <w:rsid w:val="002F3D37"/>
    <w:rsid w:val="002F52E5"/>
    <w:rsid w:val="00301B5B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547B8"/>
    <w:rsid w:val="005612A3"/>
    <w:rsid w:val="00561A66"/>
    <w:rsid w:val="00562AA3"/>
    <w:rsid w:val="0056564F"/>
    <w:rsid w:val="00566459"/>
    <w:rsid w:val="00570E0D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D38EB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A682D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9489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BF1DA6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74162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1DD1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6AD9"/>
    <w:rsid w:val="00DE78CF"/>
    <w:rsid w:val="00E03128"/>
    <w:rsid w:val="00E037BC"/>
    <w:rsid w:val="00E1454E"/>
    <w:rsid w:val="00E22F62"/>
    <w:rsid w:val="00E233E1"/>
    <w:rsid w:val="00E240C7"/>
    <w:rsid w:val="00E25B67"/>
    <w:rsid w:val="00E27AC7"/>
    <w:rsid w:val="00E334D3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370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ACEAD4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06E77-C321-4FF2-BC55-51DFB9C8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Biz Techoff</cp:lastModifiedBy>
  <cp:revision>17</cp:revision>
  <cp:lastPrinted>2018-11-20T14:56:00Z</cp:lastPrinted>
  <dcterms:created xsi:type="dcterms:W3CDTF">2018-12-18T19:14:00Z</dcterms:created>
  <dcterms:modified xsi:type="dcterms:W3CDTF">2025-10-27T20:17:00Z</dcterms:modified>
</cp:coreProperties>
</file>
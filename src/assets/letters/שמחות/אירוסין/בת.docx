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A5614" w14:textId="6C7DF2F1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5910E9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7CC54209" w14:textId="134FDDD7" w:rsidR="00752401" w:rsidRDefault="005910E9" w:rsidP="00FC2DCE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36834E61" w14:textId="77777777" w:rsidR="00FC2DCE" w:rsidRDefault="00FC2DCE" w:rsidP="00FC2DCE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6662A37F" w14:textId="1BB95A17" w:rsidR="00F2081C" w:rsidRPr="009D52FA" w:rsidRDefault="005910E9" w:rsidP="008E207E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71272B2E" w14:textId="47A64ECD" w:rsidR="00F2081C" w:rsidRDefault="005910E9" w:rsidP="00FC2DCE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06B08112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3C543EAB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06F509A1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017F215C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052F7EEC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0A24D591" w14:textId="77777777" w:rsidR="00AE4E0C" w:rsidRDefault="00F2081C" w:rsidP="00F2081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233EC1">
        <w:rPr>
          <w:rFonts w:cs="Livorna" w:hint="cs"/>
          <w:spacing w:val="4"/>
          <w:sz w:val="28"/>
          <w:szCs w:val="28"/>
          <w:rtl/>
        </w:rPr>
        <w:t>כם</w:t>
      </w:r>
    </w:p>
    <w:p w14:paraId="4221D2A2" w14:textId="77777777" w:rsidR="00F2081C" w:rsidRDefault="00F2081C" w:rsidP="00AE4E0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B1143A">
        <w:rPr>
          <w:rFonts w:cs="Livorna" w:hint="cs"/>
          <w:b/>
          <w:bCs/>
          <w:spacing w:val="4"/>
          <w:sz w:val="36"/>
          <w:szCs w:val="36"/>
          <w:rtl/>
        </w:rPr>
        <w:t>אירוס</w:t>
      </w:r>
      <w:r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A752E8"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A0C36">
        <w:rPr>
          <w:rFonts w:cs="Livorna" w:hint="cs"/>
          <w:b/>
          <w:bCs/>
          <w:spacing w:val="4"/>
          <w:sz w:val="36"/>
          <w:szCs w:val="36"/>
          <w:rtl/>
        </w:rPr>
        <w:t>ת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A0C36" w:rsidRPr="00AE4E0C">
        <w:rPr>
          <w:rFonts w:cs="Livorna" w:hint="cs"/>
          <w:b/>
          <w:bCs/>
          <w:spacing w:val="4"/>
          <w:sz w:val="36"/>
          <w:szCs w:val="36"/>
          <w:rtl/>
        </w:rPr>
        <w:t xml:space="preserve"> הכלה תחי'</w:t>
      </w:r>
    </w:p>
    <w:p w14:paraId="269A58D7" w14:textId="77777777" w:rsidR="008A0C36" w:rsidRDefault="00F2081C" w:rsidP="008A0C3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</w:p>
    <w:p w14:paraId="0A4F00CF" w14:textId="2E33E624" w:rsidR="008A0C36" w:rsidRDefault="005910E9" w:rsidP="008A0C3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5" w:name="Word_Chatan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8A0C36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6" w:name="Word_Chatan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{שם_חתן}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8A0C36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7" w:name="Word_Chatan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13DEAA5E" w14:textId="038432EB" w:rsidR="00F2081C" w:rsidRDefault="008A0C36" w:rsidP="00070F43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בן </w:t>
      </w:r>
      <w:r w:rsidR="005910E9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{תואר_מחותן}"/>
            </w:textInput>
          </w:ffData>
        </w:fldChar>
      </w:r>
      <w:bookmarkStart w:id="8" w:name="Word_Mechotan_Toar"/>
      <w:r w:rsidR="005910E9">
        <w:rPr>
          <w:rFonts w:cs="Livorna"/>
          <w:spacing w:val="4"/>
          <w:sz w:val="28"/>
          <w:szCs w:val="28"/>
          <w:rtl/>
        </w:rPr>
        <w:instrText xml:space="preserve"> </w:instrText>
      </w:r>
      <w:r w:rsidR="005910E9">
        <w:rPr>
          <w:rFonts w:cs="Livorna"/>
          <w:spacing w:val="4"/>
          <w:sz w:val="28"/>
          <w:szCs w:val="28"/>
        </w:rPr>
        <w:instrText>FORMTEXT</w:instrText>
      </w:r>
      <w:r w:rsidR="005910E9">
        <w:rPr>
          <w:rFonts w:cs="Livorna"/>
          <w:spacing w:val="4"/>
          <w:sz w:val="28"/>
          <w:szCs w:val="28"/>
          <w:rtl/>
        </w:rPr>
        <w:instrText xml:space="preserve"> </w:instrText>
      </w:r>
      <w:r w:rsidR="005910E9">
        <w:rPr>
          <w:rFonts w:cs="Livorna"/>
          <w:spacing w:val="4"/>
          <w:sz w:val="28"/>
          <w:szCs w:val="28"/>
          <w:rtl/>
        </w:rPr>
      </w:r>
      <w:r w:rsidR="005910E9">
        <w:rPr>
          <w:rFonts w:cs="Livorna"/>
          <w:spacing w:val="4"/>
          <w:sz w:val="28"/>
          <w:szCs w:val="28"/>
          <w:rtl/>
        </w:rPr>
        <w:fldChar w:fldCharType="separate"/>
      </w:r>
      <w:r w:rsidR="005910E9">
        <w:rPr>
          <w:rFonts w:cs="Livorna"/>
          <w:spacing w:val="4"/>
          <w:sz w:val="28"/>
          <w:szCs w:val="28"/>
          <w:rtl/>
        </w:rPr>
        <w:t>{תואר_מחותן}</w:t>
      </w:r>
      <w:r w:rsidR="005910E9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5910E9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{שם_מחותן}"/>
            </w:textInput>
          </w:ffData>
        </w:fldChar>
      </w:r>
      <w:bookmarkStart w:id="9" w:name="Word_Mechotan_Name"/>
      <w:r w:rsidR="005910E9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5910E9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5910E9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5910E9">
        <w:rPr>
          <w:rFonts w:cs="Livorna"/>
          <w:b/>
          <w:bCs/>
          <w:spacing w:val="4"/>
          <w:sz w:val="36"/>
          <w:szCs w:val="36"/>
          <w:rtl/>
        </w:rPr>
      </w:r>
      <w:r w:rsidR="005910E9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5910E9">
        <w:rPr>
          <w:rFonts w:cs="Livorna"/>
          <w:b/>
          <w:bCs/>
          <w:spacing w:val="4"/>
          <w:sz w:val="36"/>
          <w:szCs w:val="36"/>
          <w:rtl/>
        </w:rPr>
        <w:t>{שם_מחותן}</w:t>
      </w:r>
      <w:r w:rsidR="005910E9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5910E9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{סיומת_ מחותן}"/>
            </w:textInput>
          </w:ffData>
        </w:fldChar>
      </w:r>
      <w:bookmarkStart w:id="10" w:name="W_Mechotan_Siyomet"/>
      <w:r w:rsidR="005910E9">
        <w:rPr>
          <w:rFonts w:cs="Livorna"/>
          <w:spacing w:val="4"/>
          <w:sz w:val="28"/>
          <w:szCs w:val="28"/>
          <w:rtl/>
        </w:rPr>
        <w:instrText xml:space="preserve"> </w:instrText>
      </w:r>
      <w:r w:rsidR="005910E9">
        <w:rPr>
          <w:rFonts w:cs="Livorna"/>
          <w:spacing w:val="4"/>
          <w:sz w:val="28"/>
          <w:szCs w:val="28"/>
        </w:rPr>
        <w:instrText>FORMTEXT</w:instrText>
      </w:r>
      <w:r w:rsidR="005910E9">
        <w:rPr>
          <w:rFonts w:cs="Livorna"/>
          <w:spacing w:val="4"/>
          <w:sz w:val="28"/>
          <w:szCs w:val="28"/>
          <w:rtl/>
        </w:rPr>
        <w:instrText xml:space="preserve"> </w:instrText>
      </w:r>
      <w:r w:rsidR="005910E9">
        <w:rPr>
          <w:rFonts w:cs="Livorna"/>
          <w:spacing w:val="4"/>
          <w:sz w:val="28"/>
          <w:szCs w:val="28"/>
          <w:rtl/>
        </w:rPr>
      </w:r>
      <w:r w:rsidR="005910E9">
        <w:rPr>
          <w:rFonts w:cs="Livorna"/>
          <w:spacing w:val="4"/>
          <w:sz w:val="28"/>
          <w:szCs w:val="28"/>
          <w:rtl/>
        </w:rPr>
        <w:fldChar w:fldCharType="separate"/>
      </w:r>
      <w:r w:rsidR="005910E9">
        <w:rPr>
          <w:rFonts w:cs="Livorna"/>
          <w:spacing w:val="4"/>
          <w:sz w:val="28"/>
          <w:szCs w:val="28"/>
          <w:rtl/>
        </w:rPr>
        <w:t>{סיומת_ מחותן}</w:t>
      </w:r>
      <w:r w:rsidR="005910E9">
        <w:rPr>
          <w:rFonts w:cs="Livorna"/>
          <w:spacing w:val="4"/>
          <w:sz w:val="28"/>
          <w:szCs w:val="28"/>
          <w:rtl/>
        </w:rPr>
        <w:fldChar w:fldCharType="end"/>
      </w:r>
      <w:bookmarkEnd w:id="10"/>
    </w:p>
    <w:p w14:paraId="603A8F38" w14:textId="77777777" w:rsidR="00F2081C" w:rsidRPr="00963546" w:rsidRDefault="00F2081C" w:rsidP="00070F43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41954497" w14:textId="77777777" w:rsidR="008A3415" w:rsidRDefault="008A3415" w:rsidP="008A3415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 לתפארת המשפחות המכובדות</w:t>
      </w:r>
    </w:p>
    <w:p w14:paraId="16752841" w14:textId="77777777" w:rsidR="008A3415" w:rsidRDefault="008A3415" w:rsidP="008A3415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2795FF76" w14:textId="77777777" w:rsidR="00F2081C" w:rsidRPr="0030758F" w:rsidRDefault="00D12BC9" w:rsidP="008A3415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40760E09" w14:textId="1C84716A" w:rsidR="00F2081C" w:rsidRPr="00492398" w:rsidRDefault="005910E9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1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1"/>
    </w:p>
    <w:p w14:paraId="0C0543A4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12A1B95A" w14:textId="77777777" w:rsidR="00742E67" w:rsidRPr="00CC5A09" w:rsidRDefault="00742E67" w:rsidP="00742E67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52C46DD7" w14:textId="16755F04" w:rsidR="008128BA" w:rsidRPr="00392D28" w:rsidRDefault="00742E67" w:rsidP="00742E67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8E5AB5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241AF" w14:textId="77777777" w:rsidR="005612A3" w:rsidRDefault="005612A3">
      <w:r>
        <w:separator/>
      </w:r>
    </w:p>
  </w:endnote>
  <w:endnote w:type="continuationSeparator" w:id="0">
    <w:p w14:paraId="14D0513F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1D89E" w14:textId="77777777" w:rsidR="005612A3" w:rsidRDefault="005612A3">
      <w:r>
        <w:separator/>
      </w:r>
    </w:p>
  </w:footnote>
  <w:footnote w:type="continuationSeparator" w:id="0">
    <w:p w14:paraId="565F20C7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0F43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33EC1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66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10E9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2E67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1DF8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3415"/>
    <w:rsid w:val="008A462E"/>
    <w:rsid w:val="008B4C8F"/>
    <w:rsid w:val="008B691C"/>
    <w:rsid w:val="008B7A83"/>
    <w:rsid w:val="008C34DF"/>
    <w:rsid w:val="008C4BF7"/>
    <w:rsid w:val="008C65DE"/>
    <w:rsid w:val="008E159A"/>
    <w:rsid w:val="008E207E"/>
    <w:rsid w:val="008E5AB5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12BC9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94D99"/>
    <w:rsid w:val="00FA091F"/>
    <w:rsid w:val="00FA2729"/>
    <w:rsid w:val="00FA2822"/>
    <w:rsid w:val="00FA6F34"/>
    <w:rsid w:val="00FB4740"/>
    <w:rsid w:val="00FB73A9"/>
    <w:rsid w:val="00FB7BEE"/>
    <w:rsid w:val="00FC116C"/>
    <w:rsid w:val="00FC2DCE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5B96B996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9A232-11E4-458A-91B2-111C36362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6</TotalTime>
  <Pages>1</Pages>
  <Words>101</Words>
  <Characters>739</Characters>
  <Application>Microsoft Office Word</Application>
  <DocSecurity>0</DocSecurity>
  <Lines>33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13</cp:revision>
  <cp:lastPrinted>2018-11-20T14:56:00Z</cp:lastPrinted>
  <dcterms:created xsi:type="dcterms:W3CDTF">2018-12-18T18:50:00Z</dcterms:created>
  <dcterms:modified xsi:type="dcterms:W3CDTF">2025-10-23T14:11:00Z</dcterms:modified>
</cp:coreProperties>
</file>
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5CC19" w14:textId="69C18576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8F713D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4A03C7E1" w14:textId="47A82F02" w:rsidR="00752401" w:rsidRDefault="008F713D" w:rsidP="00C30133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0E17D2B1" w14:textId="77777777" w:rsidR="00C30133" w:rsidRDefault="00C30133" w:rsidP="00C30133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42FA7C82" w14:textId="64CFB4CC" w:rsidR="00F2081C" w:rsidRPr="009D52FA" w:rsidRDefault="008F713D" w:rsidP="004E35B0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1E876783" w14:textId="235AAA86" w:rsidR="00F2081C" w:rsidRDefault="008F713D" w:rsidP="00C30133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4B9ACFBA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0D1FE2D2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1B4D5A5F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0190BE51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28E1C7B3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78B6E030" w14:textId="77777777" w:rsidR="00547C5C" w:rsidRDefault="00F2081C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1AC385B1" w14:textId="77777777" w:rsidR="00547C5C" w:rsidRDefault="00547C5C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באירוסי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>
        <w:rPr>
          <w:rFonts w:cs="Livorna" w:hint="cs"/>
          <w:b/>
          <w:bCs/>
          <w:spacing w:val="4"/>
          <w:sz w:val="36"/>
          <w:szCs w:val="36"/>
          <w:rtl/>
        </w:rPr>
        <w:t>נינכם</w:t>
      </w:r>
      <w:r w:rsidR="001D1BFC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59EC96EA" w14:textId="1AF142EC" w:rsidR="00547C5C" w:rsidRDefault="008F713D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5" w:name="Word_Chatan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547C5C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6" w:name="Word_Chatan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{שם_חתן}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547C5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7" w:name="Word_Chatan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64667103" w14:textId="63DC6BB3" w:rsidR="007773A6" w:rsidRDefault="008F713D" w:rsidP="008A0C3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8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="007773A6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9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7773A6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10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 w:rsidR="007773A6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11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490A7068" w14:textId="0DBC588C" w:rsidR="00E5091C" w:rsidRDefault="008F713D" w:rsidP="007773A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{קירבה_סב}"/>
            </w:textInput>
          </w:ffData>
        </w:fldChar>
      </w:r>
      <w:bookmarkStart w:id="12" w:name="Word_S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{קירבה_סב}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 w:rsidR="00E5091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{סב_תואר}"/>
            </w:textInput>
          </w:ffData>
        </w:fldChar>
      </w:r>
      <w:bookmarkStart w:id="13" w:name="Word_S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{סב_תואר}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3"/>
      <w:r w:rsidR="00E5091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{סב_שם}"/>
            </w:textInput>
          </w:ffData>
        </w:fldChar>
      </w:r>
      <w:bookmarkStart w:id="14" w:name="Word_S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{סב_שם}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4"/>
      <w:r w:rsidR="00E5091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{סב_סיומת}"/>
            </w:textInput>
          </w:ffData>
        </w:fldChar>
      </w:r>
      <w:bookmarkStart w:id="15" w:name="W_S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{סב_סיומת}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5"/>
    </w:p>
    <w:p w14:paraId="30872A56" w14:textId="77777777" w:rsidR="008A0C36" w:rsidRDefault="00F2081C" w:rsidP="00E509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  <w:r w:rsidR="00547C5C" w:rsidRPr="00547C5C">
        <w:rPr>
          <w:rFonts w:cs="Livorna" w:hint="cs"/>
          <w:spacing w:val="4"/>
          <w:sz w:val="28"/>
          <w:szCs w:val="28"/>
          <w:rtl/>
        </w:rPr>
        <w:t xml:space="preserve"> הכלה תחי'</w:t>
      </w:r>
    </w:p>
    <w:p w14:paraId="4C6FF5F1" w14:textId="345FF183" w:rsidR="00F2081C" w:rsidRDefault="008A0C36" w:rsidP="00E735D2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547C5C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8F713D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{תואר_מחותן}"/>
            </w:textInput>
          </w:ffData>
        </w:fldChar>
      </w:r>
      <w:bookmarkStart w:id="16" w:name="Word_Mechotan_Toar"/>
      <w:r w:rsidR="008F713D">
        <w:rPr>
          <w:rFonts w:cs="Livorna"/>
          <w:spacing w:val="4"/>
          <w:sz w:val="28"/>
          <w:szCs w:val="28"/>
          <w:rtl/>
        </w:rPr>
        <w:instrText xml:space="preserve"> </w:instrText>
      </w:r>
      <w:r w:rsidR="008F713D">
        <w:rPr>
          <w:rFonts w:cs="Livorna"/>
          <w:spacing w:val="4"/>
          <w:sz w:val="28"/>
          <w:szCs w:val="28"/>
        </w:rPr>
        <w:instrText>FORMTEXT</w:instrText>
      </w:r>
      <w:r w:rsidR="008F713D">
        <w:rPr>
          <w:rFonts w:cs="Livorna"/>
          <w:spacing w:val="4"/>
          <w:sz w:val="28"/>
          <w:szCs w:val="28"/>
          <w:rtl/>
        </w:rPr>
        <w:instrText xml:space="preserve"> </w:instrText>
      </w:r>
      <w:r w:rsidR="008F713D">
        <w:rPr>
          <w:rFonts w:cs="Livorna"/>
          <w:spacing w:val="4"/>
          <w:sz w:val="28"/>
          <w:szCs w:val="28"/>
          <w:rtl/>
        </w:rPr>
      </w:r>
      <w:r w:rsidR="008F713D">
        <w:rPr>
          <w:rFonts w:cs="Livorna"/>
          <w:spacing w:val="4"/>
          <w:sz w:val="28"/>
          <w:szCs w:val="28"/>
          <w:rtl/>
        </w:rPr>
        <w:fldChar w:fldCharType="separate"/>
      </w:r>
      <w:r w:rsidR="008F713D">
        <w:rPr>
          <w:rFonts w:cs="Livorna"/>
          <w:spacing w:val="4"/>
          <w:sz w:val="28"/>
          <w:szCs w:val="28"/>
          <w:rtl/>
        </w:rPr>
        <w:t>{תואר_מחותן}</w:t>
      </w:r>
      <w:r w:rsidR="008F713D">
        <w:rPr>
          <w:rFonts w:cs="Livorna"/>
          <w:spacing w:val="4"/>
          <w:sz w:val="28"/>
          <w:szCs w:val="28"/>
          <w:rtl/>
        </w:rPr>
        <w:fldChar w:fldCharType="end"/>
      </w:r>
      <w:bookmarkEnd w:id="16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8F713D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{שם_מחותן}"/>
            </w:textInput>
          </w:ffData>
        </w:fldChar>
      </w:r>
      <w:bookmarkStart w:id="17" w:name="Word_Mechotan_Name"/>
      <w:r w:rsidR="008F713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8F713D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8F713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8F713D">
        <w:rPr>
          <w:rFonts w:cs="Livorna"/>
          <w:b/>
          <w:bCs/>
          <w:spacing w:val="4"/>
          <w:sz w:val="36"/>
          <w:szCs w:val="36"/>
          <w:rtl/>
        </w:rPr>
      </w:r>
      <w:r w:rsidR="008F713D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8F713D">
        <w:rPr>
          <w:rFonts w:cs="Livorna"/>
          <w:b/>
          <w:bCs/>
          <w:spacing w:val="4"/>
          <w:sz w:val="36"/>
          <w:szCs w:val="36"/>
          <w:rtl/>
        </w:rPr>
        <w:t>{שם_מחותן}</w:t>
      </w:r>
      <w:r w:rsidR="008F713D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7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8F713D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{סיומת_ מחותן}"/>
            </w:textInput>
          </w:ffData>
        </w:fldChar>
      </w:r>
      <w:bookmarkStart w:id="18" w:name="W_Mechotan_Siyomet"/>
      <w:r w:rsidR="008F713D">
        <w:rPr>
          <w:rFonts w:cs="Livorna"/>
          <w:spacing w:val="4"/>
          <w:sz w:val="28"/>
          <w:szCs w:val="28"/>
          <w:rtl/>
        </w:rPr>
        <w:instrText xml:space="preserve"> </w:instrText>
      </w:r>
      <w:r w:rsidR="008F713D">
        <w:rPr>
          <w:rFonts w:cs="Livorna"/>
          <w:spacing w:val="4"/>
          <w:sz w:val="28"/>
          <w:szCs w:val="28"/>
        </w:rPr>
        <w:instrText>FORMTEXT</w:instrText>
      </w:r>
      <w:r w:rsidR="008F713D">
        <w:rPr>
          <w:rFonts w:cs="Livorna"/>
          <w:spacing w:val="4"/>
          <w:sz w:val="28"/>
          <w:szCs w:val="28"/>
          <w:rtl/>
        </w:rPr>
        <w:instrText xml:space="preserve"> </w:instrText>
      </w:r>
      <w:r w:rsidR="008F713D">
        <w:rPr>
          <w:rFonts w:cs="Livorna"/>
          <w:spacing w:val="4"/>
          <w:sz w:val="28"/>
          <w:szCs w:val="28"/>
          <w:rtl/>
        </w:rPr>
      </w:r>
      <w:r w:rsidR="008F713D">
        <w:rPr>
          <w:rFonts w:cs="Livorna"/>
          <w:spacing w:val="4"/>
          <w:sz w:val="28"/>
          <w:szCs w:val="28"/>
          <w:rtl/>
        </w:rPr>
        <w:fldChar w:fldCharType="separate"/>
      </w:r>
      <w:r w:rsidR="008F713D">
        <w:rPr>
          <w:rFonts w:cs="Livorna"/>
          <w:spacing w:val="4"/>
          <w:sz w:val="28"/>
          <w:szCs w:val="28"/>
          <w:rtl/>
        </w:rPr>
        <w:t>{סיומת_ מחותן}</w:t>
      </w:r>
      <w:r w:rsidR="008F713D">
        <w:rPr>
          <w:rFonts w:cs="Livorna"/>
          <w:spacing w:val="4"/>
          <w:sz w:val="28"/>
          <w:szCs w:val="28"/>
          <w:rtl/>
        </w:rPr>
        <w:fldChar w:fldCharType="end"/>
      </w:r>
      <w:bookmarkEnd w:id="18"/>
    </w:p>
    <w:p w14:paraId="7E3AEA13" w14:textId="77777777" w:rsidR="00F2081C" w:rsidRPr="00963546" w:rsidRDefault="00F2081C" w:rsidP="00E735D2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532DEB4" w14:textId="77777777" w:rsidR="00613EAE" w:rsidRDefault="00613EAE" w:rsidP="00613EAE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 לתפארת המשפחות המכובדות</w:t>
      </w:r>
    </w:p>
    <w:p w14:paraId="7B966658" w14:textId="77777777" w:rsidR="00613EAE" w:rsidRDefault="00613EAE" w:rsidP="00613EAE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53E13EB2" w14:textId="77777777" w:rsidR="00F2081C" w:rsidRPr="0030758F" w:rsidRDefault="00CE70C6" w:rsidP="00613EAE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032F0EE8" w14:textId="6CB1F41F" w:rsidR="00F2081C" w:rsidRPr="00492398" w:rsidRDefault="008F713D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9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9"/>
    </w:p>
    <w:p w14:paraId="3F5B7E66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052470C8" w14:textId="77777777" w:rsidR="00770365" w:rsidRPr="00CC5A09" w:rsidRDefault="00770365" w:rsidP="00770365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6BBA5F9C" w14:textId="665C5A5D" w:rsidR="008128BA" w:rsidRPr="00392D28" w:rsidRDefault="00770365" w:rsidP="00770365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951655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CB508" w14:textId="77777777" w:rsidR="005612A3" w:rsidRDefault="005612A3">
      <w:r>
        <w:separator/>
      </w:r>
    </w:p>
  </w:endnote>
  <w:endnote w:type="continuationSeparator" w:id="0">
    <w:p w14:paraId="63654355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09E05" w14:textId="77777777" w:rsidR="005612A3" w:rsidRDefault="005612A3">
      <w:r>
        <w:separator/>
      </w:r>
    </w:p>
  </w:footnote>
  <w:footnote w:type="continuationSeparator" w:id="0">
    <w:p w14:paraId="3C8CBA97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06E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1BFC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35B0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3E5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3EAE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0365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8F713D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1655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013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877A6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E70C6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35D2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34FD4255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A0D75-BA79-48CD-8929-918A1715B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6</TotalTime>
  <Pages>1</Pages>
  <Words>110</Words>
  <Characters>928</Characters>
  <Application>Microsoft Office Word</Application>
  <DocSecurity>0</DocSecurity>
  <Lines>40</Lines>
  <Paragraphs>41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13</cp:revision>
  <cp:lastPrinted>2018-11-20T14:56:00Z</cp:lastPrinted>
  <dcterms:created xsi:type="dcterms:W3CDTF">2018-12-18T19:13:00Z</dcterms:created>
  <dcterms:modified xsi:type="dcterms:W3CDTF">2025-10-23T14:14:00Z</dcterms:modified>
</cp:coreProperties>
</file>
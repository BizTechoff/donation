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E3F9F" w14:textId="24482D25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89693B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340B9061" w14:textId="681F5A3D" w:rsidR="00752401" w:rsidRDefault="0089693B" w:rsidP="00B30F0F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AAE9601" w14:textId="77777777" w:rsidR="000125DB" w:rsidRDefault="000125DB" w:rsidP="000125DB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56BD8A1D" w14:textId="2A2E6595" w:rsidR="00F2081C" w:rsidRPr="009D52FA" w:rsidRDefault="0089693B" w:rsidP="000A1777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40686E00" w14:textId="09C9DBFC" w:rsidR="00F2081C" w:rsidRDefault="0089693B" w:rsidP="00B30F0F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0150CC52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3BB22DC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0D3506D3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465394C5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0F7F3009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1D6278A0" w14:textId="77777777" w:rsidR="00AE4E0C" w:rsidRDefault="00F2081C" w:rsidP="00F2081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0B47D1">
        <w:rPr>
          <w:rFonts w:cs="Livorna" w:hint="cs"/>
          <w:spacing w:val="4"/>
          <w:sz w:val="28"/>
          <w:szCs w:val="28"/>
          <w:rtl/>
        </w:rPr>
        <w:t>כם</w:t>
      </w:r>
    </w:p>
    <w:p w14:paraId="65BA642B" w14:textId="77777777" w:rsidR="00F2081C" w:rsidRDefault="00F2081C" w:rsidP="00AE4E0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B1143A">
        <w:rPr>
          <w:rFonts w:cs="Livorna" w:hint="cs"/>
          <w:b/>
          <w:bCs/>
          <w:spacing w:val="4"/>
          <w:sz w:val="36"/>
          <w:szCs w:val="36"/>
          <w:rtl/>
        </w:rPr>
        <w:t>אירוס</w:t>
      </w:r>
      <w:r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7773A6">
        <w:rPr>
          <w:rFonts w:cs="Livorna" w:hint="cs"/>
          <w:b/>
          <w:bCs/>
          <w:spacing w:val="4"/>
          <w:sz w:val="36"/>
          <w:szCs w:val="36"/>
          <w:rtl/>
        </w:rPr>
        <w:t>נ</w:t>
      </w:r>
      <w:r w:rsidR="002B06A8">
        <w:rPr>
          <w:rFonts w:cs="Livorna" w:hint="cs"/>
          <w:b/>
          <w:bCs/>
          <w:spacing w:val="4"/>
          <w:sz w:val="36"/>
          <w:szCs w:val="36"/>
          <w:rtl/>
        </w:rPr>
        <w:t>ינ</w:t>
      </w:r>
      <w:r w:rsidR="008A0C36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A0C36" w:rsidRPr="00AE4E0C">
        <w:rPr>
          <w:rFonts w:cs="Livorna" w:hint="cs"/>
          <w:b/>
          <w:bCs/>
          <w:spacing w:val="4"/>
          <w:sz w:val="36"/>
          <w:szCs w:val="36"/>
          <w:rtl/>
        </w:rPr>
        <w:t xml:space="preserve"> הכלה תחי'</w:t>
      </w:r>
    </w:p>
    <w:p w14:paraId="3AA1C1DA" w14:textId="19C1F928" w:rsidR="007773A6" w:rsidRDefault="0089693B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5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7773A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6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7773A6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7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7773A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8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6A96A82D" w14:textId="1A9D8187" w:rsidR="00E5091C" w:rsidRDefault="0089693B" w:rsidP="007773A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{קירבה_סב}"/>
            </w:textInput>
          </w:ffData>
        </w:fldChar>
      </w:r>
      <w:bookmarkStart w:id="9" w:name="Word_S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{קירבה_סב}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E5091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{סב_תואר}"/>
            </w:textInput>
          </w:ffData>
        </w:fldChar>
      </w:r>
      <w:bookmarkStart w:id="10" w:name="Word_S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{סב_תואר}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0"/>
      <w:r w:rsidR="00E5091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{סב_שם}"/>
            </w:textInput>
          </w:ffData>
        </w:fldChar>
      </w:r>
      <w:bookmarkStart w:id="11" w:name="Word_S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{סב_שם}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1"/>
      <w:r w:rsidR="00E5091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{סב_סיומת}"/>
            </w:textInput>
          </w:ffData>
        </w:fldChar>
      </w:r>
      <w:bookmarkStart w:id="12" w:name="W_S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{סב_סיומת}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2"/>
    </w:p>
    <w:p w14:paraId="30BEBA57" w14:textId="77777777" w:rsidR="008A0C36" w:rsidRDefault="00F2081C" w:rsidP="00E509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</w:p>
    <w:p w14:paraId="1FFF55FA" w14:textId="14F1AFB4" w:rsidR="008A0C36" w:rsidRDefault="0089693B" w:rsidP="008A0C3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13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r w:rsidR="008A0C36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14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4"/>
      <w:r w:rsidR="008A0C36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15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5"/>
    </w:p>
    <w:p w14:paraId="21921E68" w14:textId="5847A56E" w:rsidR="00F2081C" w:rsidRDefault="008A0C36" w:rsidP="000B47D1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בן </w:t>
      </w:r>
      <w:r w:rsidR="0089693B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{תואר_מחותן}"/>
            </w:textInput>
          </w:ffData>
        </w:fldChar>
      </w:r>
      <w:bookmarkStart w:id="16" w:name="Word_Mechotan_Toar"/>
      <w:r w:rsidR="0089693B">
        <w:rPr>
          <w:rFonts w:cs="Livorna"/>
          <w:spacing w:val="4"/>
          <w:sz w:val="28"/>
          <w:szCs w:val="28"/>
          <w:rtl/>
        </w:rPr>
        <w:instrText xml:space="preserve"> </w:instrText>
      </w:r>
      <w:r w:rsidR="0089693B">
        <w:rPr>
          <w:rFonts w:cs="Livorna"/>
          <w:spacing w:val="4"/>
          <w:sz w:val="28"/>
          <w:szCs w:val="28"/>
        </w:rPr>
        <w:instrText>FORMTEXT</w:instrText>
      </w:r>
      <w:r w:rsidR="0089693B">
        <w:rPr>
          <w:rFonts w:cs="Livorna"/>
          <w:spacing w:val="4"/>
          <w:sz w:val="28"/>
          <w:szCs w:val="28"/>
          <w:rtl/>
        </w:rPr>
        <w:instrText xml:space="preserve"> </w:instrText>
      </w:r>
      <w:r w:rsidR="0089693B">
        <w:rPr>
          <w:rFonts w:cs="Livorna"/>
          <w:spacing w:val="4"/>
          <w:sz w:val="28"/>
          <w:szCs w:val="28"/>
          <w:rtl/>
        </w:rPr>
      </w:r>
      <w:r w:rsidR="0089693B">
        <w:rPr>
          <w:rFonts w:cs="Livorna"/>
          <w:spacing w:val="4"/>
          <w:sz w:val="28"/>
          <w:szCs w:val="28"/>
          <w:rtl/>
        </w:rPr>
        <w:fldChar w:fldCharType="separate"/>
      </w:r>
      <w:r w:rsidR="0089693B">
        <w:rPr>
          <w:rFonts w:cs="Livorna"/>
          <w:spacing w:val="4"/>
          <w:sz w:val="28"/>
          <w:szCs w:val="28"/>
          <w:rtl/>
        </w:rPr>
        <w:t>{תואר_מחותן}</w:t>
      </w:r>
      <w:r w:rsidR="0089693B">
        <w:rPr>
          <w:rFonts w:cs="Livorna"/>
          <w:spacing w:val="4"/>
          <w:sz w:val="28"/>
          <w:szCs w:val="28"/>
          <w:rtl/>
        </w:rPr>
        <w:fldChar w:fldCharType="end"/>
      </w:r>
      <w:bookmarkEnd w:id="16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89693B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{שם_מחותן}"/>
            </w:textInput>
          </w:ffData>
        </w:fldChar>
      </w:r>
      <w:bookmarkStart w:id="17" w:name="Word_Mechotan_Name"/>
      <w:r w:rsidR="0089693B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89693B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89693B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89693B">
        <w:rPr>
          <w:rFonts w:cs="Livorna"/>
          <w:b/>
          <w:bCs/>
          <w:spacing w:val="4"/>
          <w:sz w:val="36"/>
          <w:szCs w:val="36"/>
          <w:rtl/>
        </w:rPr>
      </w:r>
      <w:r w:rsidR="0089693B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89693B">
        <w:rPr>
          <w:rFonts w:cs="Livorna"/>
          <w:b/>
          <w:bCs/>
          <w:spacing w:val="4"/>
          <w:sz w:val="36"/>
          <w:szCs w:val="36"/>
          <w:rtl/>
        </w:rPr>
        <w:t>{שם_מחותן}</w:t>
      </w:r>
      <w:r w:rsidR="0089693B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7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89693B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{סיומת_ מחותן}"/>
            </w:textInput>
          </w:ffData>
        </w:fldChar>
      </w:r>
      <w:bookmarkStart w:id="18" w:name="W_Mechotan_Siyomet"/>
      <w:r w:rsidR="0089693B">
        <w:rPr>
          <w:rFonts w:cs="Livorna"/>
          <w:spacing w:val="4"/>
          <w:sz w:val="28"/>
          <w:szCs w:val="28"/>
          <w:rtl/>
        </w:rPr>
        <w:instrText xml:space="preserve"> </w:instrText>
      </w:r>
      <w:r w:rsidR="0089693B">
        <w:rPr>
          <w:rFonts w:cs="Livorna"/>
          <w:spacing w:val="4"/>
          <w:sz w:val="28"/>
          <w:szCs w:val="28"/>
        </w:rPr>
        <w:instrText>FORMTEXT</w:instrText>
      </w:r>
      <w:r w:rsidR="0089693B">
        <w:rPr>
          <w:rFonts w:cs="Livorna"/>
          <w:spacing w:val="4"/>
          <w:sz w:val="28"/>
          <w:szCs w:val="28"/>
          <w:rtl/>
        </w:rPr>
        <w:instrText xml:space="preserve"> </w:instrText>
      </w:r>
      <w:r w:rsidR="0089693B">
        <w:rPr>
          <w:rFonts w:cs="Livorna"/>
          <w:spacing w:val="4"/>
          <w:sz w:val="28"/>
          <w:szCs w:val="28"/>
          <w:rtl/>
        </w:rPr>
      </w:r>
      <w:r w:rsidR="0089693B">
        <w:rPr>
          <w:rFonts w:cs="Livorna"/>
          <w:spacing w:val="4"/>
          <w:sz w:val="28"/>
          <w:szCs w:val="28"/>
          <w:rtl/>
        </w:rPr>
        <w:fldChar w:fldCharType="separate"/>
      </w:r>
      <w:r w:rsidR="0089693B">
        <w:rPr>
          <w:rFonts w:cs="Livorna"/>
          <w:spacing w:val="4"/>
          <w:sz w:val="28"/>
          <w:szCs w:val="28"/>
          <w:rtl/>
        </w:rPr>
        <w:t>{סיומת_ מחותן}</w:t>
      </w:r>
      <w:r w:rsidR="0089693B">
        <w:rPr>
          <w:rFonts w:cs="Livorna"/>
          <w:spacing w:val="4"/>
          <w:sz w:val="28"/>
          <w:szCs w:val="28"/>
          <w:rtl/>
        </w:rPr>
        <w:fldChar w:fldCharType="end"/>
      </w:r>
      <w:bookmarkEnd w:id="18"/>
    </w:p>
    <w:p w14:paraId="7DA5334D" w14:textId="77777777" w:rsidR="00F2081C" w:rsidRPr="00963546" w:rsidRDefault="00F2081C" w:rsidP="000B47D1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45AE01AA" w14:textId="77777777" w:rsidR="008F68E6" w:rsidRDefault="008F68E6" w:rsidP="008F68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 לתפארת המשפחות המכובדות</w:t>
      </w:r>
    </w:p>
    <w:p w14:paraId="3F82B7CA" w14:textId="77777777" w:rsidR="008F68E6" w:rsidRDefault="008F68E6" w:rsidP="008F68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14D1A2D7" w14:textId="77777777" w:rsidR="00F2081C" w:rsidRPr="0030758F" w:rsidRDefault="00225640" w:rsidP="008F68E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4960DF82" w14:textId="37123853" w:rsidR="00F2081C" w:rsidRPr="00492398" w:rsidRDefault="0089693B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9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9"/>
    </w:p>
    <w:p w14:paraId="246B4A0E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4F6DA506" w14:textId="77777777" w:rsidR="00DD6FB3" w:rsidRPr="00CC5A09" w:rsidRDefault="00DD6FB3" w:rsidP="00DD6FB3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2A60E5AB" w14:textId="7C722A76" w:rsidR="008128BA" w:rsidRPr="00392D28" w:rsidRDefault="00DD6FB3" w:rsidP="00DD6FB3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FD163F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8A2EC" w14:textId="77777777" w:rsidR="005612A3" w:rsidRDefault="005612A3">
      <w:r>
        <w:separator/>
      </w:r>
    </w:p>
  </w:endnote>
  <w:endnote w:type="continuationSeparator" w:id="0">
    <w:p w14:paraId="7FD888A8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8B993" w14:textId="77777777" w:rsidR="005612A3" w:rsidRDefault="005612A3">
      <w:r>
        <w:separator/>
      </w:r>
    </w:p>
  </w:footnote>
  <w:footnote w:type="continuationSeparator" w:id="0">
    <w:p w14:paraId="56891505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6841"/>
    <w:rsid w:val="00007FDA"/>
    <w:rsid w:val="000125DB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1777"/>
    <w:rsid w:val="000A6024"/>
    <w:rsid w:val="000B0023"/>
    <w:rsid w:val="000B0521"/>
    <w:rsid w:val="000B47D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5640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693B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68E6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582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0F0F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A5608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D6FB3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36C2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163F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1D5A5DDC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B36F2-7328-448E-AB15-B12953DB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4</TotalTime>
  <Pages>1</Pages>
  <Words>109</Words>
  <Characters>925</Characters>
  <Application>Microsoft Office Word</Application>
  <DocSecurity>0</DocSecurity>
  <Lines>40</Lines>
  <Paragraphs>41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13</cp:revision>
  <cp:lastPrinted>2018-11-20T14:56:00Z</cp:lastPrinted>
  <dcterms:created xsi:type="dcterms:W3CDTF">2018-12-18T18:54:00Z</dcterms:created>
  <dcterms:modified xsi:type="dcterms:W3CDTF">2025-10-23T14:17:00Z</dcterms:modified>
</cp:coreProperties>
</file>
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6F063" w14:textId="4E0B1024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680BE3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0680F2D7" w14:textId="1555B74A" w:rsidR="00752401" w:rsidRDefault="00680BE3" w:rsidP="00EC77B6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1BF0D2A9" w14:textId="77777777" w:rsidR="00EC77B6" w:rsidRDefault="00EC77B6" w:rsidP="00EC77B6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0CE6BD9" w14:textId="74D7998F" w:rsidR="00F2081C" w:rsidRPr="009D52FA" w:rsidRDefault="00680BE3" w:rsidP="00A31F6A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0A0C1E21" w14:textId="6F6C5369" w:rsidR="00F2081C" w:rsidRDefault="00680BE3" w:rsidP="00EC77B6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0DEC979B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4880DC74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129626BF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25592C07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68FADCAF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7AF12519" w14:textId="77777777" w:rsidR="00547C5C" w:rsidRDefault="00F2081C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10293622" w14:textId="77777777" w:rsidR="00547C5C" w:rsidRDefault="00547C5C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באירוסי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A463F1">
        <w:rPr>
          <w:rFonts w:cs="Livorna" w:hint="cs"/>
          <w:b/>
          <w:bCs/>
          <w:spacing w:val="4"/>
          <w:sz w:val="36"/>
          <w:szCs w:val="36"/>
          <w:rtl/>
        </w:rPr>
        <w:t>כד</w:t>
      </w:r>
      <w:r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085FA5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180E682F" w14:textId="3D451EDE" w:rsidR="00547C5C" w:rsidRDefault="00680BE3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5" w:name="Word_Chatan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547C5C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6" w:name="Word_Chatan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{שם_חתן}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547C5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7" w:name="Word_Chatan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7BBF7E88" w14:textId="16E46A94" w:rsidR="007773A6" w:rsidRDefault="00680BE3" w:rsidP="008A0C3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8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="007773A6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9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7773A6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10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 w:rsidR="007773A6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11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7C660EBB" w14:textId="77777777" w:rsidR="008A0C36" w:rsidRDefault="00F2081C" w:rsidP="00E509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  <w:r w:rsidR="00547C5C" w:rsidRPr="00547C5C">
        <w:rPr>
          <w:rFonts w:cs="Livorna" w:hint="cs"/>
          <w:spacing w:val="4"/>
          <w:sz w:val="28"/>
          <w:szCs w:val="28"/>
          <w:rtl/>
        </w:rPr>
        <w:t xml:space="preserve"> הכלה תחי'</w:t>
      </w:r>
    </w:p>
    <w:p w14:paraId="7250085A" w14:textId="1695E2E3" w:rsidR="00F2081C" w:rsidRDefault="008A0C36" w:rsidP="00F2081C">
      <w:pPr>
        <w:bidi/>
        <w:spacing w:after="12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547C5C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680BE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{תואר_מחותן}"/>
            </w:textInput>
          </w:ffData>
        </w:fldChar>
      </w:r>
      <w:bookmarkStart w:id="12" w:name="Word_Mechotan_Toar"/>
      <w:r w:rsidR="00680BE3">
        <w:rPr>
          <w:rFonts w:cs="Livorna"/>
          <w:spacing w:val="4"/>
          <w:sz w:val="28"/>
          <w:szCs w:val="28"/>
          <w:rtl/>
        </w:rPr>
        <w:instrText xml:space="preserve"> </w:instrText>
      </w:r>
      <w:r w:rsidR="00680BE3">
        <w:rPr>
          <w:rFonts w:cs="Livorna"/>
          <w:spacing w:val="4"/>
          <w:sz w:val="28"/>
          <w:szCs w:val="28"/>
        </w:rPr>
        <w:instrText>FORMTEXT</w:instrText>
      </w:r>
      <w:r w:rsidR="00680BE3">
        <w:rPr>
          <w:rFonts w:cs="Livorna"/>
          <w:spacing w:val="4"/>
          <w:sz w:val="28"/>
          <w:szCs w:val="28"/>
          <w:rtl/>
        </w:rPr>
        <w:instrText xml:space="preserve"> </w:instrText>
      </w:r>
      <w:r w:rsidR="00680BE3">
        <w:rPr>
          <w:rFonts w:cs="Livorna"/>
          <w:spacing w:val="4"/>
          <w:sz w:val="28"/>
          <w:szCs w:val="28"/>
          <w:rtl/>
        </w:rPr>
      </w:r>
      <w:r w:rsidR="00680BE3">
        <w:rPr>
          <w:rFonts w:cs="Livorna"/>
          <w:spacing w:val="4"/>
          <w:sz w:val="28"/>
          <w:szCs w:val="28"/>
          <w:rtl/>
        </w:rPr>
        <w:fldChar w:fldCharType="separate"/>
      </w:r>
      <w:r w:rsidR="00680BE3">
        <w:rPr>
          <w:rFonts w:cs="Livorna"/>
          <w:spacing w:val="4"/>
          <w:sz w:val="28"/>
          <w:szCs w:val="28"/>
          <w:rtl/>
        </w:rPr>
        <w:t>{תואר_מחותן}</w:t>
      </w:r>
      <w:r w:rsidR="00680BE3"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680BE3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{שם_מחותן}"/>
            </w:textInput>
          </w:ffData>
        </w:fldChar>
      </w:r>
      <w:bookmarkStart w:id="13" w:name="Word_Mechotan_Name"/>
      <w:r w:rsidR="00680BE3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680BE3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680BE3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680BE3">
        <w:rPr>
          <w:rFonts w:cs="Livorna"/>
          <w:b/>
          <w:bCs/>
          <w:spacing w:val="4"/>
          <w:sz w:val="36"/>
          <w:szCs w:val="36"/>
          <w:rtl/>
        </w:rPr>
      </w:r>
      <w:r w:rsidR="00680BE3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680BE3">
        <w:rPr>
          <w:rFonts w:cs="Livorna"/>
          <w:b/>
          <w:bCs/>
          <w:spacing w:val="4"/>
          <w:sz w:val="36"/>
          <w:szCs w:val="36"/>
          <w:rtl/>
        </w:rPr>
        <w:t>{שם_מחותן}</w:t>
      </w:r>
      <w:r w:rsidR="00680BE3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3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680BE3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{סיומת_ מחותן}"/>
            </w:textInput>
          </w:ffData>
        </w:fldChar>
      </w:r>
      <w:bookmarkStart w:id="14" w:name="W_Mechotan_Siyomet"/>
      <w:r w:rsidR="00680BE3">
        <w:rPr>
          <w:rFonts w:cs="Livorna"/>
          <w:spacing w:val="4"/>
          <w:sz w:val="28"/>
          <w:szCs w:val="28"/>
          <w:rtl/>
        </w:rPr>
        <w:instrText xml:space="preserve"> </w:instrText>
      </w:r>
      <w:r w:rsidR="00680BE3">
        <w:rPr>
          <w:rFonts w:cs="Livorna"/>
          <w:spacing w:val="4"/>
          <w:sz w:val="28"/>
          <w:szCs w:val="28"/>
        </w:rPr>
        <w:instrText>FORMTEXT</w:instrText>
      </w:r>
      <w:r w:rsidR="00680BE3">
        <w:rPr>
          <w:rFonts w:cs="Livorna"/>
          <w:spacing w:val="4"/>
          <w:sz w:val="28"/>
          <w:szCs w:val="28"/>
          <w:rtl/>
        </w:rPr>
        <w:instrText xml:space="preserve"> </w:instrText>
      </w:r>
      <w:r w:rsidR="00680BE3">
        <w:rPr>
          <w:rFonts w:cs="Livorna"/>
          <w:spacing w:val="4"/>
          <w:sz w:val="28"/>
          <w:szCs w:val="28"/>
          <w:rtl/>
        </w:rPr>
      </w:r>
      <w:r w:rsidR="00680BE3">
        <w:rPr>
          <w:rFonts w:cs="Livorna"/>
          <w:spacing w:val="4"/>
          <w:sz w:val="28"/>
          <w:szCs w:val="28"/>
          <w:rtl/>
        </w:rPr>
        <w:fldChar w:fldCharType="separate"/>
      </w:r>
      <w:r w:rsidR="00680BE3">
        <w:rPr>
          <w:rFonts w:cs="Livorna"/>
          <w:spacing w:val="4"/>
          <w:sz w:val="28"/>
          <w:szCs w:val="28"/>
          <w:rtl/>
        </w:rPr>
        <w:t>{סיומת_ מחותן}</w:t>
      </w:r>
      <w:r w:rsidR="00680BE3">
        <w:rPr>
          <w:rFonts w:cs="Livorna"/>
          <w:spacing w:val="4"/>
          <w:sz w:val="28"/>
          <w:szCs w:val="28"/>
          <w:rtl/>
        </w:rPr>
        <w:fldChar w:fldCharType="end"/>
      </w:r>
      <w:bookmarkEnd w:id="14"/>
    </w:p>
    <w:p w14:paraId="035D5E9C" w14:textId="77777777" w:rsidR="00F2081C" w:rsidRPr="00963546" w:rsidRDefault="00F2081C" w:rsidP="00F2081C">
      <w:pPr>
        <w:bidi/>
        <w:spacing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003282B" w14:textId="77777777" w:rsidR="000D7922" w:rsidRDefault="000D7922" w:rsidP="000D7922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 לתפארת המשפחות המכובדות</w:t>
      </w:r>
    </w:p>
    <w:p w14:paraId="0428B485" w14:textId="77777777" w:rsidR="000D7922" w:rsidRDefault="000D7922" w:rsidP="000D7922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28A1FCF4" w14:textId="77777777" w:rsidR="00F2081C" w:rsidRPr="0030758F" w:rsidRDefault="00553A76" w:rsidP="000D7922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6971DDAD" w14:textId="52ACFEB2" w:rsidR="00F2081C" w:rsidRPr="00492398" w:rsidRDefault="00680BE3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5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5"/>
    </w:p>
    <w:p w14:paraId="50522929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20F470D2" w14:textId="77777777" w:rsidR="00737D4D" w:rsidRPr="00CC5A09" w:rsidRDefault="00737D4D" w:rsidP="00737D4D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15AC70E4" w14:textId="41604000" w:rsidR="008128BA" w:rsidRPr="00392D28" w:rsidRDefault="00737D4D" w:rsidP="00737D4D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03366F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05806" w14:textId="77777777" w:rsidR="005612A3" w:rsidRDefault="005612A3">
      <w:r>
        <w:separator/>
      </w:r>
    </w:p>
  </w:endnote>
  <w:endnote w:type="continuationSeparator" w:id="0">
    <w:p w14:paraId="358A6472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3D6B7" w14:textId="77777777" w:rsidR="005612A3" w:rsidRDefault="005612A3">
      <w:r>
        <w:separator/>
      </w:r>
    </w:p>
  </w:footnote>
  <w:footnote w:type="continuationSeparator" w:id="0">
    <w:p w14:paraId="11E11528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3366F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5FA5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D7922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53A76"/>
    <w:rsid w:val="00554375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80BE3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37D4D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1F6A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00CD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C77B6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301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59BE9BEC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6B8D6-7FD5-4960-89CE-66D9E540B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5</TotalTime>
  <Pages>1</Pages>
  <Words>106</Words>
  <Characters>836</Characters>
  <Application>Microsoft Office Word</Application>
  <DocSecurity>0</DocSecurity>
  <Lines>36</Lines>
  <Paragraphs>37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12</cp:revision>
  <cp:lastPrinted>2018-11-20T14:56:00Z</cp:lastPrinted>
  <dcterms:created xsi:type="dcterms:W3CDTF">2018-12-18T19:14:00Z</dcterms:created>
  <dcterms:modified xsi:type="dcterms:W3CDTF">2025-10-23T14:19:00Z</dcterms:modified>
</cp:coreProperties>
</file>
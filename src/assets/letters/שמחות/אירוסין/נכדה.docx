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727F" w14:textId="5531267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130420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B4073D7" w14:textId="342111A8" w:rsidR="00752401" w:rsidRDefault="00130420" w:rsidP="00697361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42A8C2C4" w14:textId="77777777" w:rsidR="00697361" w:rsidRDefault="00697361" w:rsidP="00697361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F44B3DD" w14:textId="00C2E393" w:rsidR="00F2081C" w:rsidRPr="009D52FA" w:rsidRDefault="00130420" w:rsidP="00BD0663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69B51D3E" w14:textId="097D46E0" w:rsidR="00F2081C" w:rsidRDefault="00130420" w:rsidP="00697361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42FCC4E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8BDC50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33D28BD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C50AA2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5D9CB604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FFFB076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A20CFA">
        <w:rPr>
          <w:rFonts w:cs="Livorna" w:hint="cs"/>
          <w:spacing w:val="4"/>
          <w:sz w:val="28"/>
          <w:szCs w:val="28"/>
          <w:rtl/>
        </w:rPr>
        <w:t>כם</w:t>
      </w:r>
    </w:p>
    <w:p w14:paraId="6F21861E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B1143A">
        <w:rPr>
          <w:rFonts w:cs="Livorna" w:hint="cs"/>
          <w:b/>
          <w:bCs/>
          <w:spacing w:val="4"/>
          <w:sz w:val="36"/>
          <w:szCs w:val="36"/>
          <w:rtl/>
        </w:rPr>
        <w:t>אירוס</w:t>
      </w:r>
      <w:r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3A6">
        <w:rPr>
          <w:rFonts w:cs="Livorna" w:hint="cs"/>
          <w:b/>
          <w:bCs/>
          <w:spacing w:val="4"/>
          <w:sz w:val="36"/>
          <w:szCs w:val="36"/>
          <w:rtl/>
        </w:rPr>
        <w:t>נכד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74231246" w14:textId="25809033" w:rsidR="007773A6" w:rsidRDefault="00130420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5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6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7773A6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7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8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0080FE7F" w14:textId="77777777" w:rsidR="008A0C36" w:rsidRDefault="00F2081C" w:rsidP="007773A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6FAFF360" w14:textId="5DDCDB66" w:rsidR="008A0C36" w:rsidRDefault="00130420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9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8A0C36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10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8A0C3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11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4C188E48" w14:textId="583B21AB" w:rsidR="00F2081C" w:rsidRDefault="008A0C36" w:rsidP="00A20CF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130420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2" w:name="Word_Mechotan_Toar"/>
      <w:r w:rsidR="00130420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420">
        <w:rPr>
          <w:rFonts w:cs="Livorna"/>
          <w:spacing w:val="4"/>
          <w:sz w:val="28"/>
          <w:szCs w:val="28"/>
        </w:rPr>
        <w:instrText>FORMTEXT</w:instrText>
      </w:r>
      <w:r w:rsidR="00130420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420">
        <w:rPr>
          <w:rFonts w:cs="Livorna"/>
          <w:spacing w:val="4"/>
          <w:sz w:val="28"/>
          <w:szCs w:val="28"/>
          <w:rtl/>
        </w:rPr>
      </w:r>
      <w:r w:rsidR="00130420">
        <w:rPr>
          <w:rFonts w:cs="Livorna"/>
          <w:spacing w:val="4"/>
          <w:sz w:val="28"/>
          <w:szCs w:val="28"/>
          <w:rtl/>
        </w:rPr>
        <w:fldChar w:fldCharType="separate"/>
      </w:r>
      <w:r w:rsidR="00130420">
        <w:rPr>
          <w:rFonts w:cs="Livorna"/>
          <w:spacing w:val="4"/>
          <w:sz w:val="28"/>
          <w:szCs w:val="28"/>
          <w:rtl/>
        </w:rPr>
        <w:t>{תואר_מחותן}</w:t>
      </w:r>
      <w:r w:rsidR="00130420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130420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3" w:name="Word_Mechotan_Name"/>
      <w:r w:rsidR="00130420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30420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30420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30420">
        <w:rPr>
          <w:rFonts w:cs="Livorna"/>
          <w:b/>
          <w:bCs/>
          <w:spacing w:val="4"/>
          <w:sz w:val="36"/>
          <w:szCs w:val="36"/>
          <w:rtl/>
        </w:rPr>
      </w:r>
      <w:r w:rsidR="00130420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130420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130420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130420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4" w:name="W_Mechotan_Siyomet"/>
      <w:r w:rsidR="00130420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420">
        <w:rPr>
          <w:rFonts w:cs="Livorna"/>
          <w:spacing w:val="4"/>
          <w:sz w:val="28"/>
          <w:szCs w:val="28"/>
        </w:rPr>
        <w:instrText>FORMTEXT</w:instrText>
      </w:r>
      <w:r w:rsidR="00130420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420">
        <w:rPr>
          <w:rFonts w:cs="Livorna"/>
          <w:spacing w:val="4"/>
          <w:sz w:val="28"/>
          <w:szCs w:val="28"/>
          <w:rtl/>
        </w:rPr>
      </w:r>
      <w:r w:rsidR="00130420">
        <w:rPr>
          <w:rFonts w:cs="Livorna"/>
          <w:spacing w:val="4"/>
          <w:sz w:val="28"/>
          <w:szCs w:val="28"/>
          <w:rtl/>
        </w:rPr>
        <w:fldChar w:fldCharType="separate"/>
      </w:r>
      <w:r w:rsidR="00130420">
        <w:rPr>
          <w:rFonts w:cs="Livorna"/>
          <w:spacing w:val="4"/>
          <w:sz w:val="28"/>
          <w:szCs w:val="28"/>
          <w:rtl/>
        </w:rPr>
        <w:t>{סיומת_ מחותן}</w:t>
      </w:r>
      <w:r w:rsidR="00130420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65172E74" w14:textId="77777777" w:rsidR="00F2081C" w:rsidRPr="00963546" w:rsidRDefault="00F2081C" w:rsidP="00A20CFA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55E113A" w14:textId="77777777" w:rsidR="00511FCE" w:rsidRDefault="00511FCE" w:rsidP="00511FC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44C7A5ED" w14:textId="77777777" w:rsidR="00511FCE" w:rsidRDefault="00511FCE" w:rsidP="00511FC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A35565B" w14:textId="77777777" w:rsidR="00F2081C" w:rsidRPr="0030758F" w:rsidRDefault="00C91A18" w:rsidP="00511FCE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2B3EB20F" w14:textId="0246A585" w:rsidR="00F2081C" w:rsidRPr="00492398" w:rsidRDefault="00130420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1F41AA7D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61102C8" w14:textId="77777777" w:rsidR="00400DF9" w:rsidRPr="00CC5A09" w:rsidRDefault="00400DF9" w:rsidP="00400DF9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ECF9A2A" w14:textId="53EFBB7D" w:rsidR="008128BA" w:rsidRPr="00392D28" w:rsidRDefault="00400DF9" w:rsidP="00400DF9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CE7837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72574" w14:textId="77777777" w:rsidR="005612A3" w:rsidRDefault="005612A3">
      <w:r>
        <w:separator/>
      </w:r>
    </w:p>
  </w:endnote>
  <w:endnote w:type="continuationSeparator" w:id="0">
    <w:p w14:paraId="47738CA6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10D0E" w14:textId="77777777" w:rsidR="005612A3" w:rsidRDefault="005612A3">
      <w:r>
        <w:separator/>
      </w:r>
    </w:p>
  </w:footnote>
  <w:footnote w:type="continuationSeparator" w:id="0">
    <w:p w14:paraId="5FD2111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420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0DF9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550E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1FCE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97361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0CFA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0663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93A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1A18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7837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8C5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6C16235F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CB7EF-DF62-47B8-8797-DA69F70C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105</Words>
  <Characters>833</Characters>
  <Application>Microsoft Office Word</Application>
  <DocSecurity>0</DocSecurity>
  <Lines>36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2018-12-18T18:52:00Z</dcterms:created>
  <dcterms:modified xsi:type="dcterms:W3CDTF">2025-10-23T14:21:00Z</dcterms:modified>
</cp:coreProperties>
</file>
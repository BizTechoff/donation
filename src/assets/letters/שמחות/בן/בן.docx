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B91E9" w14:textId="1A5EDE85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893FB8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66894D24" w14:textId="082B103E" w:rsidR="00752401" w:rsidRDefault="00893FB8" w:rsidP="008711A9">
      <w:pPr>
        <w:spacing w:line="300" w:lineRule="exact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3C615271" w14:textId="2B94E63F" w:rsidR="00F2081C" w:rsidRPr="009D52FA" w:rsidRDefault="00893FB8" w:rsidP="009C1BA4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7CA49642" w14:textId="191BDEAE" w:rsidR="00F2081C" w:rsidRDefault="00893FB8" w:rsidP="008711A9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512560AE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21FAD30C" w14:textId="77777777" w:rsidR="00F2081C" w:rsidRDefault="00F2081C" w:rsidP="00196127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2E7F330D" w14:textId="77777777" w:rsidR="00F2081C" w:rsidRDefault="00F2081C" w:rsidP="00196127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60D63C55" w14:textId="77777777" w:rsidR="00F2081C" w:rsidRDefault="00F2081C" w:rsidP="00196127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15D57514" w14:textId="77777777" w:rsidR="00F2081C" w:rsidRDefault="00F2081C" w:rsidP="00196127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38F93ED5" w14:textId="77777777" w:rsidR="00547C5C" w:rsidRDefault="00F2081C" w:rsidP="00196127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4CEC3E8E" w14:textId="77777777" w:rsidR="00547C5C" w:rsidRDefault="00547C5C" w:rsidP="00196127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9A4176">
        <w:rPr>
          <w:rFonts w:cs="Livorna" w:hint="cs"/>
          <w:b/>
          <w:bCs/>
          <w:spacing w:val="4"/>
          <w:sz w:val="36"/>
          <w:szCs w:val="36"/>
          <w:rtl/>
        </w:rPr>
        <w:t>בנ</w:t>
      </w:r>
      <w:r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נ"י</w:t>
      </w:r>
    </w:p>
    <w:p w14:paraId="1E28AAE0" w14:textId="77777777" w:rsidR="00F2081C" w:rsidRPr="00963546" w:rsidRDefault="00F2081C" w:rsidP="00196127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19300C53" w14:textId="77777777" w:rsidR="00701D9C" w:rsidRDefault="00701D9C" w:rsidP="00196127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6355816D" w14:textId="77777777" w:rsidR="00F2200C" w:rsidRDefault="00F2200C" w:rsidP="00F2200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Pr="009E1A12">
        <w:rPr>
          <w:rFonts w:cs="Livorna" w:hint="cs"/>
          <w:spacing w:val="4"/>
          <w:sz w:val="28"/>
          <w:szCs w:val="28"/>
          <w:rtl/>
        </w:rPr>
        <w:t>מנו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6253120E" w14:textId="77777777" w:rsidR="00701D9C" w:rsidRPr="0030758F" w:rsidRDefault="00007C92" w:rsidP="00F2200C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27E88CA9" w14:textId="4ADD86F3" w:rsidR="00F2081C" w:rsidRPr="00492398" w:rsidRDefault="00893FB8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5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5"/>
    </w:p>
    <w:p w14:paraId="1F69069D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5B7694E7" w14:textId="77777777" w:rsidR="002C0957" w:rsidRPr="00CC5A09" w:rsidRDefault="002C0957" w:rsidP="002C0957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07419ED0" w14:textId="47AC466C" w:rsidR="008128BA" w:rsidRPr="00392D28" w:rsidRDefault="002C0957" w:rsidP="002C0957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0E6A09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CC83B" w14:textId="77777777" w:rsidR="005612A3" w:rsidRDefault="005612A3">
      <w:r>
        <w:separator/>
      </w:r>
    </w:p>
  </w:endnote>
  <w:endnote w:type="continuationSeparator" w:id="0">
    <w:p w14:paraId="7616DD4E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E8AC5" w14:textId="77777777" w:rsidR="005612A3" w:rsidRDefault="005612A3">
      <w:r>
        <w:separator/>
      </w:r>
    </w:p>
  </w:footnote>
  <w:footnote w:type="continuationSeparator" w:id="0">
    <w:p w14:paraId="5CEB69B3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C92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E6A09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96127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0957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5641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4C37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0842"/>
    <w:rsid w:val="00805D70"/>
    <w:rsid w:val="00806131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11A9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3FB8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1BA4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200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2008E6B1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08986-72C2-42D4-A15E-098D51BE4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4</TotalTime>
  <Pages>1</Pages>
  <Words>91</Words>
  <Characters>578</Characters>
  <Application>Microsoft Office Word</Application>
  <DocSecurity>0</DocSecurity>
  <Lines>24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12</cp:revision>
  <cp:lastPrinted>2018-11-20T14:56:00Z</cp:lastPrinted>
  <dcterms:created xsi:type="dcterms:W3CDTF">2018-12-18T19:48:00Z</dcterms:created>
  <dcterms:modified xsi:type="dcterms:W3CDTF">2025-10-23T14:24:00Z</dcterms:modified>
</cp:coreProperties>
</file>
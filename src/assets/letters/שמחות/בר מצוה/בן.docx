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CAFB" w14:textId="76C4D87C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DD290E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1BE2A6E6" w14:textId="0DAA8968" w:rsidR="00752401" w:rsidRDefault="00DD290E" w:rsidP="0081553F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6129835E" w14:textId="77777777" w:rsidR="0081553F" w:rsidRDefault="0081553F" w:rsidP="0081553F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10A1A7BC" w14:textId="3046FE63" w:rsidR="00F2081C" w:rsidRPr="009D52FA" w:rsidRDefault="00DD290E" w:rsidP="00B008A1">
      <w:pPr>
        <w:bidi/>
        <w:spacing w:line="36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24AC9112" w14:textId="00EEB2F6" w:rsidR="00F2081C" w:rsidRDefault="00DD290E" w:rsidP="0081553F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B4614BE" w14:textId="77777777" w:rsidR="00F2081C" w:rsidRPr="0030758F" w:rsidRDefault="00F2081C" w:rsidP="00FA6BE6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A966F27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832F281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758DEF57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6123CA73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51A82B5" w14:textId="77777777" w:rsidR="00547C5C" w:rsidRDefault="00F2081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51526EE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0479B6">
        <w:rPr>
          <w:rFonts w:cs="Livorna" w:hint="cs"/>
          <w:b/>
          <w:bCs/>
          <w:spacing w:val="4"/>
          <w:sz w:val="36"/>
          <w:szCs w:val="36"/>
          <w:rtl/>
        </w:rPr>
        <w:t>היכנס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9A4176">
        <w:rPr>
          <w:rFonts w:cs="Livorna" w:hint="cs"/>
          <w:b/>
          <w:bCs/>
          <w:spacing w:val="4"/>
          <w:sz w:val="36"/>
          <w:szCs w:val="36"/>
          <w:rtl/>
        </w:rPr>
        <w:t>בנ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5740E1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78355C0" w14:textId="0FD15683" w:rsidR="00547C5C" w:rsidRDefault="00DD290E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547C5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547C5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747D5FB1" w14:textId="77777777" w:rsidR="00F2081C" w:rsidRDefault="000479B6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בנועם עול תורה ומצוות</w:t>
      </w:r>
    </w:p>
    <w:p w14:paraId="08CD0B4E" w14:textId="77777777" w:rsidR="00F2081C" w:rsidRPr="00963546" w:rsidRDefault="00F2081C" w:rsidP="00FA6BE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D376882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יה"ר שיזכה לעלות </w:t>
      </w:r>
      <w:r w:rsidR="00C844A1">
        <w:rPr>
          <w:rFonts w:cs="Livorna" w:hint="cs"/>
          <w:spacing w:val="4"/>
          <w:sz w:val="28"/>
          <w:szCs w:val="28"/>
          <w:rtl/>
        </w:rPr>
        <w:t>ולהתעלות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תורה</w:t>
      </w:r>
      <w:r w:rsidR="000A00D0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ביר"ש ובמידות טובות</w:t>
      </w:r>
      <w:r w:rsidR="00753FCB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כשאיפת</w:t>
      </w:r>
      <w:r w:rsidR="00FA6BE6">
        <w:rPr>
          <w:rFonts w:cs="Livorna" w:hint="cs"/>
          <w:spacing w:val="4"/>
          <w:sz w:val="28"/>
          <w:szCs w:val="28"/>
          <w:rtl/>
        </w:rPr>
        <w:t>כם הטהורה</w:t>
      </w:r>
    </w:p>
    <w:p w14:paraId="11B10D69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ותזכו לרוות ממנו ומכל יוצ"ח שי' </w:t>
      </w:r>
      <w:r w:rsidR="00017578">
        <w:rPr>
          <w:rFonts w:cs="Livorna" w:hint="cs"/>
          <w:spacing w:val="4"/>
          <w:sz w:val="28"/>
          <w:szCs w:val="28"/>
          <w:rtl/>
        </w:rPr>
        <w:t>רוב</w:t>
      </w:r>
      <w:r>
        <w:rPr>
          <w:rFonts w:cs="Livorna" w:hint="cs"/>
          <w:spacing w:val="4"/>
          <w:sz w:val="28"/>
          <w:szCs w:val="28"/>
          <w:rtl/>
        </w:rPr>
        <w:t xml:space="preserve"> נחת</w:t>
      </w:r>
      <w:r w:rsidR="00507ACE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מתוך </w:t>
      </w:r>
      <w:r w:rsidR="00FA6BE6">
        <w:rPr>
          <w:rFonts w:cs="Livorna" w:hint="cs"/>
          <w:spacing w:val="4"/>
          <w:sz w:val="28"/>
          <w:szCs w:val="28"/>
          <w:rtl/>
        </w:rPr>
        <w:t>שפע וברכה,</w:t>
      </w:r>
      <w:r w:rsidR="00507ACE">
        <w:rPr>
          <w:rFonts w:cs="Livorna" w:hint="cs"/>
          <w:spacing w:val="4"/>
          <w:sz w:val="28"/>
          <w:szCs w:val="28"/>
          <w:rtl/>
        </w:rPr>
        <w:t xml:space="preserve"> </w:t>
      </w:r>
      <w:r w:rsidR="00FA6BE6">
        <w:rPr>
          <w:rFonts w:cs="Livorna" w:hint="cs"/>
          <w:spacing w:val="4"/>
          <w:sz w:val="28"/>
          <w:szCs w:val="28"/>
          <w:rtl/>
        </w:rPr>
        <w:t>בריאות</w:t>
      </w:r>
      <w:r>
        <w:rPr>
          <w:rFonts w:cs="Livorna" w:hint="cs"/>
          <w:spacing w:val="4"/>
          <w:sz w:val="28"/>
          <w:szCs w:val="28"/>
          <w:rtl/>
        </w:rPr>
        <w:t xml:space="preserve"> והרחבה</w:t>
      </w:r>
    </w:p>
    <w:p w14:paraId="505C21E0" w14:textId="77777777" w:rsidR="000479B6" w:rsidRPr="0030758F" w:rsidRDefault="0000489E" w:rsidP="00FA6BE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798C7912" w14:textId="3100DFCA" w:rsidR="00F2081C" w:rsidRPr="00492398" w:rsidRDefault="00DD290E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8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8"/>
    </w:p>
    <w:p w14:paraId="1D0D9A8E" w14:textId="77777777" w:rsidR="00F2081C" w:rsidRDefault="00F2081C" w:rsidP="00FA6BE6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50B6D2EC" w14:textId="77777777" w:rsidR="00180936" w:rsidRPr="00CC5A09" w:rsidRDefault="00180936" w:rsidP="00180936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6C09A2B" w14:textId="146DD30B" w:rsidR="008128BA" w:rsidRPr="00392D28" w:rsidRDefault="00180936" w:rsidP="00180936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8244B9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FAD51" w14:textId="77777777" w:rsidR="005612A3" w:rsidRDefault="005612A3">
      <w:r>
        <w:separator/>
      </w:r>
    </w:p>
  </w:endnote>
  <w:endnote w:type="continuationSeparator" w:id="0">
    <w:p w14:paraId="5F75E487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FF212" w14:textId="77777777" w:rsidR="005612A3" w:rsidRDefault="005612A3">
      <w:r>
        <w:separator/>
      </w:r>
    </w:p>
  </w:footnote>
  <w:footnote w:type="continuationSeparator" w:id="0">
    <w:p w14:paraId="524AF199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489E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0936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07C8"/>
    <w:rsid w:val="00392AB2"/>
    <w:rsid w:val="003A30CB"/>
    <w:rsid w:val="003A4482"/>
    <w:rsid w:val="003A5455"/>
    <w:rsid w:val="003A5D1A"/>
    <w:rsid w:val="003A63DE"/>
    <w:rsid w:val="003B00CF"/>
    <w:rsid w:val="003B7A2D"/>
    <w:rsid w:val="003B7A8E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1553F"/>
    <w:rsid w:val="008244B9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08A1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D290E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56E88643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330A-E5DC-424A-BDD1-DE82D63C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8</TotalTime>
  <Pages>1</Pages>
  <Words>99</Words>
  <Characters>683</Characters>
  <Application>Microsoft Office Word</Application>
  <DocSecurity>0</DocSecurity>
  <Lines>29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2018-12-19T00:11:00Z</dcterms:created>
  <dcterms:modified xsi:type="dcterms:W3CDTF">2025-10-23T14:29:00Z</dcterms:modified>
</cp:coreProperties>
</file>
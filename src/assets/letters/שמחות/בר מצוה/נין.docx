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60F0" w14:textId="3C2267A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15DDA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AEC98F9" w14:textId="2FB59525" w:rsidR="00752401" w:rsidRDefault="00015DDA" w:rsidP="00153D14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1B574BA" w14:textId="77777777" w:rsidR="00153D14" w:rsidRDefault="00153D14" w:rsidP="00153D14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94BEF8C" w14:textId="73E1C8F3" w:rsidR="00F2081C" w:rsidRPr="009D52FA" w:rsidRDefault="00015DDA" w:rsidP="00597633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1317785" w14:textId="09016021" w:rsidR="00F2081C" w:rsidRDefault="00F2081C" w:rsidP="00153D14">
      <w:pPr>
        <w:spacing w:line="400" w:lineRule="exact"/>
        <w:jc w:val="center"/>
        <w:rPr>
          <w:rtl/>
        </w:rPr>
      </w:pPr>
      <w:r w:rsidRPr="00153D1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153D1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53D14">
        <w:rPr>
          <w:rFonts w:cs="Livorna"/>
          <w:spacing w:val="4"/>
          <w:sz w:val="28"/>
          <w:szCs w:val="28"/>
        </w:rPr>
        <w:instrText>FORMTEXT</w:instrText>
      </w:r>
      <w:r w:rsidRPr="00153D1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53D14">
        <w:rPr>
          <w:rFonts w:cs="Livorna"/>
          <w:spacing w:val="4"/>
          <w:sz w:val="28"/>
          <w:szCs w:val="28"/>
          <w:rtl/>
        </w:rPr>
      </w:r>
      <w:r w:rsidRPr="00153D14">
        <w:rPr>
          <w:rFonts w:cs="Livorna"/>
          <w:spacing w:val="4"/>
          <w:sz w:val="28"/>
          <w:szCs w:val="28"/>
          <w:rtl/>
        </w:rPr>
        <w:fldChar w:fldCharType="separate"/>
      </w:r>
      <w:r w:rsidRPr="00153D14">
        <w:rPr>
          <w:rFonts w:cs="Livorna" w:hint="eastAsia"/>
          <w:spacing w:val="4"/>
          <w:sz w:val="28"/>
          <w:szCs w:val="28"/>
          <w:rtl/>
        </w:rPr>
        <w:t>תואר</w:t>
      </w:r>
      <w:r w:rsidRPr="00153D14">
        <w:rPr>
          <w:rFonts w:cs="Livorna"/>
          <w:spacing w:val="4"/>
          <w:sz w:val="28"/>
          <w:szCs w:val="28"/>
          <w:rtl/>
        </w:rPr>
        <w:t>_עברית</w:t>
      </w:r>
      <w:r w:rsidRPr="00153D14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="00015DDA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 w:rsidR="00015DDA">
        <w:rPr>
          <w:rFonts w:cs="Livorna"/>
          <w:spacing w:val="4"/>
          <w:sz w:val="28"/>
          <w:szCs w:val="28"/>
          <w:rtl/>
        </w:rPr>
        <w:instrText xml:space="preserve"> </w:instrText>
      </w:r>
      <w:r w:rsidR="00015DDA">
        <w:rPr>
          <w:rFonts w:cs="Livorna"/>
          <w:spacing w:val="4"/>
          <w:sz w:val="28"/>
          <w:szCs w:val="28"/>
        </w:rPr>
        <w:instrText>FORMTEXT</w:instrText>
      </w:r>
      <w:r w:rsidR="00015DDA">
        <w:rPr>
          <w:rFonts w:cs="Livorna"/>
          <w:spacing w:val="4"/>
          <w:sz w:val="28"/>
          <w:szCs w:val="28"/>
          <w:rtl/>
        </w:rPr>
        <w:instrText xml:space="preserve"> </w:instrText>
      </w:r>
      <w:r w:rsidR="00015DDA">
        <w:rPr>
          <w:rFonts w:cs="Livorna"/>
          <w:spacing w:val="4"/>
          <w:sz w:val="28"/>
          <w:szCs w:val="28"/>
          <w:rtl/>
        </w:rPr>
      </w:r>
      <w:r w:rsidR="00015DDA">
        <w:rPr>
          <w:rFonts w:cs="Livorna"/>
          <w:spacing w:val="4"/>
          <w:sz w:val="28"/>
          <w:szCs w:val="28"/>
          <w:rtl/>
        </w:rPr>
        <w:fldChar w:fldCharType="separate"/>
      </w:r>
      <w:r w:rsidR="00015DDA">
        <w:rPr>
          <w:rFonts w:cs="Livorna"/>
          <w:spacing w:val="4"/>
          <w:sz w:val="28"/>
          <w:szCs w:val="28"/>
          <w:rtl/>
        </w:rPr>
        <w:t>{סיומת_עברית}</w:t>
      </w:r>
      <w:r w:rsidR="00015DDA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21C302DC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15167B8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B04E7B8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63A4A92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4B9CE1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0CE356A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1E3D68A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A591A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BD1F17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1CAA1400" w14:textId="0C1DC5E6" w:rsidR="00547C5C" w:rsidRDefault="00015DDA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43CDF4E3" w14:textId="5394F084" w:rsidR="00EA591A" w:rsidRDefault="00015DDA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EA591A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EA591A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EA591A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4F389273" w14:textId="4B97F07D" w:rsidR="00BD1F17" w:rsidRDefault="00015DDA" w:rsidP="00BD1F1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2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BD1F17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3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BD1F17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4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BD1F17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5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4857302D" w14:textId="77777777" w:rsidR="00F2081C" w:rsidRDefault="000479B6" w:rsidP="00EA59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53E0057D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543F6FC4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20AF8680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08C79D3E" w14:textId="77777777" w:rsidR="000479B6" w:rsidRPr="0030758F" w:rsidRDefault="001A3CD5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CE80499" w14:textId="351535CF" w:rsidR="00F2081C" w:rsidRPr="00492398" w:rsidRDefault="00015DDA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6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1C0560D0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A56AEE5" w14:textId="77777777" w:rsidR="00B2620B" w:rsidRPr="00CC5A09" w:rsidRDefault="00B2620B" w:rsidP="00B2620B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7A917DB" w14:textId="1A846B2E" w:rsidR="008128BA" w:rsidRPr="00392D28" w:rsidRDefault="00B2620B" w:rsidP="00B2620B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80A7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78A4F" w14:textId="77777777" w:rsidR="005612A3" w:rsidRDefault="005612A3">
      <w:r>
        <w:separator/>
      </w:r>
    </w:p>
  </w:endnote>
  <w:endnote w:type="continuationSeparator" w:id="0">
    <w:p w14:paraId="7F1E452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EB367" w14:textId="77777777" w:rsidR="005612A3" w:rsidRDefault="005612A3">
      <w:r>
        <w:separator/>
      </w:r>
    </w:p>
  </w:footnote>
  <w:footnote w:type="continuationSeparator" w:id="0">
    <w:p w14:paraId="11F8A8AF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15DDA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3D14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3CD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97633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A74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20B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1F17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3F8C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0BDD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91A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7FDD0948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B7F4-D0C2-4B10-B957-204E47DB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107</Words>
  <Characters>864</Characters>
  <Application>Microsoft Office Word</Application>
  <DocSecurity>0</DocSecurity>
  <Lines>37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2018-12-19T00:27:00Z</dcterms:created>
  <dcterms:modified xsi:type="dcterms:W3CDTF">2025-10-23T14:32:00Z</dcterms:modified>
</cp:coreProperties>
</file>
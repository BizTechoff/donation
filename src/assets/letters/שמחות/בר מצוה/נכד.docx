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6FBE2" w14:textId="751BFCD5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786C69">
        <w:rPr>
          <w:rFonts w:cs="Livorna"/>
          <w:spacing w:val="4"/>
          <w:sz w:val="28"/>
          <w:szCs w:val="28"/>
          <w:rtl/>
        </w:rPr>
        <w:t>‏א' חשון תשפ"ו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1A59EFDC" w14:textId="54AD05C1" w:rsidR="00752401" w:rsidRDefault="00786C69" w:rsidP="00E0487B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{FullAddress}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{FullAddress}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7538DD6" w14:textId="77777777" w:rsidR="00E0487B" w:rsidRDefault="00E0487B" w:rsidP="00E0487B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2B750616" w14:textId="1B09C468" w:rsidR="00F2081C" w:rsidRPr="009D52FA" w:rsidRDefault="00786C69" w:rsidP="0004426D">
      <w:pPr>
        <w:bidi/>
        <w:spacing w:line="36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{תואר_מלא}"/>
            </w:textInput>
          </w:ffData>
        </w:fldChar>
      </w:r>
      <w:bookmarkStart w:id="1" w:name="Word_Full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{תואר_מלא}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"/>
    </w:p>
    <w:p w14:paraId="43774E70" w14:textId="1AF83D2B" w:rsidR="00F2081C" w:rsidRDefault="00786C69" w:rsidP="00E0487B">
      <w:pPr>
        <w:spacing w:line="400" w:lineRule="exact"/>
        <w:jc w:val="center"/>
        <w:rPr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{תואר_עברית}"/>
            </w:textInput>
          </w:ffData>
        </w:fldChar>
      </w:r>
      <w:bookmarkStart w:id="2" w:name="word_Toarheb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="00F2081C"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{שם_עברית}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{שם_עברית}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="00F2081C"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{סיומת_עברית}"/>
            </w:textInput>
          </w:ffData>
        </w:fldChar>
      </w:r>
      <w:bookmarkStart w:id="4" w:name="W_Si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{סיומת_עברית}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4"/>
    </w:p>
    <w:p w14:paraId="5308ED5D" w14:textId="77777777" w:rsidR="00F2081C" w:rsidRPr="0030758F" w:rsidRDefault="00F2081C" w:rsidP="00FA6BE6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886D7FD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818B82A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75DE007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27682BEF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626A3CEC" w14:textId="77777777" w:rsidR="00547C5C" w:rsidRDefault="00F2081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20B0266B" w14:textId="77777777" w:rsidR="00547C5C" w:rsidRDefault="00547C5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0479B6">
        <w:rPr>
          <w:rFonts w:cs="Livorna" w:hint="cs"/>
          <w:b/>
          <w:bCs/>
          <w:spacing w:val="4"/>
          <w:sz w:val="36"/>
          <w:szCs w:val="36"/>
          <w:rtl/>
        </w:rPr>
        <w:t>היכנס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EA591A">
        <w:rPr>
          <w:rFonts w:cs="Livorna" w:hint="cs"/>
          <w:b/>
          <w:bCs/>
          <w:spacing w:val="4"/>
          <w:sz w:val="36"/>
          <w:szCs w:val="36"/>
          <w:rtl/>
        </w:rPr>
        <w:t>נכד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5740E1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20BE93F1" w14:textId="78817866" w:rsidR="00547C5C" w:rsidRDefault="00786C69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{תואר_חתן}"/>
            </w:textInput>
          </w:ffData>
        </w:fldChar>
      </w:r>
      <w:bookmarkStart w:id="5" w:name="Word_Chatan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5"/>
      <w:r w:rsidR="00547C5C"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{שם_חתן}"/>
            </w:textInput>
          </w:ffData>
        </w:fldChar>
      </w:r>
      <w:bookmarkStart w:id="6" w:name="Word_Chatan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{שם_חתן}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6"/>
      <w:r w:rsidR="00547C5C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{סיומת_חתן}"/>
            </w:textInput>
          </w:ffData>
        </w:fldChar>
      </w:r>
      <w:bookmarkStart w:id="7" w:name="Word_Chatan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{סיומת_חתן}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7"/>
    </w:p>
    <w:p w14:paraId="4A3E3973" w14:textId="7304040B" w:rsidR="00EA591A" w:rsidRDefault="00786C69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{קירבה_אב}"/>
            </w:textInput>
          </w:ffData>
        </w:fldChar>
      </w:r>
      <w:bookmarkStart w:id="8" w:name="Word_Av_Kirva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{קירבה_אב}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="00EA591A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{תואר_אב}"/>
            </w:textInput>
          </w:ffData>
        </w:fldChar>
      </w:r>
      <w:bookmarkStart w:id="9" w:name="Word_Av_Toar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{תואר_אב}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9"/>
      <w:r w:rsidR="00EA591A"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{שם_אב}"/>
            </w:textInput>
          </w:ffData>
        </w:fldChar>
      </w:r>
      <w:bookmarkStart w:id="10" w:name="Word_Av_Name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{שם_אב}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10"/>
      <w:r w:rsidR="00EA591A">
        <w:rPr>
          <w:rFonts w:cs="Livorna" w:hint="cs"/>
          <w:spacing w:val="4"/>
          <w:sz w:val="28"/>
          <w:szCs w:val="28"/>
          <w:rtl/>
        </w:rPr>
        <w:t xml:space="preserve"> </w:t>
      </w:r>
      <w:r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{סיומת_אב}"/>
            </w:textInput>
          </w:ffData>
        </w:fldChar>
      </w:r>
      <w:bookmarkStart w:id="11" w:name="W_Av_Siyomet"/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</w:rPr>
        <w:instrText>FORMTEXT</w:instrText>
      </w:r>
      <w:r>
        <w:rPr>
          <w:rFonts w:cs="Livorna"/>
          <w:spacing w:val="4"/>
          <w:sz w:val="28"/>
          <w:szCs w:val="28"/>
          <w:rtl/>
        </w:rPr>
        <w:instrText xml:space="preserve"> </w:instrText>
      </w:r>
      <w:r>
        <w:rPr>
          <w:rFonts w:cs="Livorna"/>
          <w:spacing w:val="4"/>
          <w:sz w:val="28"/>
          <w:szCs w:val="28"/>
          <w:rtl/>
        </w:rPr>
      </w:r>
      <w:r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/>
          <w:spacing w:val="4"/>
          <w:sz w:val="28"/>
          <w:szCs w:val="28"/>
          <w:rtl/>
        </w:rPr>
        <w:t>{סיומת_אב}</w:t>
      </w:r>
      <w:r>
        <w:rPr>
          <w:rFonts w:cs="Livorna"/>
          <w:spacing w:val="4"/>
          <w:sz w:val="28"/>
          <w:szCs w:val="28"/>
          <w:rtl/>
        </w:rPr>
        <w:fldChar w:fldCharType="end"/>
      </w:r>
      <w:bookmarkEnd w:id="11"/>
    </w:p>
    <w:p w14:paraId="502ED3C2" w14:textId="77777777" w:rsidR="00F2081C" w:rsidRDefault="000479B6" w:rsidP="00EA591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בנועם עול תורה ומצוות</w:t>
      </w:r>
    </w:p>
    <w:p w14:paraId="2F7E914B" w14:textId="77777777" w:rsidR="00F2081C" w:rsidRPr="00963546" w:rsidRDefault="00F2081C" w:rsidP="00FA6BE6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2598BF97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יה"ר שיזכה לעלות </w:t>
      </w:r>
      <w:r w:rsidR="00C844A1">
        <w:rPr>
          <w:rFonts w:cs="Livorna" w:hint="cs"/>
          <w:spacing w:val="4"/>
          <w:sz w:val="28"/>
          <w:szCs w:val="28"/>
          <w:rtl/>
        </w:rPr>
        <w:t>ולהתעלות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תורה</w:t>
      </w:r>
      <w:r w:rsidR="000A00D0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ביר"ש ובמידות טובות</w:t>
      </w:r>
      <w:r w:rsidR="00753FCB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כשאיפת</w:t>
      </w:r>
      <w:r w:rsidR="00FA6BE6">
        <w:rPr>
          <w:rFonts w:cs="Livorna" w:hint="cs"/>
          <w:spacing w:val="4"/>
          <w:sz w:val="28"/>
          <w:szCs w:val="28"/>
          <w:rtl/>
        </w:rPr>
        <w:t>כם הטהורה</w:t>
      </w:r>
    </w:p>
    <w:p w14:paraId="6FFAD96C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ותזכו לרוות ממנו ומכל יוצ"ח שי' </w:t>
      </w:r>
      <w:r w:rsidR="00017578">
        <w:rPr>
          <w:rFonts w:cs="Livorna" w:hint="cs"/>
          <w:spacing w:val="4"/>
          <w:sz w:val="28"/>
          <w:szCs w:val="28"/>
          <w:rtl/>
        </w:rPr>
        <w:t>רוב</w:t>
      </w:r>
      <w:r>
        <w:rPr>
          <w:rFonts w:cs="Livorna" w:hint="cs"/>
          <w:spacing w:val="4"/>
          <w:sz w:val="28"/>
          <w:szCs w:val="28"/>
          <w:rtl/>
        </w:rPr>
        <w:t xml:space="preserve"> נחת</w:t>
      </w:r>
      <w:r w:rsidR="00507ACE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מתוך </w:t>
      </w:r>
      <w:r w:rsidR="00FA6BE6">
        <w:rPr>
          <w:rFonts w:cs="Livorna" w:hint="cs"/>
          <w:spacing w:val="4"/>
          <w:sz w:val="28"/>
          <w:szCs w:val="28"/>
          <w:rtl/>
        </w:rPr>
        <w:t>שפע וברכה,</w:t>
      </w:r>
      <w:r w:rsidR="00507ACE">
        <w:rPr>
          <w:rFonts w:cs="Livorna" w:hint="cs"/>
          <w:spacing w:val="4"/>
          <w:sz w:val="28"/>
          <w:szCs w:val="28"/>
          <w:rtl/>
        </w:rPr>
        <w:t xml:space="preserve"> </w:t>
      </w:r>
      <w:r w:rsidR="00FA6BE6">
        <w:rPr>
          <w:rFonts w:cs="Livorna" w:hint="cs"/>
          <w:spacing w:val="4"/>
          <w:sz w:val="28"/>
          <w:szCs w:val="28"/>
          <w:rtl/>
        </w:rPr>
        <w:t>בריאות</w:t>
      </w:r>
      <w:r>
        <w:rPr>
          <w:rFonts w:cs="Livorna" w:hint="cs"/>
          <w:spacing w:val="4"/>
          <w:sz w:val="28"/>
          <w:szCs w:val="28"/>
          <w:rtl/>
        </w:rPr>
        <w:t xml:space="preserve"> והרחבה</w:t>
      </w:r>
    </w:p>
    <w:p w14:paraId="0573EEB6" w14:textId="77777777" w:rsidR="000479B6" w:rsidRPr="0030758F" w:rsidRDefault="0052044D" w:rsidP="00FA6BE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4B9973F0" w14:textId="1123D3C6" w:rsidR="00F2081C" w:rsidRPr="00492398" w:rsidRDefault="00786C69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{סיומת_מכתב}"/>
            </w:textInput>
          </w:ffData>
        </w:fldChar>
      </w:r>
      <w:bookmarkStart w:id="12" w:name="Word_SiometMichtav"/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</w:rPr>
        <w:instrText>FORMTEXT</w:instrText>
      </w:r>
      <w:r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>
        <w:rPr>
          <w:rFonts w:cs="Livorna"/>
          <w:b/>
          <w:bCs/>
          <w:spacing w:val="4"/>
          <w:sz w:val="32"/>
          <w:szCs w:val="32"/>
          <w:rtl/>
        </w:rPr>
      </w:r>
      <w:r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>
        <w:rPr>
          <w:rFonts w:cs="Livorna"/>
          <w:b/>
          <w:bCs/>
          <w:spacing w:val="4"/>
          <w:sz w:val="32"/>
          <w:szCs w:val="32"/>
          <w:rtl/>
        </w:rPr>
        <w:t>{סיומת_מכתב}</w:t>
      </w:r>
      <w:r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2"/>
    </w:p>
    <w:p w14:paraId="5901A463" w14:textId="77777777" w:rsidR="00F2081C" w:rsidRDefault="00F2081C" w:rsidP="00FA6BE6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1BEA38E8" w14:textId="77777777" w:rsidR="003432DA" w:rsidRPr="00CC5A09" w:rsidRDefault="003432DA" w:rsidP="003432DA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8ED5555" w14:textId="27B2CEDF" w:rsidR="008128BA" w:rsidRPr="00392D28" w:rsidRDefault="003432DA" w:rsidP="003432D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E6574B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06578" w14:textId="77777777" w:rsidR="005612A3" w:rsidRDefault="005612A3">
      <w:r>
        <w:separator/>
      </w:r>
    </w:p>
  </w:endnote>
  <w:endnote w:type="continuationSeparator" w:id="0">
    <w:p w14:paraId="6AD9A8B8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B1"/>
    <w:family w:val="auto"/>
    <w:pitch w:val="variable"/>
    <w:sig w:usb0="00000803" w:usb1="00000000" w:usb2="00000000" w:usb3="00000000" w:csb0="00000021" w:csb1="00000000"/>
  </w:font>
  <w:font w:name="Narkisim">
    <w:panose1 w:val="020E0502050101010101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70D4C" w14:textId="77777777" w:rsidR="005612A3" w:rsidRDefault="005612A3">
      <w:r>
        <w:separator/>
      </w:r>
    </w:p>
  </w:footnote>
  <w:footnote w:type="continuationSeparator" w:id="0">
    <w:p w14:paraId="0C836A6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oFANNeHfwtAAAA"/>
  </w:docVars>
  <w:rsids>
    <w:rsidRoot w:val="009417BA"/>
    <w:rsid w:val="00001458"/>
    <w:rsid w:val="00006841"/>
    <w:rsid w:val="00007FDA"/>
    <w:rsid w:val="000137A9"/>
    <w:rsid w:val="000150DD"/>
    <w:rsid w:val="00017578"/>
    <w:rsid w:val="00021198"/>
    <w:rsid w:val="00021E05"/>
    <w:rsid w:val="0003111C"/>
    <w:rsid w:val="0003257C"/>
    <w:rsid w:val="000417AC"/>
    <w:rsid w:val="00041D24"/>
    <w:rsid w:val="00043087"/>
    <w:rsid w:val="00043473"/>
    <w:rsid w:val="0004426D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5D89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2D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044D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3135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6C69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148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0487B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574B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591A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,"/>
  <w14:docId w14:val="4151C086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918ED-AF59-4A65-8322-22C3EA24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letterhead.dot</Template>
  <TotalTime>2</TotalTime>
  <Pages>1</Pages>
  <Words>103</Words>
  <Characters>776</Characters>
  <Application>Microsoft Office Word</Application>
  <DocSecurity>0</DocSecurity>
  <Lines>33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10</cp:revision>
  <cp:lastPrinted>2018-11-20T14:56:00Z</cp:lastPrinted>
  <dcterms:created xsi:type="dcterms:W3CDTF">2018-12-19T00:26:00Z</dcterms:created>
  <dcterms:modified xsi:type="dcterms:W3CDTF">2025-10-23T14:33:00Z</dcterms:modified>
</cp:coreProperties>
</file>
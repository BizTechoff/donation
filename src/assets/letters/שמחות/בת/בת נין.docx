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F22D7" w14:textId="20AD0F40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34621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BF8729D" w14:textId="25317034" w:rsidR="00752401" w:rsidRDefault="00234621" w:rsidP="00CE659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551C914" w14:textId="77777777" w:rsidR="00CE6592" w:rsidRDefault="00CE6592" w:rsidP="00CE659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D9BC826" w14:textId="323286DB" w:rsidR="00F2081C" w:rsidRPr="009D52FA" w:rsidRDefault="00234621" w:rsidP="00573F02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C5A495F" w14:textId="791C5160" w:rsidR="00F2081C" w:rsidRDefault="00234621" w:rsidP="00CE6592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EBDAD30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DA9BE97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4016A8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560249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46992F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139131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59CF8CD" w14:textId="44486DB6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2A4EE3">
        <w:rPr>
          <w:rFonts w:cs="Livorna" w:hint="cs"/>
          <w:b/>
          <w:bCs/>
          <w:spacing w:val="4"/>
          <w:sz w:val="36"/>
          <w:szCs w:val="36"/>
          <w:rtl/>
        </w:rPr>
        <w:t>נכדתכם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65416A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7201757C" w14:textId="5EE1C07E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2B7D5B">
        <w:rPr>
          <w:rFonts w:cs="Livorna" w:hint="cs"/>
          <w:spacing w:val="4"/>
          <w:sz w:val="28"/>
          <w:szCs w:val="28"/>
          <w:rtl/>
        </w:rPr>
        <w:t>נינכם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23462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 w:rsidR="00234621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4621">
        <w:rPr>
          <w:rFonts w:cs="Livorna"/>
          <w:spacing w:val="4"/>
          <w:sz w:val="28"/>
          <w:szCs w:val="28"/>
        </w:rPr>
        <w:instrText>FORMTEXT</w:instrText>
      </w:r>
      <w:r w:rsidR="00234621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4621">
        <w:rPr>
          <w:rFonts w:cs="Livorna"/>
          <w:spacing w:val="4"/>
          <w:sz w:val="28"/>
          <w:szCs w:val="28"/>
          <w:rtl/>
        </w:rPr>
      </w:r>
      <w:r w:rsidR="00234621">
        <w:rPr>
          <w:rFonts w:cs="Livorna"/>
          <w:spacing w:val="4"/>
          <w:sz w:val="28"/>
          <w:szCs w:val="28"/>
          <w:rtl/>
        </w:rPr>
        <w:fldChar w:fldCharType="separate"/>
      </w:r>
      <w:r w:rsidR="00234621">
        <w:rPr>
          <w:rFonts w:cs="Livorna"/>
          <w:spacing w:val="4"/>
          <w:sz w:val="28"/>
          <w:szCs w:val="28"/>
          <w:rtl/>
        </w:rPr>
        <w:t>{תואר_חתן}</w:t>
      </w:r>
      <w:r w:rsidR="0023462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234621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 w:rsidR="0023462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234621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23462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234621">
        <w:rPr>
          <w:rFonts w:cs="Livorna"/>
          <w:b/>
          <w:bCs/>
          <w:spacing w:val="4"/>
          <w:sz w:val="36"/>
          <w:szCs w:val="36"/>
          <w:rtl/>
        </w:rPr>
      </w:r>
      <w:r w:rsidR="00234621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234621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234621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23462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 w:rsidR="00234621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4621">
        <w:rPr>
          <w:rFonts w:cs="Livorna"/>
          <w:spacing w:val="4"/>
          <w:sz w:val="28"/>
          <w:szCs w:val="28"/>
        </w:rPr>
        <w:instrText>FORMTEXT</w:instrText>
      </w:r>
      <w:r w:rsidR="00234621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4621">
        <w:rPr>
          <w:rFonts w:cs="Livorna"/>
          <w:spacing w:val="4"/>
          <w:sz w:val="28"/>
          <w:szCs w:val="28"/>
          <w:rtl/>
        </w:rPr>
      </w:r>
      <w:r w:rsidR="00234621">
        <w:rPr>
          <w:rFonts w:cs="Livorna"/>
          <w:spacing w:val="4"/>
          <w:sz w:val="28"/>
          <w:szCs w:val="28"/>
          <w:rtl/>
        </w:rPr>
        <w:fldChar w:fldCharType="separate"/>
      </w:r>
      <w:r w:rsidR="00234621">
        <w:rPr>
          <w:rFonts w:cs="Livorna"/>
          <w:spacing w:val="4"/>
          <w:sz w:val="28"/>
          <w:szCs w:val="28"/>
          <w:rtl/>
        </w:rPr>
        <w:t>{סיומת_חתן}</w:t>
      </w:r>
      <w:r w:rsidR="0023462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3D051768" w14:textId="1B7C24B0" w:rsidR="00D40675" w:rsidRDefault="00234621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075FC707" w14:textId="5B168F87" w:rsidR="003E20CF" w:rsidRDefault="00234621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2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3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4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5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00630DA5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30F2BF6" w14:textId="72327DAC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9110AE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9110AE">
        <w:rPr>
          <w:rFonts w:cs="Livorna" w:hint="cs"/>
          <w:spacing w:val="4"/>
          <w:sz w:val="28"/>
          <w:szCs w:val="28"/>
          <w:rtl/>
        </w:rPr>
        <w:t xml:space="preserve">אביה ואמה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8165EFA" w14:textId="77777777" w:rsidR="00D902B2" w:rsidRDefault="00D902B2" w:rsidP="00D902B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D46602D" w14:textId="77777777" w:rsidR="00701D9C" w:rsidRPr="0030758F" w:rsidRDefault="00F5034B" w:rsidP="00D902B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0FE4A9DE" w14:textId="58D17F62" w:rsidR="00F2081C" w:rsidRPr="00492398" w:rsidRDefault="00234621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6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5255658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D462B80" w14:textId="77777777" w:rsidR="0048535B" w:rsidRPr="00CC5A09" w:rsidRDefault="0048535B" w:rsidP="0048535B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A499EC0" w14:textId="6CD6A180" w:rsidR="008128BA" w:rsidRPr="00392D28" w:rsidRDefault="0048535B" w:rsidP="0048535B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324BA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1DEE8" w14:textId="77777777" w:rsidR="005612A3" w:rsidRDefault="005612A3">
      <w:r>
        <w:separator/>
      </w:r>
    </w:p>
  </w:endnote>
  <w:endnote w:type="continuationSeparator" w:id="0">
    <w:p w14:paraId="7A85AD8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B6F26" w14:textId="77777777" w:rsidR="005612A3" w:rsidRDefault="005612A3">
      <w:r>
        <w:separator/>
      </w:r>
    </w:p>
  </w:footnote>
  <w:footnote w:type="continuationSeparator" w:id="0">
    <w:p w14:paraId="4C8731A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34621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4EE3"/>
    <w:rsid w:val="002A7295"/>
    <w:rsid w:val="002B06A8"/>
    <w:rsid w:val="002B201C"/>
    <w:rsid w:val="002B46B8"/>
    <w:rsid w:val="002B7D5B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24BAE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535B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3F02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04E95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5416A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110AE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044"/>
    <w:rsid w:val="00BC5769"/>
    <w:rsid w:val="00BC5DEE"/>
    <w:rsid w:val="00BC5E2E"/>
    <w:rsid w:val="00BC66DA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1AE5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6592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561A"/>
    <w:rsid w:val="00D86323"/>
    <w:rsid w:val="00D902B2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034B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180CD957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57869-BBF0-4519-BEEF-EC0FEE17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9</TotalTime>
  <Pages>1</Pages>
  <Words>106</Words>
  <Characters>853</Characters>
  <Application>Microsoft Office Word</Application>
  <DocSecurity>0</DocSecurity>
  <Lines>35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2018-12-18T20:23:00Z</dcterms:created>
  <dcterms:modified xsi:type="dcterms:W3CDTF">2025-10-23T14:36:00Z</dcterms:modified>
</cp:coreProperties>
</file>
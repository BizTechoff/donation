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29CBD" w14:textId="4C5AB601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2C20F8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BA3DEDD" w14:textId="69BD6EE7" w:rsidR="00752401" w:rsidRDefault="002C20F8" w:rsidP="004B417E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8A9CD2E" w14:textId="77777777" w:rsidR="004B417E" w:rsidRDefault="004B417E" w:rsidP="004B417E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5313229" w14:textId="7CE2D729" w:rsidR="00F2081C" w:rsidRPr="009D52FA" w:rsidRDefault="002C20F8" w:rsidP="00CE5D8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B5DF735" w14:textId="3D7840B7" w:rsidR="00F2081C" w:rsidRDefault="002C20F8" w:rsidP="004B417E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EE17B73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5B49EAC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DBFD13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2CB1D4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52EF9E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6359C83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1C221A9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C102AC"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9DB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4F922297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445DEA9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1368D9"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77BD122" w14:textId="77777777" w:rsidR="00E70A76" w:rsidRDefault="00E70A76" w:rsidP="00E70A7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412FA17" w14:textId="77777777" w:rsidR="00701D9C" w:rsidRPr="0030758F" w:rsidRDefault="00F17AF8" w:rsidP="00E70A7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47111E32" w14:textId="1A62132B" w:rsidR="00F2081C" w:rsidRPr="00492398" w:rsidRDefault="002C20F8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76C035D5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EB30EB6" w14:textId="77777777" w:rsidR="008F686C" w:rsidRPr="00CC5A09" w:rsidRDefault="008F686C" w:rsidP="008F686C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44FE2A7" w14:textId="1AE0902B" w:rsidR="008128BA" w:rsidRPr="00392D28" w:rsidRDefault="008F686C" w:rsidP="008F686C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F477A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2833F" w14:textId="77777777" w:rsidR="005612A3" w:rsidRDefault="005612A3">
      <w:r>
        <w:separator/>
      </w:r>
    </w:p>
  </w:endnote>
  <w:endnote w:type="continuationSeparator" w:id="0">
    <w:p w14:paraId="7B6FAC5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40B2F" w14:textId="77777777" w:rsidR="005612A3" w:rsidRDefault="005612A3">
      <w:r>
        <w:separator/>
      </w:r>
    </w:p>
  </w:footnote>
  <w:footnote w:type="continuationSeparator" w:id="0">
    <w:p w14:paraId="1849ECE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20F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744BB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417E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0B40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0FE0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166C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86C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5D84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0A76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17AF8"/>
    <w:rsid w:val="00F2081C"/>
    <w:rsid w:val="00F24855"/>
    <w:rsid w:val="00F255A8"/>
    <w:rsid w:val="00F269C7"/>
    <w:rsid w:val="00F274B5"/>
    <w:rsid w:val="00F35B1A"/>
    <w:rsid w:val="00F369FC"/>
    <w:rsid w:val="00F477A4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607A10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178F-AB9D-4737-B356-50EFB909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14</TotalTime>
  <Pages>1</Pages>
  <Words>91</Words>
  <Characters>580</Characters>
  <Application>Microsoft Office Word</Application>
  <DocSecurity>0</DocSecurity>
  <Lines>25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2018-12-18T20:13:00Z</dcterms:created>
  <dcterms:modified xsi:type="dcterms:W3CDTF">2025-10-23T14:38:00Z</dcterms:modified>
</cp:coreProperties>
</file>
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98438" w14:textId="563A8597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7A00D1">
        <w:rPr>
          <w:rFonts w:cs="Livorna"/>
          <w:spacing w:val="4"/>
          <w:sz w:val="28"/>
          <w:szCs w:val="28"/>
          <w:rtl/>
        </w:rPr>
        <w:t>‏א' חשון תשפ"ו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6A720CDE" w14:textId="291FA479" w:rsidR="00752401" w:rsidRDefault="007A00D1" w:rsidP="00852C81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{FullAddress}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34648727" w14:textId="77777777" w:rsidR="007B19F5" w:rsidRDefault="007B19F5" w:rsidP="007B19F5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0FA1A93B" w14:textId="6DF4ABC8" w:rsidR="00F2081C" w:rsidRPr="009D52FA" w:rsidRDefault="007A00D1" w:rsidP="00AC12EA">
      <w:pPr>
        <w:bidi/>
        <w:spacing w:line="400" w:lineRule="exact"/>
        <w:ind w:firstLine="2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_מלא}"/>
            </w:textInput>
          </w:ffData>
        </w:fldChar>
      </w:r>
      <w:bookmarkStart w:id="1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"/>
    </w:p>
    <w:p w14:paraId="47E5E98A" w14:textId="0C9C5753" w:rsidR="00F2081C" w:rsidRDefault="007A00D1" w:rsidP="00852C81">
      <w:pPr>
        <w:spacing w:line="400" w:lineRule="exact"/>
        <w:jc w:val="center"/>
        <w:rPr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{תואר_עברית}"/>
            </w:textInput>
          </w:ffData>
        </w:fldChar>
      </w:r>
      <w:bookmarkStart w:id="2" w:name="word_Toarheb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="00F2081C"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{שם_עברית}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{שם_עברית}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="00F2081C"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{סיומת_עברית}"/>
            </w:textInput>
          </w:ffData>
        </w:fldChar>
      </w:r>
      <w:bookmarkStart w:id="4" w:name="W_Si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5A3D3A4F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79F2C71B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71CD51EA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6CCC68A1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78D6D49B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64A742B4" w14:textId="77777777" w:rsidR="00547C5C" w:rsidRDefault="00F2081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7FB6F217" w14:textId="77777777" w:rsidR="00547C5C" w:rsidRDefault="00547C5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הולדת </w:t>
      </w:r>
      <w:r w:rsidR="00E14BF1">
        <w:rPr>
          <w:rFonts w:cs="Livorna" w:hint="cs"/>
          <w:b/>
          <w:bCs/>
          <w:spacing w:val="4"/>
          <w:sz w:val="36"/>
          <w:szCs w:val="36"/>
          <w:rtl/>
        </w:rPr>
        <w:t>נ</w:t>
      </w:r>
      <w:r w:rsidR="00D40675">
        <w:rPr>
          <w:rFonts w:cs="Livorna" w:hint="cs"/>
          <w:b/>
          <w:bCs/>
          <w:spacing w:val="4"/>
          <w:sz w:val="36"/>
          <w:szCs w:val="36"/>
          <w:rtl/>
        </w:rPr>
        <w:t>י</w:t>
      </w:r>
      <w:r w:rsidR="00922942">
        <w:rPr>
          <w:rFonts w:cs="Livorna" w:hint="cs"/>
          <w:b/>
          <w:bCs/>
          <w:spacing w:val="4"/>
          <w:sz w:val="36"/>
          <w:szCs w:val="36"/>
          <w:rtl/>
        </w:rPr>
        <w:t>נתכם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F12A81">
        <w:rPr>
          <w:rFonts w:cs="Livorna" w:hint="cs"/>
          <w:b/>
          <w:bCs/>
          <w:spacing w:val="4"/>
          <w:sz w:val="36"/>
          <w:szCs w:val="36"/>
          <w:rtl/>
        </w:rPr>
        <w:t>תחי'</w:t>
      </w:r>
    </w:p>
    <w:p w14:paraId="2872627B" w14:textId="49AB251D" w:rsidR="00974503" w:rsidRDefault="00D445DB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spacing w:val="4"/>
          <w:sz w:val="28"/>
          <w:szCs w:val="28"/>
          <w:rtl/>
        </w:rPr>
        <w:t>ב</w:t>
      </w:r>
      <w:r w:rsidR="00253DA3">
        <w:rPr>
          <w:rFonts w:cs="Livorna" w:hint="cs"/>
          <w:spacing w:val="4"/>
          <w:sz w:val="28"/>
          <w:szCs w:val="28"/>
          <w:rtl/>
        </w:rPr>
        <w:t>ת</w:t>
      </w:r>
      <w:r>
        <w:rPr>
          <w:rFonts w:cs="Livorna" w:hint="cs"/>
          <w:spacing w:val="4"/>
          <w:sz w:val="28"/>
          <w:szCs w:val="28"/>
          <w:rtl/>
        </w:rPr>
        <w:t xml:space="preserve"> ל</w:t>
      </w:r>
      <w:r w:rsidR="00283352">
        <w:rPr>
          <w:rFonts w:cs="Livorna" w:hint="cs"/>
          <w:spacing w:val="4"/>
          <w:sz w:val="28"/>
          <w:szCs w:val="28"/>
          <w:rtl/>
        </w:rPr>
        <w:t>נכדכם</w:t>
      </w:r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7A00D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{תואר_חתן}"/>
            </w:textInput>
          </w:ffData>
        </w:fldChar>
      </w:r>
      <w:bookmarkStart w:id="5" w:name="Word_Chatan_Toar"/>
      <w:r w:rsidR="007A00D1">
        <w:rPr>
          <w:rFonts w:cs="Livorna"/>
          <w:spacing w:val="4"/>
          <w:sz w:val="28"/>
          <w:szCs w:val="28"/>
          <w:rtl/>
        </w:rPr>
        <w:instrText xml:space="preserve"> </w:instrText>
      </w:r>
      <w:r w:rsidR="007A00D1">
        <w:rPr>
          <w:rFonts w:cs="Livorna"/>
          <w:spacing w:val="4"/>
          <w:sz w:val="28"/>
          <w:szCs w:val="28"/>
        </w:rPr>
        <w:instrText>FORMTEXT</w:instrText>
      </w:r>
      <w:r w:rsidR="007A00D1">
        <w:rPr>
          <w:rFonts w:cs="Livorna"/>
          <w:spacing w:val="4"/>
          <w:sz w:val="28"/>
          <w:szCs w:val="28"/>
          <w:rtl/>
        </w:rPr>
        <w:instrText xml:space="preserve"> </w:instrText>
      </w:r>
      <w:r w:rsidR="007A00D1">
        <w:rPr>
          <w:rFonts w:cs="Livorna"/>
          <w:spacing w:val="4"/>
          <w:sz w:val="28"/>
          <w:szCs w:val="28"/>
          <w:rtl/>
        </w:rPr>
      </w:r>
      <w:r w:rsidR="007A00D1">
        <w:rPr>
          <w:rFonts w:cs="Livorna"/>
          <w:spacing w:val="4"/>
          <w:sz w:val="28"/>
          <w:szCs w:val="28"/>
          <w:rtl/>
        </w:rPr>
        <w:fldChar w:fldCharType="separate"/>
      </w:r>
      <w:r w:rsidR="007A00D1">
        <w:rPr>
          <w:rFonts w:cs="Livorna"/>
          <w:spacing w:val="4"/>
          <w:sz w:val="28"/>
          <w:szCs w:val="28"/>
          <w:rtl/>
        </w:rPr>
        <w:t>{תואר_חתן}</w:t>
      </w:r>
      <w:r w:rsidR="007A00D1">
        <w:rPr>
          <w:rFonts w:cs="Livorna"/>
          <w:spacing w:val="4"/>
          <w:sz w:val="28"/>
          <w:szCs w:val="28"/>
          <w:rtl/>
        </w:rPr>
        <w:fldChar w:fldCharType="end"/>
      </w:r>
      <w:bookmarkEnd w:id="5"/>
      <w:r w:rsidR="00AC5AF3"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 w:rsidR="007A00D1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{שם_חתן}"/>
            </w:textInput>
          </w:ffData>
        </w:fldChar>
      </w:r>
      <w:bookmarkStart w:id="6" w:name="Word_Chatan_Name"/>
      <w:r w:rsidR="007A00D1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7A00D1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7A00D1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7A00D1">
        <w:rPr>
          <w:rFonts w:cs="Livorna"/>
          <w:b/>
          <w:bCs/>
          <w:spacing w:val="4"/>
          <w:sz w:val="36"/>
          <w:szCs w:val="36"/>
          <w:rtl/>
        </w:rPr>
      </w:r>
      <w:r w:rsidR="007A00D1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7A00D1">
        <w:rPr>
          <w:rFonts w:cs="Livorna"/>
          <w:b/>
          <w:bCs/>
          <w:spacing w:val="4"/>
          <w:sz w:val="36"/>
          <w:szCs w:val="36"/>
          <w:rtl/>
        </w:rPr>
        <w:t>{שם_חתן}</w:t>
      </w:r>
      <w:r w:rsidR="007A00D1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6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7A00D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{סיומת_חתן}"/>
            </w:textInput>
          </w:ffData>
        </w:fldChar>
      </w:r>
      <w:bookmarkStart w:id="7" w:name="Word_Chatan_Siyomet"/>
      <w:r w:rsidR="007A00D1">
        <w:rPr>
          <w:rFonts w:cs="Livorna"/>
          <w:spacing w:val="4"/>
          <w:sz w:val="28"/>
          <w:szCs w:val="28"/>
          <w:rtl/>
        </w:rPr>
        <w:instrText xml:space="preserve"> </w:instrText>
      </w:r>
      <w:r w:rsidR="007A00D1">
        <w:rPr>
          <w:rFonts w:cs="Livorna"/>
          <w:spacing w:val="4"/>
          <w:sz w:val="28"/>
          <w:szCs w:val="28"/>
        </w:rPr>
        <w:instrText>FORMTEXT</w:instrText>
      </w:r>
      <w:r w:rsidR="007A00D1">
        <w:rPr>
          <w:rFonts w:cs="Livorna"/>
          <w:spacing w:val="4"/>
          <w:sz w:val="28"/>
          <w:szCs w:val="28"/>
          <w:rtl/>
        </w:rPr>
        <w:instrText xml:space="preserve"> </w:instrText>
      </w:r>
      <w:r w:rsidR="007A00D1">
        <w:rPr>
          <w:rFonts w:cs="Livorna"/>
          <w:spacing w:val="4"/>
          <w:sz w:val="28"/>
          <w:szCs w:val="28"/>
          <w:rtl/>
        </w:rPr>
      </w:r>
      <w:r w:rsidR="007A00D1">
        <w:rPr>
          <w:rFonts w:cs="Livorna"/>
          <w:spacing w:val="4"/>
          <w:sz w:val="28"/>
          <w:szCs w:val="28"/>
          <w:rtl/>
        </w:rPr>
        <w:fldChar w:fldCharType="separate"/>
      </w:r>
      <w:r w:rsidR="007A00D1">
        <w:rPr>
          <w:rFonts w:cs="Livorna"/>
          <w:spacing w:val="4"/>
          <w:sz w:val="28"/>
          <w:szCs w:val="28"/>
          <w:rtl/>
        </w:rPr>
        <w:t>{סיומת_חתן}</w:t>
      </w:r>
      <w:r w:rsidR="007A00D1">
        <w:rPr>
          <w:rFonts w:cs="Livorna"/>
          <w:spacing w:val="4"/>
          <w:sz w:val="28"/>
          <w:szCs w:val="28"/>
          <w:rtl/>
        </w:rPr>
        <w:fldChar w:fldCharType="end"/>
      </w:r>
      <w:bookmarkEnd w:id="7"/>
    </w:p>
    <w:p w14:paraId="4738C18E" w14:textId="2AB245F5" w:rsidR="00D40675" w:rsidRDefault="007A00D1" w:rsidP="00D40675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Kirva"/>
            <w:enabled/>
            <w:calcOnExit w:val="0"/>
            <w:textInput>
              <w:default w:val="{קירבה_אב}"/>
            </w:textInput>
          </w:ffData>
        </w:fldChar>
      </w:r>
      <w:bookmarkStart w:id="8" w:name="Word_Av_Kirva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{קירבה_אב}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8"/>
      <w:r w:rsidR="00D40675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Toar"/>
            <w:enabled/>
            <w:calcOnExit w:val="0"/>
            <w:textInput>
              <w:default w:val="{תואר_אב}"/>
            </w:textInput>
          </w:ffData>
        </w:fldChar>
      </w:r>
      <w:bookmarkStart w:id="9" w:name="Word_Av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9"/>
      <w:r w:rsidR="00D40675" w:rsidRPr="00AF0360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Av_Name"/>
            <w:enabled/>
            <w:calcOnExit w:val="0"/>
            <w:textInput>
              <w:default w:val="{שם _אב}"/>
            </w:textInput>
          </w:ffData>
        </w:fldChar>
      </w:r>
      <w:bookmarkStart w:id="10" w:name="Word_Av_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 _אב}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0"/>
      <w:r w:rsidR="00D40675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Av_Siyomet"/>
            <w:enabled/>
            <w:calcOnExit w:val="0"/>
            <w:textInput>
              <w:default w:val="{סיומת_אב}"/>
            </w:textInput>
          </w:ffData>
        </w:fldChar>
      </w:r>
      <w:bookmarkStart w:id="11" w:name="W_Av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1"/>
    </w:p>
    <w:p w14:paraId="67663941" w14:textId="77777777" w:rsidR="00F2081C" w:rsidRPr="00963546" w:rsidRDefault="00F2081C" w:rsidP="00A864DA">
      <w:pPr>
        <w:bidi/>
        <w:spacing w:before="120" w:after="120"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3C4A7F42" w14:textId="77777777" w:rsidR="00A16F99" w:rsidRDefault="00A16F99" w:rsidP="00A16F99">
      <w:pPr>
        <w:bidi/>
        <w:spacing w:line="400" w:lineRule="exact"/>
        <w:jc w:val="center"/>
        <w:rPr>
          <w:rFonts w:cs="Livorna"/>
          <w:spacing w:val="4"/>
          <w:sz w:val="28"/>
          <w:szCs w:val="28"/>
        </w:rPr>
      </w:pPr>
      <w:r>
        <w:rPr>
          <w:rFonts w:cs="Livorna" w:hint="cs"/>
          <w:spacing w:val="4"/>
          <w:sz w:val="28"/>
          <w:szCs w:val="28"/>
          <w:rtl/>
        </w:rPr>
        <w:t>יהי רצון שיזכו אביה ואמה לגדלה לתורה לחופה ולמעשים טובים</w:t>
      </w:r>
    </w:p>
    <w:p w14:paraId="7C8A7EFF" w14:textId="77777777" w:rsidR="00962079" w:rsidRDefault="00962079" w:rsidP="00962079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ותזכו לרוות מ</w:t>
      </w:r>
      <w:r w:rsidRPr="009E1A12">
        <w:rPr>
          <w:rFonts w:cs="Livorna" w:hint="cs"/>
          <w:spacing w:val="4"/>
          <w:sz w:val="28"/>
          <w:szCs w:val="28"/>
          <w:rtl/>
        </w:rPr>
        <w:t>מנ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ומ</w:t>
      </w:r>
      <w:r w:rsidRPr="009E1A12">
        <w:rPr>
          <w:rFonts w:cs="Livorna"/>
          <w:spacing w:val="4"/>
          <w:sz w:val="28"/>
          <w:szCs w:val="28"/>
          <w:rtl/>
        </w:rPr>
        <w:t xml:space="preserve">כל יוצ"ח 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שיחיו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9E1A12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9E1A12">
        <w:rPr>
          <w:rFonts w:cs="Livorna"/>
          <w:spacing w:val="4"/>
          <w:sz w:val="28"/>
          <w:szCs w:val="28"/>
          <w:rtl/>
        </w:rPr>
        <w:t xml:space="preserve"> מתוך </w:t>
      </w:r>
      <w:r w:rsidRPr="009E1A12">
        <w:rPr>
          <w:rFonts w:cs="Livorna" w:hint="cs"/>
          <w:spacing w:val="4"/>
          <w:sz w:val="28"/>
          <w:szCs w:val="28"/>
          <w:rtl/>
        </w:rPr>
        <w:t>שמחה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701D9C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שפע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וברכה</w:t>
      </w:r>
      <w:r>
        <w:rPr>
          <w:rFonts w:cs="Livorna" w:hint="cs"/>
          <w:spacing w:val="4"/>
          <w:sz w:val="28"/>
          <w:szCs w:val="28"/>
          <w:rtl/>
        </w:rPr>
        <w:t>,</w:t>
      </w:r>
    </w:p>
    <w:p w14:paraId="6836FDBC" w14:textId="77777777" w:rsidR="00701D9C" w:rsidRPr="0030758F" w:rsidRDefault="002D6D45" w:rsidP="00962079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בריאות והרחבה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9E1A12">
        <w:rPr>
          <w:rFonts w:cs="Livorna" w:hint="cs"/>
          <w:spacing w:val="4"/>
          <w:sz w:val="28"/>
          <w:szCs w:val="28"/>
          <w:rtl/>
        </w:rPr>
        <w:t>ונזכה לשמוח בקרוב בשמחת ישראל בב"א</w:t>
      </w:r>
      <w:r>
        <w:rPr>
          <w:rFonts w:cs="Livorna" w:hint="cs"/>
          <w:spacing w:val="4"/>
          <w:sz w:val="28"/>
          <w:szCs w:val="28"/>
          <w:rtl/>
        </w:rPr>
        <w:t>.</w:t>
      </w:r>
    </w:p>
    <w:p w14:paraId="20B1144D" w14:textId="445BF444" w:rsidR="00F2081C" w:rsidRPr="00492398" w:rsidRDefault="007A00D1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{סיומת_מכתב}"/>
            </w:textInput>
          </w:ffData>
        </w:fldChar>
      </w:r>
      <w:bookmarkStart w:id="12" w:name="Word_SiometMichtav"/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</w:rPr>
        <w:instrText>FORMTEXT</w:instrText>
      </w:r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  <w:rtl/>
        </w:rPr>
      </w:r>
      <w:r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>
        <w:rPr>
          <w:rFonts w:cs="Livorna"/>
          <w:b/>
          <w:bCs/>
          <w:spacing w:val="4"/>
          <w:sz w:val="32"/>
          <w:szCs w:val="32"/>
          <w:rtl/>
        </w:rPr>
        <w:t>{סיומת_מכתב}</w:t>
      </w:r>
      <w:r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2"/>
    </w:p>
    <w:p w14:paraId="4464A33E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608D903D" w14:textId="77777777" w:rsidR="00C8367A" w:rsidRPr="00CC5A09" w:rsidRDefault="00C8367A" w:rsidP="00C8367A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5629A3DB" w14:textId="6B35667D" w:rsidR="008128BA" w:rsidRPr="00392D28" w:rsidRDefault="00C8367A" w:rsidP="00C8367A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417E68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D0C92" w14:textId="77777777" w:rsidR="005612A3" w:rsidRDefault="005612A3">
      <w:r>
        <w:separator/>
      </w:r>
    </w:p>
  </w:endnote>
  <w:endnote w:type="continuationSeparator" w:id="0">
    <w:p w14:paraId="717A59C6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B2AE00" w14:textId="77777777" w:rsidR="005612A3" w:rsidRDefault="005612A3">
      <w:r>
        <w:separator/>
      </w:r>
    </w:p>
  </w:footnote>
  <w:footnote w:type="continuationSeparator" w:id="0">
    <w:p w14:paraId="3D1EA223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0FABTIXLM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643"/>
    <w:rsid w:val="000879E6"/>
    <w:rsid w:val="00091D72"/>
    <w:rsid w:val="00093912"/>
    <w:rsid w:val="000A057B"/>
    <w:rsid w:val="000A6024"/>
    <w:rsid w:val="000B0023"/>
    <w:rsid w:val="000B0521"/>
    <w:rsid w:val="000B4B26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44E"/>
    <w:rsid w:val="00117B3D"/>
    <w:rsid w:val="00117F49"/>
    <w:rsid w:val="00123057"/>
    <w:rsid w:val="00130E66"/>
    <w:rsid w:val="001368D9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53DA3"/>
    <w:rsid w:val="00261BE5"/>
    <w:rsid w:val="00263AB2"/>
    <w:rsid w:val="00267360"/>
    <w:rsid w:val="00267C17"/>
    <w:rsid w:val="002722C1"/>
    <w:rsid w:val="0027682F"/>
    <w:rsid w:val="002777E0"/>
    <w:rsid w:val="002817B1"/>
    <w:rsid w:val="00283352"/>
    <w:rsid w:val="002A10EB"/>
    <w:rsid w:val="002A1CE7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D6D45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20CF"/>
    <w:rsid w:val="003E4F63"/>
    <w:rsid w:val="003F6D44"/>
    <w:rsid w:val="004023E1"/>
    <w:rsid w:val="00403D14"/>
    <w:rsid w:val="00404A4B"/>
    <w:rsid w:val="00406927"/>
    <w:rsid w:val="004176B4"/>
    <w:rsid w:val="00417E68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43D8D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1D9C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00D1"/>
    <w:rsid w:val="007A13C2"/>
    <w:rsid w:val="007A4491"/>
    <w:rsid w:val="007A6DE9"/>
    <w:rsid w:val="007B0A1D"/>
    <w:rsid w:val="007B19F5"/>
    <w:rsid w:val="007B297F"/>
    <w:rsid w:val="007B3066"/>
    <w:rsid w:val="007B4469"/>
    <w:rsid w:val="007E7ECB"/>
    <w:rsid w:val="007F0B9D"/>
    <w:rsid w:val="007F2F15"/>
    <w:rsid w:val="007F3D32"/>
    <w:rsid w:val="007F5E85"/>
    <w:rsid w:val="007F719C"/>
    <w:rsid w:val="007F75A1"/>
    <w:rsid w:val="00800842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2C81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22942"/>
    <w:rsid w:val="00936EA4"/>
    <w:rsid w:val="009417BA"/>
    <w:rsid w:val="00941BA8"/>
    <w:rsid w:val="009450F8"/>
    <w:rsid w:val="009453CE"/>
    <w:rsid w:val="0094768A"/>
    <w:rsid w:val="0095312A"/>
    <w:rsid w:val="009544E4"/>
    <w:rsid w:val="00962079"/>
    <w:rsid w:val="00962F6E"/>
    <w:rsid w:val="0096568E"/>
    <w:rsid w:val="00972A47"/>
    <w:rsid w:val="00974503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16F99"/>
    <w:rsid w:val="00A23C4C"/>
    <w:rsid w:val="00A240B9"/>
    <w:rsid w:val="00A24DDB"/>
    <w:rsid w:val="00A25EF3"/>
    <w:rsid w:val="00A26021"/>
    <w:rsid w:val="00A30009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864DA"/>
    <w:rsid w:val="00A9068E"/>
    <w:rsid w:val="00A90960"/>
    <w:rsid w:val="00AA3D2C"/>
    <w:rsid w:val="00AC10AB"/>
    <w:rsid w:val="00AC12EA"/>
    <w:rsid w:val="00AC36C2"/>
    <w:rsid w:val="00AC3707"/>
    <w:rsid w:val="00AC3CE0"/>
    <w:rsid w:val="00AC5AF3"/>
    <w:rsid w:val="00AC75AB"/>
    <w:rsid w:val="00AC7A1C"/>
    <w:rsid w:val="00AD146B"/>
    <w:rsid w:val="00AD3EC2"/>
    <w:rsid w:val="00AD7147"/>
    <w:rsid w:val="00AD7172"/>
    <w:rsid w:val="00AE32FF"/>
    <w:rsid w:val="00AE4E0C"/>
    <w:rsid w:val="00B039AF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67A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0675"/>
    <w:rsid w:val="00D445DB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14BF1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81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4982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,"/>
  <w14:docId w14:val="19D48C5B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EFC68-D5EF-46D5-9FF5-B014E1B1A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7</TotalTime>
  <Pages>1</Pages>
  <Words>103</Words>
  <Characters>761</Characters>
  <Application>Microsoft Office Word</Application>
  <DocSecurity>0</DocSecurity>
  <Lines>33</Lines>
  <Paragraphs>34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15</cp:revision>
  <cp:lastPrinted>2018-11-20T14:56:00Z</cp:lastPrinted>
  <dcterms:created xsi:type="dcterms:W3CDTF">2018-12-18T20:12:00Z</dcterms:created>
  <dcterms:modified xsi:type="dcterms:W3CDTF">2025-10-23T15:38:00Z</dcterms:modified>
</cp:coreProperties>
</file>
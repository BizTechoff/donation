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E4520" w14:textId="57EEB977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262BCA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31EAA1B" w14:textId="13A9C8D2" w:rsidR="00752401" w:rsidRDefault="0013068D" w:rsidP="00A6503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4A707A3E" w14:textId="77777777" w:rsidR="00A65032" w:rsidRDefault="00A65032" w:rsidP="00A6503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80E6B59" w14:textId="384F61B1" w:rsidR="00F2081C" w:rsidRPr="009D52FA" w:rsidRDefault="0013068D" w:rsidP="00250049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C392979" w14:textId="6BF3FBD5" w:rsidR="00F2081C" w:rsidRDefault="0013068D" w:rsidP="00A65032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77F8CF4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F34220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2E0ADEA2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720BB022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C85A12">
        <w:rPr>
          <w:rFonts w:cs="Livorna" w:hint="cs"/>
          <w:spacing w:val="4"/>
          <w:sz w:val="28"/>
          <w:szCs w:val="28"/>
          <w:rtl/>
        </w:rPr>
        <w:t>שיח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5710CE6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D08B9D6" w14:textId="77777777" w:rsidR="00663C4D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663C4D">
        <w:rPr>
          <w:rFonts w:cs="Livorna" w:hint="cs"/>
          <w:spacing w:val="4"/>
          <w:sz w:val="28"/>
          <w:szCs w:val="28"/>
          <w:rtl/>
        </w:rPr>
        <w:t>כם</w:t>
      </w:r>
    </w:p>
    <w:p w14:paraId="72CDF7E4" w14:textId="77777777" w:rsidR="00F2081C" w:rsidRDefault="00F2081C" w:rsidP="00663C4D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 w:hint="cs"/>
          <w:b/>
          <w:bCs/>
          <w:spacing w:val="4"/>
          <w:sz w:val="36"/>
          <w:szCs w:val="36"/>
          <w:rtl/>
        </w:rPr>
        <w:t>בנ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0D3E32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62ABEC06" w14:textId="10DFE402" w:rsidR="00F2081C" w:rsidRDefault="0013068D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F2081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788A884E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 הכלה תחי'</w:t>
      </w:r>
    </w:p>
    <w:p w14:paraId="759C0847" w14:textId="4910A456" w:rsidR="00F2081C" w:rsidRDefault="00F2081C" w:rsidP="00663C4D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בת </w:t>
      </w:r>
      <w:r w:rsidR="0013068D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8" w:name="Word_Mechotan_Toar"/>
      <w:r w:rsidR="0013068D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68D">
        <w:rPr>
          <w:rFonts w:cs="Livorna"/>
          <w:spacing w:val="4"/>
          <w:sz w:val="28"/>
          <w:szCs w:val="28"/>
        </w:rPr>
        <w:instrText>FORMTEXT</w:instrText>
      </w:r>
      <w:r w:rsidR="0013068D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68D">
        <w:rPr>
          <w:rFonts w:cs="Livorna"/>
          <w:spacing w:val="4"/>
          <w:sz w:val="28"/>
          <w:szCs w:val="28"/>
          <w:rtl/>
        </w:rPr>
      </w:r>
      <w:r w:rsidR="0013068D">
        <w:rPr>
          <w:rFonts w:cs="Livorna"/>
          <w:spacing w:val="4"/>
          <w:sz w:val="28"/>
          <w:szCs w:val="28"/>
          <w:rtl/>
        </w:rPr>
        <w:fldChar w:fldCharType="separate"/>
      </w:r>
      <w:r w:rsidR="0013068D">
        <w:rPr>
          <w:rFonts w:cs="Livorna"/>
          <w:spacing w:val="4"/>
          <w:sz w:val="28"/>
          <w:szCs w:val="28"/>
          <w:rtl/>
        </w:rPr>
        <w:t>{תואר_מחותן}</w:t>
      </w:r>
      <w:r w:rsidR="0013068D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1306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9" w:name="Word_Mechotan_Name"/>
      <w:r w:rsidR="001306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3068D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306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3068D">
        <w:rPr>
          <w:rFonts w:cs="Livorna"/>
          <w:b/>
          <w:bCs/>
          <w:spacing w:val="4"/>
          <w:sz w:val="36"/>
          <w:szCs w:val="36"/>
          <w:rtl/>
        </w:rPr>
      </w:r>
      <w:r w:rsidR="001306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13068D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1306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13068D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0" w:name="W_Mechotan_Siyomet"/>
      <w:r w:rsidR="0013068D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68D">
        <w:rPr>
          <w:rFonts w:cs="Livorna"/>
          <w:spacing w:val="4"/>
          <w:sz w:val="28"/>
          <w:szCs w:val="28"/>
        </w:rPr>
        <w:instrText>FORMTEXT</w:instrText>
      </w:r>
      <w:r w:rsidR="0013068D">
        <w:rPr>
          <w:rFonts w:cs="Livorna"/>
          <w:spacing w:val="4"/>
          <w:sz w:val="28"/>
          <w:szCs w:val="28"/>
          <w:rtl/>
        </w:rPr>
        <w:instrText xml:space="preserve"> </w:instrText>
      </w:r>
      <w:r w:rsidR="0013068D">
        <w:rPr>
          <w:rFonts w:cs="Livorna"/>
          <w:spacing w:val="4"/>
          <w:sz w:val="28"/>
          <w:szCs w:val="28"/>
          <w:rtl/>
        </w:rPr>
      </w:r>
      <w:r w:rsidR="0013068D">
        <w:rPr>
          <w:rFonts w:cs="Livorna"/>
          <w:spacing w:val="4"/>
          <w:sz w:val="28"/>
          <w:szCs w:val="28"/>
          <w:rtl/>
        </w:rPr>
        <w:fldChar w:fldCharType="separate"/>
      </w:r>
      <w:r w:rsidR="0013068D">
        <w:rPr>
          <w:rFonts w:cs="Livorna"/>
          <w:spacing w:val="4"/>
          <w:sz w:val="28"/>
          <w:szCs w:val="28"/>
          <w:rtl/>
        </w:rPr>
        <w:t>{סיומת_ מחותן}</w:t>
      </w:r>
      <w:r w:rsidR="0013068D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7DF67404" w14:textId="77777777" w:rsidR="00F2081C" w:rsidRPr="00963546" w:rsidRDefault="00F2081C" w:rsidP="00663C4D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2CDB0C4" w14:textId="77777777" w:rsidR="00DF27CC" w:rsidRDefault="00DF27CC" w:rsidP="00DF27C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58033E05" w14:textId="77777777" w:rsidR="00DF27CC" w:rsidRDefault="00DF27CC" w:rsidP="00DF27C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 w:rsidR="0049186A"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0F6F3889" w14:textId="77777777" w:rsidR="00F2081C" w:rsidRPr="0030758F" w:rsidRDefault="00004A4C" w:rsidP="00DF27CC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38D896C5" w14:textId="654D9F04" w:rsidR="00F2081C" w:rsidRPr="00492398" w:rsidRDefault="0013068D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1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681CC37A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3431A95" w14:textId="77777777" w:rsidR="00C04CCF" w:rsidRPr="00CC5A09" w:rsidRDefault="00C04CCF" w:rsidP="00C04CC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11610D5D" w14:textId="107A1E8F" w:rsidR="008128BA" w:rsidRPr="00392D28" w:rsidRDefault="00C04CCF" w:rsidP="00C04CC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B53A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E0CA7" w14:textId="77777777" w:rsidR="005612A3" w:rsidRDefault="005612A3">
      <w:r>
        <w:separator/>
      </w:r>
    </w:p>
  </w:endnote>
  <w:endnote w:type="continuationSeparator" w:id="0">
    <w:p w14:paraId="4C49D692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6D2EE" w14:textId="77777777" w:rsidR="005612A3" w:rsidRDefault="005612A3">
      <w:r>
        <w:separator/>
      </w:r>
    </w:p>
  </w:footnote>
  <w:footnote w:type="continuationSeparator" w:id="0">
    <w:p w14:paraId="578571F5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4A4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3E32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68D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B53A2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0049"/>
    <w:rsid w:val="00262BCA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06F0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186A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63C4D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0B7C"/>
    <w:rsid w:val="00861BEC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65032"/>
    <w:rsid w:val="00A7061A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CCF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61C9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DF27CC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2D0825A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F6848-5D51-402A-98BD-77564D5D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39</TotalTime>
  <Pages>1</Pages>
  <Words>105</Words>
  <Characters>752</Characters>
  <Application>Microsoft Office Word</Application>
  <DocSecurity>0</DocSecurity>
  <Lines>34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16</cp:revision>
  <cp:lastPrinted>2018-11-20T14:56:00Z</cp:lastPrinted>
  <dcterms:created xsi:type="dcterms:W3CDTF">2018-12-18T18:04:00Z</dcterms:created>
  <dcterms:modified xsi:type="dcterms:W3CDTF">2025-10-23T15:50:00Z</dcterms:modified>
</cp:coreProperties>
</file>
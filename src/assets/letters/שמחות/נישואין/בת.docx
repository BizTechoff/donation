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6E6A" w14:textId="11D52DD2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407B65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A1484A4" w14:textId="29687717" w:rsidR="00752401" w:rsidRDefault="00407B65" w:rsidP="0042017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]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{FullAddress]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03160E4" w14:textId="77777777" w:rsidR="00420179" w:rsidRDefault="00420179" w:rsidP="0042017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15EF872" w14:textId="296D57A7" w:rsidR="00F2081C" w:rsidRPr="009D52FA" w:rsidRDefault="00407B65" w:rsidP="004D49B8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36E23A7" w14:textId="34300083" w:rsidR="00F2081C" w:rsidRDefault="00407B65" w:rsidP="00420179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35A8946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3510078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58BE4B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2D23A9D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61F75B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FF40822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במעונו</w:t>
      </w:r>
    </w:p>
    <w:p w14:paraId="0FE8D699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A752E8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727D61AD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4F192F98" w14:textId="3682C11D" w:rsidR="008A0C36" w:rsidRDefault="00407B65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1443BCE7" w14:textId="27E6EBA8" w:rsidR="00F2081C" w:rsidRDefault="008A0C36" w:rsidP="008A0D2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407B6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8" w:name="Word_Mechotan_Toar"/>
      <w:r w:rsidR="00407B65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7B65">
        <w:rPr>
          <w:rFonts w:cs="Livorna"/>
          <w:spacing w:val="4"/>
          <w:sz w:val="28"/>
          <w:szCs w:val="28"/>
        </w:rPr>
        <w:instrText>FORMTEXT</w:instrText>
      </w:r>
      <w:r w:rsidR="00407B65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7B65">
        <w:rPr>
          <w:rFonts w:cs="Livorna"/>
          <w:spacing w:val="4"/>
          <w:sz w:val="28"/>
          <w:szCs w:val="28"/>
          <w:rtl/>
        </w:rPr>
      </w:r>
      <w:r w:rsidR="00407B65">
        <w:rPr>
          <w:rFonts w:cs="Livorna"/>
          <w:spacing w:val="4"/>
          <w:sz w:val="28"/>
          <w:szCs w:val="28"/>
          <w:rtl/>
        </w:rPr>
        <w:fldChar w:fldCharType="separate"/>
      </w:r>
      <w:r w:rsidR="00407B65">
        <w:rPr>
          <w:rFonts w:cs="Livorna"/>
          <w:spacing w:val="4"/>
          <w:sz w:val="28"/>
          <w:szCs w:val="28"/>
          <w:rtl/>
        </w:rPr>
        <w:t>{תואר_מחותן}</w:t>
      </w:r>
      <w:r w:rsidR="00407B65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407B65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9" w:name="Word_Mechotan_Name"/>
      <w:r w:rsidR="00407B65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407B65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407B65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407B65">
        <w:rPr>
          <w:rFonts w:cs="Livorna"/>
          <w:b/>
          <w:bCs/>
          <w:spacing w:val="4"/>
          <w:sz w:val="36"/>
          <w:szCs w:val="36"/>
          <w:rtl/>
        </w:rPr>
      </w:r>
      <w:r w:rsidR="00407B65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407B65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407B65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407B65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0" w:name="W_Mechotan_Siyomet"/>
      <w:r w:rsidR="00407B65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7B65">
        <w:rPr>
          <w:rFonts w:cs="Livorna"/>
          <w:spacing w:val="4"/>
          <w:sz w:val="28"/>
          <w:szCs w:val="28"/>
        </w:rPr>
        <w:instrText>FORMTEXT</w:instrText>
      </w:r>
      <w:r w:rsidR="00407B65">
        <w:rPr>
          <w:rFonts w:cs="Livorna"/>
          <w:spacing w:val="4"/>
          <w:sz w:val="28"/>
          <w:szCs w:val="28"/>
          <w:rtl/>
        </w:rPr>
        <w:instrText xml:space="preserve"> </w:instrText>
      </w:r>
      <w:r w:rsidR="00407B65">
        <w:rPr>
          <w:rFonts w:cs="Livorna"/>
          <w:spacing w:val="4"/>
          <w:sz w:val="28"/>
          <w:szCs w:val="28"/>
          <w:rtl/>
        </w:rPr>
      </w:r>
      <w:r w:rsidR="00407B65">
        <w:rPr>
          <w:rFonts w:cs="Livorna"/>
          <w:spacing w:val="4"/>
          <w:sz w:val="28"/>
          <w:szCs w:val="28"/>
          <w:rtl/>
        </w:rPr>
        <w:fldChar w:fldCharType="separate"/>
      </w:r>
      <w:r w:rsidR="00407B65">
        <w:rPr>
          <w:rFonts w:cs="Livorna"/>
          <w:spacing w:val="4"/>
          <w:sz w:val="28"/>
          <w:szCs w:val="28"/>
          <w:rtl/>
        </w:rPr>
        <w:t>{סיומת_ מחותן}</w:t>
      </w:r>
      <w:r w:rsidR="00407B65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05B2A5DD" w14:textId="77777777" w:rsidR="00F2081C" w:rsidRPr="00963546" w:rsidRDefault="00F2081C" w:rsidP="008A0D2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191CEC0" w14:textId="77777777" w:rsidR="00EC3A91" w:rsidRDefault="00EC3A91" w:rsidP="00EC3A9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41B56FD2" w14:textId="77777777" w:rsidR="00EC3A91" w:rsidRDefault="00EC3A91" w:rsidP="00EC3A9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688F9D7C" w14:textId="77777777" w:rsidR="00F2081C" w:rsidRPr="0030758F" w:rsidRDefault="00220447" w:rsidP="00EC3A9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89981D9" w14:textId="15A18484" w:rsidR="00F2081C" w:rsidRPr="00492398" w:rsidRDefault="00407B65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1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64175FEF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C995A17" w14:textId="77777777" w:rsidR="008B70D0" w:rsidRPr="00CC5A09" w:rsidRDefault="008B70D0" w:rsidP="008B70D0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1949600" w14:textId="3C57BD9E" w:rsidR="008128BA" w:rsidRPr="00392D28" w:rsidRDefault="008B70D0" w:rsidP="008B70D0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39528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24C39" w14:textId="77777777" w:rsidR="005612A3" w:rsidRDefault="005612A3">
      <w:r>
        <w:separator/>
      </w:r>
    </w:p>
  </w:endnote>
  <w:endnote w:type="continuationSeparator" w:id="0">
    <w:p w14:paraId="0593BF2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848A9" w14:textId="77777777" w:rsidR="005612A3" w:rsidRDefault="005612A3">
      <w:r>
        <w:separator/>
      </w:r>
    </w:p>
  </w:footnote>
  <w:footnote w:type="continuationSeparator" w:id="0">
    <w:p w14:paraId="07C080C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0447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210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9528F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07B65"/>
    <w:rsid w:val="004176B4"/>
    <w:rsid w:val="00420179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1EA4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49B8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67B8B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5C42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0D26"/>
    <w:rsid w:val="008A1609"/>
    <w:rsid w:val="008A462E"/>
    <w:rsid w:val="008B4C8F"/>
    <w:rsid w:val="008B691C"/>
    <w:rsid w:val="008B70D0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3A91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3D0E4C4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CFF5-ABBA-427E-AB7C-E138AF29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104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2018-12-18T18:45:00Z</dcterms:created>
  <dcterms:modified xsi:type="dcterms:W3CDTF">2025-10-23T16:05:00Z</dcterms:modified>
</cp:coreProperties>
</file>
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2667" w14:textId="0452D48D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31907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0171636" w14:textId="28E1C2B8" w:rsidR="00752401" w:rsidRDefault="00031907" w:rsidP="00EF2E48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0BBD276" w14:textId="3AEB6F9C" w:rsidR="00F2081C" w:rsidRPr="009D52FA" w:rsidRDefault="00031907" w:rsidP="004D6CBB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085BF3A" w14:textId="6FEDC2BF" w:rsidR="00F2081C" w:rsidRDefault="00031907" w:rsidP="00CE0EC5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1605DD0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E1269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3154C6B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3216B88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426FEE6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70D83C4" w14:textId="77777777" w:rsidR="00F43266" w:rsidRDefault="00F2081C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F43266">
        <w:rPr>
          <w:rFonts w:cs="Livorna" w:hint="cs"/>
          <w:spacing w:val="4"/>
          <w:sz w:val="28"/>
          <w:szCs w:val="28"/>
          <w:rtl/>
        </w:rPr>
        <w:t>כם</w:t>
      </w:r>
    </w:p>
    <w:p w14:paraId="3C84C840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877E6D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97EE9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4D03151E" w14:textId="018CF26F" w:rsidR="00F2081C" w:rsidRDefault="00031907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F2081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0A4DFFE3" w14:textId="3F310B16" w:rsidR="0051050C" w:rsidRDefault="00031907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51050C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6D5E4EBA" w14:textId="6390B29D" w:rsidR="00877E6D" w:rsidRDefault="00031907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2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3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4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5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55FF164D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360774FF" w14:textId="1E72B8F5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="00031907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6" w:name="Word_Mechotan_Toar"/>
      <w:r w:rsidR="00031907">
        <w:rPr>
          <w:rFonts w:cs="Livorna"/>
          <w:spacing w:val="4"/>
          <w:sz w:val="28"/>
          <w:szCs w:val="28"/>
          <w:rtl/>
        </w:rPr>
        <w:instrText xml:space="preserve"> </w:instrText>
      </w:r>
      <w:r w:rsidR="00031907">
        <w:rPr>
          <w:rFonts w:cs="Livorna"/>
          <w:spacing w:val="4"/>
          <w:sz w:val="28"/>
          <w:szCs w:val="28"/>
        </w:rPr>
        <w:instrText>FORMTEXT</w:instrText>
      </w:r>
      <w:r w:rsidR="00031907">
        <w:rPr>
          <w:rFonts w:cs="Livorna"/>
          <w:spacing w:val="4"/>
          <w:sz w:val="28"/>
          <w:szCs w:val="28"/>
          <w:rtl/>
        </w:rPr>
        <w:instrText xml:space="preserve"> </w:instrText>
      </w:r>
      <w:r w:rsidR="00031907">
        <w:rPr>
          <w:rFonts w:cs="Livorna"/>
          <w:spacing w:val="4"/>
          <w:sz w:val="28"/>
          <w:szCs w:val="28"/>
          <w:rtl/>
        </w:rPr>
      </w:r>
      <w:r w:rsidR="00031907">
        <w:rPr>
          <w:rFonts w:cs="Livorna"/>
          <w:spacing w:val="4"/>
          <w:sz w:val="28"/>
          <w:szCs w:val="28"/>
          <w:rtl/>
        </w:rPr>
        <w:fldChar w:fldCharType="separate"/>
      </w:r>
      <w:r w:rsidR="00031907">
        <w:rPr>
          <w:rFonts w:cs="Livorna"/>
          <w:spacing w:val="4"/>
          <w:sz w:val="28"/>
          <w:szCs w:val="28"/>
          <w:rtl/>
        </w:rPr>
        <w:t>{תואר_מחותן}</w:t>
      </w:r>
      <w:r w:rsidR="00031907">
        <w:rPr>
          <w:rFonts w:cs="Livorna"/>
          <w:spacing w:val="4"/>
          <w:sz w:val="28"/>
          <w:szCs w:val="28"/>
          <w:rtl/>
        </w:rPr>
        <w:fldChar w:fldCharType="end"/>
      </w:r>
      <w:bookmarkEnd w:id="1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31907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7" w:name="Word_Mechotan_Name"/>
      <w:r w:rsidR="00031907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031907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031907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031907">
        <w:rPr>
          <w:rFonts w:cs="Livorna"/>
          <w:b/>
          <w:bCs/>
          <w:spacing w:val="4"/>
          <w:sz w:val="36"/>
          <w:szCs w:val="36"/>
          <w:rtl/>
        </w:rPr>
      </w:r>
      <w:r w:rsidR="00031907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031907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031907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31907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8" w:name="W_Mechotan_Siyomet"/>
      <w:r w:rsidR="00031907">
        <w:rPr>
          <w:rFonts w:cs="Livorna"/>
          <w:spacing w:val="4"/>
          <w:sz w:val="28"/>
          <w:szCs w:val="28"/>
          <w:rtl/>
        </w:rPr>
        <w:instrText xml:space="preserve"> </w:instrText>
      </w:r>
      <w:r w:rsidR="00031907">
        <w:rPr>
          <w:rFonts w:cs="Livorna"/>
          <w:spacing w:val="4"/>
          <w:sz w:val="28"/>
          <w:szCs w:val="28"/>
        </w:rPr>
        <w:instrText>FORMTEXT</w:instrText>
      </w:r>
      <w:r w:rsidR="00031907">
        <w:rPr>
          <w:rFonts w:cs="Livorna"/>
          <w:spacing w:val="4"/>
          <w:sz w:val="28"/>
          <w:szCs w:val="28"/>
          <w:rtl/>
        </w:rPr>
        <w:instrText xml:space="preserve"> </w:instrText>
      </w:r>
      <w:r w:rsidR="00031907">
        <w:rPr>
          <w:rFonts w:cs="Livorna"/>
          <w:spacing w:val="4"/>
          <w:sz w:val="28"/>
          <w:szCs w:val="28"/>
          <w:rtl/>
        </w:rPr>
      </w:r>
      <w:r w:rsidR="00031907">
        <w:rPr>
          <w:rFonts w:cs="Livorna"/>
          <w:spacing w:val="4"/>
          <w:sz w:val="28"/>
          <w:szCs w:val="28"/>
          <w:rtl/>
        </w:rPr>
        <w:fldChar w:fldCharType="separate"/>
      </w:r>
      <w:r w:rsidR="00031907">
        <w:rPr>
          <w:rFonts w:cs="Livorna"/>
          <w:spacing w:val="4"/>
          <w:sz w:val="28"/>
          <w:szCs w:val="28"/>
          <w:rtl/>
        </w:rPr>
        <w:t>{סיומת_ מחותן}</w:t>
      </w:r>
      <w:r w:rsidR="00031907">
        <w:rPr>
          <w:rFonts w:cs="Livorna"/>
          <w:spacing w:val="4"/>
          <w:sz w:val="28"/>
          <w:szCs w:val="28"/>
          <w:rtl/>
        </w:rPr>
        <w:fldChar w:fldCharType="end"/>
      </w:r>
      <w:bookmarkEnd w:id="18"/>
    </w:p>
    <w:p w14:paraId="57201920" w14:textId="77777777" w:rsidR="00F2081C" w:rsidRPr="00963546" w:rsidRDefault="00F2081C" w:rsidP="00F4326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570CD33" w14:textId="77777777" w:rsidR="004E7A79" w:rsidRDefault="004E7A79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537CD892" w14:textId="77777777" w:rsidR="004E7A79" w:rsidRDefault="004E7A79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778D37F8" w14:textId="77777777" w:rsidR="00F2081C" w:rsidRPr="0030758F" w:rsidRDefault="004A0C65" w:rsidP="00CE0EC5">
      <w:pPr>
        <w:bidi/>
        <w:spacing w:after="240"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7FA92A9D" w14:textId="4BA7B60B" w:rsidR="00F2081C" w:rsidRPr="00492398" w:rsidRDefault="00031907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9"/>
    </w:p>
    <w:p w14:paraId="17D4BD40" w14:textId="77777777" w:rsidR="00F2081C" w:rsidRDefault="00F2081C" w:rsidP="00CE0EC5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7FB97C4" w14:textId="77777777" w:rsidR="00FC6E04" w:rsidRPr="00CC5A09" w:rsidRDefault="00FC6E04" w:rsidP="00FC6E0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DFC4823" w14:textId="617E5317" w:rsidR="008128BA" w:rsidRPr="00392D28" w:rsidRDefault="00FC6E04" w:rsidP="00FC6E0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B712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DD90E" w14:textId="77777777" w:rsidR="005612A3" w:rsidRDefault="005612A3">
      <w:r>
        <w:separator/>
      </w:r>
    </w:p>
  </w:endnote>
  <w:endnote w:type="continuationSeparator" w:id="0">
    <w:p w14:paraId="58EAE75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9D9AA" w14:textId="77777777" w:rsidR="005612A3" w:rsidRDefault="005612A3">
      <w:r>
        <w:separator/>
      </w:r>
    </w:p>
  </w:footnote>
  <w:footnote w:type="continuationSeparator" w:id="0">
    <w:p w14:paraId="673B696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1907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7B2"/>
    <w:rsid w:val="00080BF8"/>
    <w:rsid w:val="00083B04"/>
    <w:rsid w:val="00084AFA"/>
    <w:rsid w:val="000879E6"/>
    <w:rsid w:val="00091D72"/>
    <w:rsid w:val="00093912"/>
    <w:rsid w:val="00097EE9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0C65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6CBB"/>
    <w:rsid w:val="004E4068"/>
    <w:rsid w:val="004E7A79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B712B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01D0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34AF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58C7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0EC5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0730"/>
    <w:rsid w:val="00EE47CD"/>
    <w:rsid w:val="00EF2E48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43266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C6E04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079DC25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9148-5A56-42A0-9747-79F8DE73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14</TotalTime>
  <Pages>1</Pages>
  <Words>113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16</cp:revision>
  <cp:lastPrinted>2018-11-20T14:56:00Z</cp:lastPrinted>
  <dcterms:created xsi:type="dcterms:W3CDTF">2018-12-18T18:33:00Z</dcterms:created>
  <dcterms:modified xsi:type="dcterms:W3CDTF">2025-10-23T16:07:00Z</dcterms:modified>
</cp:coreProperties>
</file>
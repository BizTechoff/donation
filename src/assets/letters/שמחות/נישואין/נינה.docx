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F3DB" w14:textId="6BDD8092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EF56CF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155C9DD" w14:textId="20E38B6E" w:rsidR="00752401" w:rsidRDefault="00EF56CF" w:rsidP="005770E4">
      <w:pPr>
        <w:spacing w:line="30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32DEAB0" w14:textId="0060FD38" w:rsidR="00F2081C" w:rsidRPr="009D52FA" w:rsidRDefault="00EF56CF" w:rsidP="005823B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391661C" w14:textId="21EFA8CC" w:rsidR="00F2081C" w:rsidRDefault="00EF56CF" w:rsidP="005770E4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3C0729E5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DF1B57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F28E10C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5E4E80B8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4ACFA53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B0BEFB5" w14:textId="77777777" w:rsidR="00AE4E0C" w:rsidRDefault="00F2081C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C51FC3">
        <w:rPr>
          <w:rFonts w:cs="Livorna" w:hint="cs"/>
          <w:spacing w:val="4"/>
          <w:sz w:val="28"/>
          <w:szCs w:val="28"/>
          <w:rtl/>
        </w:rPr>
        <w:t>כם</w:t>
      </w:r>
    </w:p>
    <w:p w14:paraId="13F7DD61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877E6D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26F49800" w14:textId="7417AF38" w:rsidR="0051050C" w:rsidRDefault="00EF56CF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5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6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51050C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7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8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1077EF9A" w14:textId="2B83206E" w:rsidR="00877E6D" w:rsidRDefault="00EF56CF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9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877E6D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0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877E6D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1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877E6D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2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642F91E1" w14:textId="77777777" w:rsidR="008A0C36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0FFC41A7" w14:textId="2C9B6E44" w:rsidR="008A0C36" w:rsidRDefault="00EF56CF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13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8A0C36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14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8A0C3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15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5B6F6022" w14:textId="6E37D56F" w:rsidR="00F2081C" w:rsidRDefault="008A0C36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EF56C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6" w:name="Word_Mechotan_Toar"/>
      <w:r w:rsidR="00EF56CF">
        <w:rPr>
          <w:rFonts w:cs="Livorna"/>
          <w:spacing w:val="4"/>
          <w:sz w:val="28"/>
          <w:szCs w:val="28"/>
          <w:rtl/>
        </w:rPr>
        <w:instrText xml:space="preserve"> </w:instrText>
      </w:r>
      <w:r w:rsidR="00EF56CF">
        <w:rPr>
          <w:rFonts w:cs="Livorna"/>
          <w:spacing w:val="4"/>
          <w:sz w:val="28"/>
          <w:szCs w:val="28"/>
        </w:rPr>
        <w:instrText>FORMTEXT</w:instrText>
      </w:r>
      <w:r w:rsidR="00EF56CF">
        <w:rPr>
          <w:rFonts w:cs="Livorna"/>
          <w:spacing w:val="4"/>
          <w:sz w:val="28"/>
          <w:szCs w:val="28"/>
          <w:rtl/>
        </w:rPr>
        <w:instrText xml:space="preserve"> </w:instrText>
      </w:r>
      <w:r w:rsidR="00EF56CF">
        <w:rPr>
          <w:rFonts w:cs="Livorna"/>
          <w:spacing w:val="4"/>
          <w:sz w:val="28"/>
          <w:szCs w:val="28"/>
          <w:rtl/>
        </w:rPr>
      </w:r>
      <w:r w:rsidR="00EF56CF">
        <w:rPr>
          <w:rFonts w:cs="Livorna"/>
          <w:spacing w:val="4"/>
          <w:sz w:val="28"/>
          <w:szCs w:val="28"/>
          <w:rtl/>
        </w:rPr>
        <w:fldChar w:fldCharType="separate"/>
      </w:r>
      <w:r w:rsidR="00EF56CF">
        <w:rPr>
          <w:rFonts w:cs="Livorna"/>
          <w:spacing w:val="4"/>
          <w:sz w:val="28"/>
          <w:szCs w:val="28"/>
          <w:rtl/>
        </w:rPr>
        <w:t>{תואר_מחותן}</w:t>
      </w:r>
      <w:r w:rsidR="00EF56CF">
        <w:rPr>
          <w:rFonts w:cs="Livorna"/>
          <w:spacing w:val="4"/>
          <w:sz w:val="28"/>
          <w:szCs w:val="28"/>
          <w:rtl/>
        </w:rPr>
        <w:fldChar w:fldCharType="end"/>
      </w:r>
      <w:bookmarkEnd w:id="1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EF56CF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7" w:name="Word_Mechotan_Name"/>
      <w:r w:rsidR="00EF56CF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EF56CF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EF56CF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EF56CF">
        <w:rPr>
          <w:rFonts w:cs="Livorna"/>
          <w:b/>
          <w:bCs/>
          <w:spacing w:val="4"/>
          <w:sz w:val="36"/>
          <w:szCs w:val="36"/>
          <w:rtl/>
        </w:rPr>
      </w:r>
      <w:r w:rsidR="00EF56CF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EF56CF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EF56CF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7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EF56CF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8" w:name="W_Mechotan_Siyomet"/>
      <w:r w:rsidR="00EF56CF">
        <w:rPr>
          <w:rFonts w:cs="Livorna"/>
          <w:spacing w:val="4"/>
          <w:sz w:val="28"/>
          <w:szCs w:val="28"/>
          <w:rtl/>
        </w:rPr>
        <w:instrText xml:space="preserve"> </w:instrText>
      </w:r>
      <w:r w:rsidR="00EF56CF">
        <w:rPr>
          <w:rFonts w:cs="Livorna"/>
          <w:spacing w:val="4"/>
          <w:sz w:val="28"/>
          <w:szCs w:val="28"/>
        </w:rPr>
        <w:instrText>FORMTEXT</w:instrText>
      </w:r>
      <w:r w:rsidR="00EF56CF">
        <w:rPr>
          <w:rFonts w:cs="Livorna"/>
          <w:spacing w:val="4"/>
          <w:sz w:val="28"/>
          <w:szCs w:val="28"/>
          <w:rtl/>
        </w:rPr>
        <w:instrText xml:space="preserve"> </w:instrText>
      </w:r>
      <w:r w:rsidR="00EF56CF">
        <w:rPr>
          <w:rFonts w:cs="Livorna"/>
          <w:spacing w:val="4"/>
          <w:sz w:val="28"/>
          <w:szCs w:val="28"/>
          <w:rtl/>
        </w:rPr>
      </w:r>
      <w:r w:rsidR="00EF56CF">
        <w:rPr>
          <w:rFonts w:cs="Livorna"/>
          <w:spacing w:val="4"/>
          <w:sz w:val="28"/>
          <w:szCs w:val="28"/>
          <w:rtl/>
        </w:rPr>
        <w:fldChar w:fldCharType="separate"/>
      </w:r>
      <w:r w:rsidR="00EF56CF">
        <w:rPr>
          <w:rFonts w:cs="Livorna"/>
          <w:spacing w:val="4"/>
          <w:sz w:val="28"/>
          <w:szCs w:val="28"/>
          <w:rtl/>
        </w:rPr>
        <w:t>{סיומת_ מחותן}</w:t>
      </w:r>
      <w:r w:rsidR="00EF56CF">
        <w:rPr>
          <w:rFonts w:cs="Livorna"/>
          <w:spacing w:val="4"/>
          <w:sz w:val="28"/>
          <w:szCs w:val="28"/>
          <w:rtl/>
        </w:rPr>
        <w:fldChar w:fldCharType="end"/>
      </w:r>
      <w:bookmarkEnd w:id="18"/>
    </w:p>
    <w:p w14:paraId="5AC7E898" w14:textId="77777777" w:rsidR="00F2081C" w:rsidRPr="00963546" w:rsidRDefault="00F2081C" w:rsidP="00C51FC3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232ECCE" w14:textId="77777777" w:rsidR="00C3441D" w:rsidRDefault="00C3441D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36B36FA8" w14:textId="77777777" w:rsidR="00C3441D" w:rsidRDefault="00C3441D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1CCF4B30" w14:textId="77777777" w:rsidR="00F2081C" w:rsidRPr="0030758F" w:rsidRDefault="00FC4431" w:rsidP="00D51EE5">
      <w:pPr>
        <w:bidi/>
        <w:spacing w:after="240"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57842B08" w14:textId="2BE0B0EA" w:rsidR="00F2081C" w:rsidRPr="00492398" w:rsidRDefault="00EF56CF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9"/>
    </w:p>
    <w:p w14:paraId="0473AD66" w14:textId="77777777" w:rsidR="00F2081C" w:rsidRDefault="00F2081C" w:rsidP="00D51EE5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C439308" w14:textId="77777777" w:rsidR="002E5374" w:rsidRPr="00CC5A09" w:rsidRDefault="002E5374" w:rsidP="002E537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3008270" w14:textId="0C6010CD" w:rsidR="008128BA" w:rsidRPr="00392D28" w:rsidRDefault="002E5374" w:rsidP="002E537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4484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5AF19" w14:textId="77777777" w:rsidR="005612A3" w:rsidRDefault="005612A3">
      <w:r>
        <w:separator/>
      </w:r>
    </w:p>
  </w:endnote>
  <w:endnote w:type="continuationSeparator" w:id="0">
    <w:p w14:paraId="5CECAF4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FE0C0" w14:textId="77777777" w:rsidR="005612A3" w:rsidRDefault="005612A3">
      <w:r>
        <w:separator/>
      </w:r>
    </w:p>
  </w:footnote>
  <w:footnote w:type="continuationSeparator" w:id="0">
    <w:p w14:paraId="18AD814C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484F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E5374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770E4"/>
    <w:rsid w:val="005804E7"/>
    <w:rsid w:val="005823B4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1D29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A795B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3405"/>
    <w:rsid w:val="00B169FB"/>
    <w:rsid w:val="00B22B4F"/>
    <w:rsid w:val="00B23692"/>
    <w:rsid w:val="00B23FD8"/>
    <w:rsid w:val="00B25E71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441D"/>
    <w:rsid w:val="00C36AC5"/>
    <w:rsid w:val="00C40038"/>
    <w:rsid w:val="00C40F04"/>
    <w:rsid w:val="00C50B71"/>
    <w:rsid w:val="00C51FC3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1EE5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6CF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4431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7AF3FA03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2D724-72F6-413C-AF8E-811CD2A7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112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2018-12-18T18:43:00Z</dcterms:created>
  <dcterms:modified xsi:type="dcterms:W3CDTF">2025-10-23T16:09:00Z</dcterms:modified>
</cp:coreProperties>
</file>
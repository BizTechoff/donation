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B2B59" w14:textId="637440F1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B73BD5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4D5AC5CE" w14:textId="0D0B172F" w:rsidR="00752401" w:rsidRDefault="00B73BD5" w:rsidP="00293B9F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E634CD3" w14:textId="5B3F2385" w:rsidR="00F2081C" w:rsidRPr="009D52FA" w:rsidRDefault="00B73BD5" w:rsidP="000428C2">
      <w:pPr>
        <w:bidi/>
        <w:spacing w:line="34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3286FE17" w14:textId="142550F7" w:rsidR="00F2081C" w:rsidRDefault="00B73BD5" w:rsidP="00293B9F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7FCE7E1C" w14:textId="77777777" w:rsidR="00F2081C" w:rsidRPr="0030758F" w:rsidRDefault="00F2081C" w:rsidP="008D6264">
      <w:pPr>
        <w:bidi/>
        <w:spacing w:after="120"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2FC8FC7F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4C8B6595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AC4EFFB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10372469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2E7C9AC6" w14:textId="77777777" w:rsidR="00D51CF0" w:rsidRDefault="00F2081C" w:rsidP="007F3724">
      <w:pPr>
        <w:bidi/>
        <w:spacing w:line="36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D51CF0">
        <w:rPr>
          <w:rFonts w:cs="Livorna" w:hint="cs"/>
          <w:spacing w:val="4"/>
          <w:sz w:val="28"/>
          <w:szCs w:val="28"/>
          <w:rtl/>
        </w:rPr>
        <w:t>כם</w:t>
      </w:r>
    </w:p>
    <w:p w14:paraId="7D4A7478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51050C">
        <w:rPr>
          <w:rFonts w:cs="Livorna" w:hint="cs"/>
          <w:b/>
          <w:bCs/>
          <w:spacing w:val="4"/>
          <w:sz w:val="36"/>
          <w:szCs w:val="36"/>
          <w:rtl/>
        </w:rPr>
        <w:t>נכד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C43401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2C6317EE" w14:textId="4913B835" w:rsidR="00F2081C" w:rsidRDefault="00B73BD5" w:rsidP="007F3724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F2081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7099D482" w14:textId="3ADD406C" w:rsidR="0051050C" w:rsidRDefault="00B73BD5" w:rsidP="007F3724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51050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51050C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51050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587A7144" w14:textId="77777777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 הכלה תחי'</w:t>
      </w:r>
    </w:p>
    <w:p w14:paraId="6C582939" w14:textId="61611C30" w:rsidR="00F2081C" w:rsidRDefault="00F2081C" w:rsidP="007F3724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בת </w:t>
      </w:r>
      <w:r w:rsidR="00B73BD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12" w:name="Word_Mechotan_Toar"/>
      <w:r w:rsidR="00B73BD5">
        <w:rPr>
          <w:rFonts w:cs="Livorna"/>
          <w:spacing w:val="4"/>
          <w:sz w:val="28"/>
          <w:szCs w:val="28"/>
          <w:rtl/>
        </w:rPr>
        <w:instrText xml:space="preserve"> </w:instrText>
      </w:r>
      <w:r w:rsidR="00B73BD5">
        <w:rPr>
          <w:rFonts w:cs="Livorna"/>
          <w:spacing w:val="4"/>
          <w:sz w:val="28"/>
          <w:szCs w:val="28"/>
        </w:rPr>
        <w:instrText>FORMTEXT</w:instrText>
      </w:r>
      <w:r w:rsidR="00B73BD5">
        <w:rPr>
          <w:rFonts w:cs="Livorna"/>
          <w:spacing w:val="4"/>
          <w:sz w:val="28"/>
          <w:szCs w:val="28"/>
          <w:rtl/>
        </w:rPr>
        <w:instrText xml:space="preserve"> </w:instrText>
      </w:r>
      <w:r w:rsidR="00B73BD5">
        <w:rPr>
          <w:rFonts w:cs="Livorna"/>
          <w:spacing w:val="4"/>
          <w:sz w:val="28"/>
          <w:szCs w:val="28"/>
          <w:rtl/>
        </w:rPr>
      </w:r>
      <w:r w:rsidR="00B73BD5">
        <w:rPr>
          <w:rFonts w:cs="Livorna"/>
          <w:spacing w:val="4"/>
          <w:sz w:val="28"/>
          <w:szCs w:val="28"/>
          <w:rtl/>
        </w:rPr>
        <w:fldChar w:fldCharType="separate"/>
      </w:r>
      <w:r w:rsidR="00B73BD5">
        <w:rPr>
          <w:rFonts w:cs="Livorna"/>
          <w:spacing w:val="4"/>
          <w:sz w:val="28"/>
          <w:szCs w:val="28"/>
          <w:rtl/>
        </w:rPr>
        <w:t>{תואר_מחותן}</w:t>
      </w:r>
      <w:r w:rsidR="00B73BD5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B73BD5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13" w:name="Word_Mechotan_Name"/>
      <w:r w:rsidR="00B73BD5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B73BD5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B73BD5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B73BD5">
        <w:rPr>
          <w:rFonts w:cs="Livorna"/>
          <w:b/>
          <w:bCs/>
          <w:spacing w:val="4"/>
          <w:sz w:val="36"/>
          <w:szCs w:val="36"/>
          <w:rtl/>
        </w:rPr>
      </w:r>
      <w:r w:rsidR="00B73BD5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B73BD5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B73BD5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B73BD5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4" w:name="W_Mechotan_Siyomet"/>
      <w:r w:rsidR="00B73BD5">
        <w:rPr>
          <w:rFonts w:cs="Livorna"/>
          <w:spacing w:val="4"/>
          <w:sz w:val="28"/>
          <w:szCs w:val="28"/>
          <w:rtl/>
        </w:rPr>
        <w:instrText xml:space="preserve"> </w:instrText>
      </w:r>
      <w:r w:rsidR="00B73BD5">
        <w:rPr>
          <w:rFonts w:cs="Livorna"/>
          <w:spacing w:val="4"/>
          <w:sz w:val="28"/>
          <w:szCs w:val="28"/>
        </w:rPr>
        <w:instrText>FORMTEXT</w:instrText>
      </w:r>
      <w:r w:rsidR="00B73BD5">
        <w:rPr>
          <w:rFonts w:cs="Livorna"/>
          <w:spacing w:val="4"/>
          <w:sz w:val="28"/>
          <w:szCs w:val="28"/>
          <w:rtl/>
        </w:rPr>
        <w:instrText xml:space="preserve"> </w:instrText>
      </w:r>
      <w:r w:rsidR="00B73BD5">
        <w:rPr>
          <w:rFonts w:cs="Livorna"/>
          <w:spacing w:val="4"/>
          <w:sz w:val="28"/>
          <w:szCs w:val="28"/>
          <w:rtl/>
        </w:rPr>
      </w:r>
      <w:r w:rsidR="00B73BD5">
        <w:rPr>
          <w:rFonts w:cs="Livorna"/>
          <w:spacing w:val="4"/>
          <w:sz w:val="28"/>
          <w:szCs w:val="28"/>
          <w:rtl/>
        </w:rPr>
        <w:fldChar w:fldCharType="separate"/>
      </w:r>
      <w:r w:rsidR="00B73BD5">
        <w:rPr>
          <w:rFonts w:cs="Livorna"/>
          <w:spacing w:val="4"/>
          <w:sz w:val="28"/>
          <w:szCs w:val="28"/>
          <w:rtl/>
        </w:rPr>
        <w:t>{סיומת_ מחותן}</w:t>
      </w:r>
      <w:r w:rsidR="00B73BD5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0D3262A7" w14:textId="77777777" w:rsidR="00F2081C" w:rsidRPr="00963546" w:rsidRDefault="00F2081C" w:rsidP="008D6264">
      <w:pPr>
        <w:bidi/>
        <w:spacing w:before="120" w:after="120" w:line="36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60FF465B" w14:textId="77777777" w:rsidR="00D04393" w:rsidRDefault="00D04393" w:rsidP="008D6264">
      <w:pPr>
        <w:bidi/>
        <w:spacing w:line="34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3C3AF8E9" w14:textId="77777777" w:rsidR="00D04393" w:rsidRDefault="00D04393" w:rsidP="008D6264">
      <w:pPr>
        <w:bidi/>
        <w:spacing w:line="34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3D6BD30B" w14:textId="77777777" w:rsidR="00F2081C" w:rsidRPr="0030758F" w:rsidRDefault="00B17AA7" w:rsidP="007F3724">
      <w:pPr>
        <w:bidi/>
        <w:spacing w:after="200" w:line="34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6C8C2303" w14:textId="20C125AE" w:rsidR="00F2081C" w:rsidRPr="00492398" w:rsidRDefault="00B73BD5" w:rsidP="007E063E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5"/>
    </w:p>
    <w:p w14:paraId="57281802" w14:textId="77777777" w:rsidR="00F2081C" w:rsidRDefault="00F2081C" w:rsidP="007F3724">
      <w:pPr>
        <w:bidi/>
        <w:spacing w:after="320"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3584307C" w14:textId="77777777" w:rsidR="00C96C59" w:rsidRPr="00CC5A09" w:rsidRDefault="00C96C59" w:rsidP="00C96C59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572134F" w14:textId="320A8B1F" w:rsidR="008128BA" w:rsidRPr="00392D28" w:rsidRDefault="00C96C59" w:rsidP="00C96C59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59113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44BD7" w14:textId="77777777" w:rsidR="005612A3" w:rsidRDefault="005612A3">
      <w:r>
        <w:separator/>
      </w:r>
    </w:p>
  </w:endnote>
  <w:endnote w:type="continuationSeparator" w:id="0">
    <w:p w14:paraId="3CB4CBA7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20D19" w14:textId="77777777" w:rsidR="005612A3" w:rsidRDefault="005612A3">
      <w:r>
        <w:separator/>
      </w:r>
    </w:p>
  </w:footnote>
  <w:footnote w:type="continuationSeparator" w:id="0">
    <w:p w14:paraId="06B236C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28C2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4EB0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93B9F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1134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063E"/>
    <w:rsid w:val="007F0B9D"/>
    <w:rsid w:val="007F2F15"/>
    <w:rsid w:val="007F3724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D6264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05287"/>
    <w:rsid w:val="00B13405"/>
    <w:rsid w:val="00B169FB"/>
    <w:rsid w:val="00B17AA7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3BD5"/>
    <w:rsid w:val="00B77877"/>
    <w:rsid w:val="00B82040"/>
    <w:rsid w:val="00B82C09"/>
    <w:rsid w:val="00B82C64"/>
    <w:rsid w:val="00B82C6B"/>
    <w:rsid w:val="00B90FEF"/>
    <w:rsid w:val="00BA0663"/>
    <w:rsid w:val="00BA491B"/>
    <w:rsid w:val="00BB1993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3401"/>
    <w:rsid w:val="00C4635C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96C59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4393"/>
    <w:rsid w:val="00D060CD"/>
    <w:rsid w:val="00D12A6A"/>
    <w:rsid w:val="00D2415D"/>
    <w:rsid w:val="00D358A9"/>
    <w:rsid w:val="00D37A87"/>
    <w:rsid w:val="00D466E5"/>
    <w:rsid w:val="00D47547"/>
    <w:rsid w:val="00D51CF0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57D43B2A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A4EB8-FD5D-4C1C-828C-D53A72A7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13</TotalTime>
  <Pages>1</Pages>
  <Words>109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15</cp:revision>
  <cp:lastPrinted>2018-11-20T14:56:00Z</cp:lastPrinted>
  <dcterms:created xsi:type="dcterms:W3CDTF">2018-12-18T18:30:00Z</dcterms:created>
  <dcterms:modified xsi:type="dcterms:W3CDTF">2025-10-23T16:10:00Z</dcterms:modified>
</cp:coreProperties>
</file>
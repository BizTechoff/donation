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3040" w14:textId="7ED75ED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F41806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7F9DAB9" w14:textId="69069DD0" w:rsidR="00752401" w:rsidRDefault="00F41806" w:rsidP="00184B3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748AC05" w14:textId="77777777" w:rsidR="00184B31" w:rsidRDefault="00184B31" w:rsidP="00184B3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9FC1A39" w14:textId="3F59C368" w:rsidR="00F2081C" w:rsidRPr="009D52FA" w:rsidRDefault="00F41806" w:rsidP="00E77172">
      <w:pPr>
        <w:bidi/>
        <w:spacing w:line="34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786F7D0" w14:textId="2CC6EEF8" w:rsidR="00F2081C" w:rsidRDefault="00F41806" w:rsidP="00184B31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FDDD12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BAEE41F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F725067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F8362C7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E711A60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40DA38D" w14:textId="77777777" w:rsidR="00AE4E0C" w:rsidRDefault="00F2081C" w:rsidP="000B021D">
      <w:pPr>
        <w:bidi/>
        <w:spacing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704FE1">
        <w:rPr>
          <w:rFonts w:cs="Livorna" w:hint="cs"/>
          <w:spacing w:val="4"/>
          <w:sz w:val="28"/>
          <w:szCs w:val="28"/>
          <w:rtl/>
        </w:rPr>
        <w:t>כם</w:t>
      </w:r>
    </w:p>
    <w:p w14:paraId="6A48276B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A90960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6D1D33D9" w14:textId="242A70A0" w:rsidR="0051050C" w:rsidRDefault="00F41806" w:rsidP="0051050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5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6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51050C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7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8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145AEEF7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7F8E3931" w14:textId="6035BA26" w:rsidR="008A0C36" w:rsidRDefault="00F4180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9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10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11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0E35073D" w14:textId="7285C2EB" w:rsidR="00F2081C" w:rsidRDefault="008A0C36" w:rsidP="00704FE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4180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2" w:name="Word_Mechotan_Toar"/>
      <w:r w:rsidR="00F41806">
        <w:rPr>
          <w:rFonts w:cs="Livorna"/>
          <w:spacing w:val="4"/>
          <w:sz w:val="28"/>
          <w:szCs w:val="28"/>
          <w:rtl/>
        </w:rPr>
        <w:instrText xml:space="preserve"> </w:instrText>
      </w:r>
      <w:r w:rsidR="00F41806">
        <w:rPr>
          <w:rFonts w:cs="Livorna"/>
          <w:spacing w:val="4"/>
          <w:sz w:val="28"/>
          <w:szCs w:val="28"/>
        </w:rPr>
        <w:instrText>FORMTEXT</w:instrText>
      </w:r>
      <w:r w:rsidR="00F41806">
        <w:rPr>
          <w:rFonts w:cs="Livorna"/>
          <w:spacing w:val="4"/>
          <w:sz w:val="28"/>
          <w:szCs w:val="28"/>
          <w:rtl/>
        </w:rPr>
        <w:instrText xml:space="preserve"> </w:instrText>
      </w:r>
      <w:r w:rsidR="00F41806">
        <w:rPr>
          <w:rFonts w:cs="Livorna"/>
          <w:spacing w:val="4"/>
          <w:sz w:val="28"/>
          <w:szCs w:val="28"/>
          <w:rtl/>
        </w:rPr>
      </w:r>
      <w:r w:rsidR="00F41806">
        <w:rPr>
          <w:rFonts w:cs="Livorna"/>
          <w:spacing w:val="4"/>
          <w:sz w:val="28"/>
          <w:szCs w:val="28"/>
          <w:rtl/>
        </w:rPr>
        <w:fldChar w:fldCharType="separate"/>
      </w:r>
      <w:r w:rsidR="00F41806">
        <w:rPr>
          <w:rFonts w:cs="Livorna"/>
          <w:spacing w:val="4"/>
          <w:sz w:val="28"/>
          <w:szCs w:val="28"/>
          <w:rtl/>
        </w:rPr>
        <w:t>{תואר_מחותן}</w:t>
      </w:r>
      <w:r w:rsidR="00F41806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41806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3" w:name="Word_Mechotan_Name"/>
      <w:r w:rsidR="00F4180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41806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4180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41806">
        <w:rPr>
          <w:rFonts w:cs="Livorna"/>
          <w:b/>
          <w:bCs/>
          <w:spacing w:val="4"/>
          <w:sz w:val="36"/>
          <w:szCs w:val="36"/>
          <w:rtl/>
        </w:rPr>
      </w:r>
      <w:r w:rsidR="00F41806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41806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F41806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41806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4" w:name="W_Mechotan_Siyomet"/>
      <w:r w:rsidR="00F41806">
        <w:rPr>
          <w:rFonts w:cs="Livorna"/>
          <w:spacing w:val="4"/>
          <w:sz w:val="28"/>
          <w:szCs w:val="28"/>
          <w:rtl/>
        </w:rPr>
        <w:instrText xml:space="preserve"> </w:instrText>
      </w:r>
      <w:r w:rsidR="00F41806">
        <w:rPr>
          <w:rFonts w:cs="Livorna"/>
          <w:spacing w:val="4"/>
          <w:sz w:val="28"/>
          <w:szCs w:val="28"/>
        </w:rPr>
        <w:instrText>FORMTEXT</w:instrText>
      </w:r>
      <w:r w:rsidR="00F41806">
        <w:rPr>
          <w:rFonts w:cs="Livorna"/>
          <w:spacing w:val="4"/>
          <w:sz w:val="28"/>
          <w:szCs w:val="28"/>
          <w:rtl/>
        </w:rPr>
        <w:instrText xml:space="preserve"> </w:instrText>
      </w:r>
      <w:r w:rsidR="00F41806">
        <w:rPr>
          <w:rFonts w:cs="Livorna"/>
          <w:spacing w:val="4"/>
          <w:sz w:val="28"/>
          <w:szCs w:val="28"/>
          <w:rtl/>
        </w:rPr>
      </w:r>
      <w:r w:rsidR="00F41806">
        <w:rPr>
          <w:rFonts w:cs="Livorna"/>
          <w:spacing w:val="4"/>
          <w:sz w:val="28"/>
          <w:szCs w:val="28"/>
          <w:rtl/>
        </w:rPr>
        <w:fldChar w:fldCharType="separate"/>
      </w:r>
      <w:r w:rsidR="00F41806">
        <w:rPr>
          <w:rFonts w:cs="Livorna"/>
          <w:spacing w:val="4"/>
          <w:sz w:val="28"/>
          <w:szCs w:val="28"/>
          <w:rtl/>
        </w:rPr>
        <w:t>{סיומת_ מחותן}</w:t>
      </w:r>
      <w:r w:rsidR="00F41806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23635B25" w14:textId="77777777" w:rsidR="00F2081C" w:rsidRPr="00963546" w:rsidRDefault="00F2081C" w:rsidP="00704FE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5AC65D2" w14:textId="77777777" w:rsidR="002D6BE5" w:rsidRDefault="002D6BE5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1CAF8CA" w14:textId="77777777" w:rsidR="002D6BE5" w:rsidRDefault="002D6BE5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52B72C82" w14:textId="77777777" w:rsidR="00F2081C" w:rsidRPr="0030758F" w:rsidRDefault="00054497" w:rsidP="000B021D">
      <w:pPr>
        <w:bidi/>
        <w:spacing w:after="200"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583349DF" w14:textId="0320C3F7" w:rsidR="00F2081C" w:rsidRPr="00492398" w:rsidRDefault="00F41806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42A5D743" w14:textId="77777777" w:rsidR="00F2081C" w:rsidRDefault="00F2081C" w:rsidP="000B021D">
      <w:pPr>
        <w:bidi/>
        <w:spacing w:after="320"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E0D5F43" w14:textId="77777777" w:rsidR="002A5C8F" w:rsidRPr="00CC5A09" w:rsidRDefault="002A5C8F" w:rsidP="002A5C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6E80578" w14:textId="5CB187B6" w:rsidR="008128BA" w:rsidRPr="00392D28" w:rsidRDefault="002A5C8F" w:rsidP="002A5C8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56A1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69E19" w14:textId="77777777" w:rsidR="005612A3" w:rsidRDefault="005612A3">
      <w:r>
        <w:separator/>
      </w:r>
    </w:p>
  </w:endnote>
  <w:endnote w:type="continuationSeparator" w:id="0">
    <w:p w14:paraId="338166E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B66B9" w14:textId="77777777" w:rsidR="005612A3" w:rsidRDefault="005612A3">
      <w:r>
        <w:separator/>
      </w:r>
    </w:p>
  </w:footnote>
  <w:footnote w:type="continuationSeparator" w:id="0">
    <w:p w14:paraId="07C93A4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4497"/>
    <w:rsid w:val="00056A18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21D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5F0E"/>
    <w:rsid w:val="00160B94"/>
    <w:rsid w:val="001645BB"/>
    <w:rsid w:val="00167F62"/>
    <w:rsid w:val="00170206"/>
    <w:rsid w:val="001733E6"/>
    <w:rsid w:val="00175791"/>
    <w:rsid w:val="00176463"/>
    <w:rsid w:val="001845DC"/>
    <w:rsid w:val="00184B3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5C8F"/>
    <w:rsid w:val="002A7295"/>
    <w:rsid w:val="002B201C"/>
    <w:rsid w:val="002B46B8"/>
    <w:rsid w:val="002C50CD"/>
    <w:rsid w:val="002D0055"/>
    <w:rsid w:val="002D05AD"/>
    <w:rsid w:val="002D3934"/>
    <w:rsid w:val="002D603B"/>
    <w:rsid w:val="002D6BE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72895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4FE1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584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77172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41806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FD18B0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2AA0-5B03-49FD-8F53-6397E77B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1</Pages>
  <Words>108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2018-12-18T18:44:00Z</dcterms:created>
  <dcterms:modified xsi:type="dcterms:W3CDTF">2025-10-23T16:12:00Z</dcterms:modified>
</cp:coreProperties>
</file>
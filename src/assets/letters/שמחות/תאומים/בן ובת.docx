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380C" w14:textId="189BACD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116861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600DFED" w14:textId="7C46672C" w:rsidR="00752401" w:rsidRDefault="00116861" w:rsidP="000B72A6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A9B7073" w14:textId="77777777" w:rsidR="000B72A6" w:rsidRDefault="000B72A6" w:rsidP="000B72A6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835AE3D" w14:textId="388720C7" w:rsidR="00F2081C" w:rsidRPr="009D52FA" w:rsidRDefault="00116861" w:rsidP="0009637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E6A386C" w14:textId="5A688995" w:rsidR="00F2081C" w:rsidRDefault="00116861" w:rsidP="000B72A6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C034E0A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5D5C86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576BB9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706657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B6F847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03A655C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6B4F4BDE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0C312D">
        <w:rPr>
          <w:rFonts w:cs="Livorna" w:hint="cs"/>
          <w:b/>
          <w:bCs/>
          <w:spacing w:val="4"/>
          <w:sz w:val="36"/>
          <w:szCs w:val="36"/>
          <w:rtl/>
        </w:rPr>
        <w:t>ה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תאומ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640C0B">
        <w:rPr>
          <w:rFonts w:cs="Livorna" w:hint="cs"/>
          <w:b/>
          <w:bCs/>
          <w:spacing w:val="4"/>
          <w:sz w:val="36"/>
          <w:szCs w:val="36"/>
          <w:rtl/>
        </w:rPr>
        <w:t xml:space="preserve"> -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27033A">
        <w:rPr>
          <w:rFonts w:cs="Livorna" w:hint="cs"/>
          <w:b/>
          <w:bCs/>
          <w:spacing w:val="4"/>
          <w:sz w:val="36"/>
          <w:szCs w:val="36"/>
          <w:rtl/>
        </w:rPr>
        <w:t xml:space="preserve">הבן והבת 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5C1E6E7F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681D8E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9F63C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0E69E1F2" w14:textId="77777777" w:rsidR="00105F14" w:rsidRDefault="00105F14" w:rsidP="00105F14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0F0DA8DB" w14:textId="77777777" w:rsidR="00701D9C" w:rsidRPr="0030758F" w:rsidRDefault="009746A9" w:rsidP="00105F14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A1385EB" w14:textId="4899016D" w:rsidR="00F2081C" w:rsidRPr="00492398" w:rsidRDefault="00116861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7A055039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7663998" w14:textId="77777777" w:rsidR="00DE224C" w:rsidRPr="00CC5A09" w:rsidRDefault="00DE224C" w:rsidP="00DE224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FD741AB" w14:textId="30A75AF6" w:rsidR="008128BA" w:rsidRPr="00392D28" w:rsidRDefault="00DE224C" w:rsidP="00DE224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A2493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AF56F" w14:textId="77777777" w:rsidR="005612A3" w:rsidRDefault="005612A3">
      <w:r>
        <w:separator/>
      </w:r>
    </w:p>
  </w:endnote>
  <w:endnote w:type="continuationSeparator" w:id="0">
    <w:p w14:paraId="5859DDD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02203" w14:textId="77777777" w:rsidR="005612A3" w:rsidRDefault="005612A3">
      <w:r>
        <w:separator/>
      </w:r>
    </w:p>
  </w:footnote>
  <w:footnote w:type="continuationSeparator" w:id="0">
    <w:p w14:paraId="2E01093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wFABANMNc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93B95"/>
    <w:rsid w:val="00096379"/>
    <w:rsid w:val="000A057B"/>
    <w:rsid w:val="000A6024"/>
    <w:rsid w:val="000B0023"/>
    <w:rsid w:val="000B0521"/>
    <w:rsid w:val="000B4B26"/>
    <w:rsid w:val="000B72A6"/>
    <w:rsid w:val="000C18F6"/>
    <w:rsid w:val="000C312D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5F14"/>
    <w:rsid w:val="00106CE4"/>
    <w:rsid w:val="00107A65"/>
    <w:rsid w:val="00116861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033A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0C0B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46A9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63C3"/>
    <w:rsid w:val="009F7412"/>
    <w:rsid w:val="00A04FDB"/>
    <w:rsid w:val="00A06A0F"/>
    <w:rsid w:val="00A10C67"/>
    <w:rsid w:val="00A23C4C"/>
    <w:rsid w:val="00A240B9"/>
    <w:rsid w:val="00A2493B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224C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2032F49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E4E07-4F11-4DF2-93A6-BE3B9F86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</TotalTime>
  <Pages>1</Pages>
  <Words>94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2018-12-18T21:08:00Z</dcterms:created>
  <dcterms:modified xsi:type="dcterms:W3CDTF">2025-10-23T16:14:00Z</dcterms:modified>
</cp:coreProperties>
</file>
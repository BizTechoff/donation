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B3CF6" w14:textId="28EF6417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FC189C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7C2E86CD" w14:textId="01BCF195" w:rsidR="00752401" w:rsidRDefault="00FC189C" w:rsidP="007F1C6C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1FF653B8" w14:textId="77777777" w:rsidR="007F1C6C" w:rsidRDefault="007F1C6C" w:rsidP="007F1C6C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47F68D63" w14:textId="5BE80A75" w:rsidR="00F2081C" w:rsidRPr="009D52FA" w:rsidRDefault="00FC189C" w:rsidP="00900CC3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589AFD1C" w14:textId="3F7FB6B4" w:rsidR="00F2081C" w:rsidRDefault="00FC189C" w:rsidP="007F1C6C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4CECF576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399184FD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1EA79E93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1F7B3DE1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5601975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16188E39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4714E677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8F3630">
        <w:rPr>
          <w:rFonts w:cs="Livorna" w:hint="cs"/>
          <w:b/>
          <w:bCs/>
          <w:spacing w:val="4"/>
          <w:sz w:val="36"/>
          <w:szCs w:val="36"/>
          <w:rtl/>
        </w:rPr>
        <w:t xml:space="preserve">בנות הנין - </w:t>
      </w:r>
      <w:r w:rsidR="00BC66DA">
        <w:rPr>
          <w:rFonts w:cs="Livorna" w:hint="cs"/>
          <w:b/>
          <w:bCs/>
          <w:spacing w:val="4"/>
          <w:sz w:val="36"/>
          <w:szCs w:val="36"/>
          <w:rtl/>
        </w:rPr>
        <w:t>התאומות תחי'</w:t>
      </w:r>
    </w:p>
    <w:p w14:paraId="07DA4132" w14:textId="16F00945" w:rsidR="00974503" w:rsidRDefault="00D445DB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</w:t>
      </w:r>
      <w:r w:rsidR="00BF22BC">
        <w:rPr>
          <w:rFonts w:cs="Livorna" w:hint="cs"/>
          <w:spacing w:val="4"/>
          <w:sz w:val="28"/>
          <w:szCs w:val="28"/>
          <w:rtl/>
        </w:rPr>
        <w:t>נו</w:t>
      </w:r>
      <w:r w:rsidR="00253DA3">
        <w:rPr>
          <w:rFonts w:cs="Livorna" w:hint="cs"/>
          <w:spacing w:val="4"/>
          <w:sz w:val="28"/>
          <w:szCs w:val="28"/>
          <w:rtl/>
        </w:rPr>
        <w:t>ת</w:t>
      </w:r>
      <w:r>
        <w:rPr>
          <w:rFonts w:cs="Livorna" w:hint="cs"/>
          <w:spacing w:val="4"/>
          <w:sz w:val="28"/>
          <w:szCs w:val="28"/>
          <w:rtl/>
        </w:rPr>
        <w:t xml:space="preserve"> ל</w:t>
      </w:r>
      <w:r w:rsidR="00FC189C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FC189C">
        <w:rPr>
          <w:rFonts w:cs="Livorna"/>
          <w:spacing w:val="4"/>
          <w:sz w:val="28"/>
          <w:szCs w:val="28"/>
          <w:rtl/>
        </w:rPr>
        <w:instrText xml:space="preserve"> </w:instrText>
      </w:r>
      <w:r w:rsidR="00FC189C">
        <w:rPr>
          <w:rFonts w:cs="Livorna"/>
          <w:spacing w:val="4"/>
          <w:sz w:val="28"/>
          <w:szCs w:val="28"/>
        </w:rPr>
        <w:instrText>FORMTEXT</w:instrText>
      </w:r>
      <w:r w:rsidR="00FC189C">
        <w:rPr>
          <w:rFonts w:cs="Livorna"/>
          <w:spacing w:val="4"/>
          <w:sz w:val="28"/>
          <w:szCs w:val="28"/>
          <w:rtl/>
        </w:rPr>
        <w:instrText xml:space="preserve"> </w:instrText>
      </w:r>
      <w:r w:rsidR="00FC189C">
        <w:rPr>
          <w:rFonts w:cs="Livorna"/>
          <w:spacing w:val="4"/>
          <w:sz w:val="28"/>
          <w:szCs w:val="28"/>
          <w:rtl/>
        </w:rPr>
      </w:r>
      <w:r w:rsidR="00FC189C">
        <w:rPr>
          <w:rFonts w:cs="Livorna"/>
          <w:spacing w:val="4"/>
          <w:sz w:val="28"/>
          <w:szCs w:val="28"/>
          <w:rtl/>
        </w:rPr>
        <w:fldChar w:fldCharType="separate"/>
      </w:r>
      <w:r w:rsidR="00FC189C">
        <w:rPr>
          <w:rFonts w:cs="Livorna"/>
          <w:spacing w:val="4"/>
          <w:sz w:val="28"/>
          <w:szCs w:val="28"/>
          <w:rtl/>
        </w:rPr>
        <w:t>{קירבה_חתן}</w:t>
      </w:r>
      <w:r w:rsidR="00FC189C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FC189C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FC189C">
        <w:rPr>
          <w:rFonts w:cs="Livorna"/>
          <w:spacing w:val="4"/>
          <w:sz w:val="28"/>
          <w:szCs w:val="28"/>
          <w:rtl/>
        </w:rPr>
        <w:instrText xml:space="preserve"> </w:instrText>
      </w:r>
      <w:r w:rsidR="00FC189C">
        <w:rPr>
          <w:rFonts w:cs="Livorna"/>
          <w:spacing w:val="4"/>
          <w:sz w:val="28"/>
          <w:szCs w:val="28"/>
        </w:rPr>
        <w:instrText>FORMTEXT</w:instrText>
      </w:r>
      <w:r w:rsidR="00FC189C">
        <w:rPr>
          <w:rFonts w:cs="Livorna"/>
          <w:spacing w:val="4"/>
          <w:sz w:val="28"/>
          <w:szCs w:val="28"/>
          <w:rtl/>
        </w:rPr>
        <w:instrText xml:space="preserve"> </w:instrText>
      </w:r>
      <w:r w:rsidR="00FC189C">
        <w:rPr>
          <w:rFonts w:cs="Livorna"/>
          <w:spacing w:val="4"/>
          <w:sz w:val="28"/>
          <w:szCs w:val="28"/>
          <w:rtl/>
        </w:rPr>
      </w:r>
      <w:r w:rsidR="00FC189C">
        <w:rPr>
          <w:rFonts w:cs="Livorna"/>
          <w:spacing w:val="4"/>
          <w:sz w:val="28"/>
          <w:szCs w:val="28"/>
          <w:rtl/>
        </w:rPr>
        <w:fldChar w:fldCharType="separate"/>
      </w:r>
      <w:r w:rsidR="00FC189C">
        <w:rPr>
          <w:rFonts w:cs="Livorna"/>
          <w:spacing w:val="4"/>
          <w:sz w:val="28"/>
          <w:szCs w:val="28"/>
          <w:rtl/>
        </w:rPr>
        <w:t>{תואר_חתן}</w:t>
      </w:r>
      <w:r w:rsidR="00FC189C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FC189C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FC189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C189C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FC189C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FC189C">
        <w:rPr>
          <w:rFonts w:cs="Livorna"/>
          <w:b/>
          <w:bCs/>
          <w:spacing w:val="4"/>
          <w:sz w:val="36"/>
          <w:szCs w:val="36"/>
          <w:rtl/>
        </w:rPr>
      </w:r>
      <w:r w:rsidR="00FC189C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FC189C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FC189C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FC189C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8" w:name="Word_Chatan_Siyomet"/>
      <w:r w:rsidR="00FC189C">
        <w:rPr>
          <w:rFonts w:cs="Livorna"/>
          <w:spacing w:val="4"/>
          <w:sz w:val="28"/>
          <w:szCs w:val="28"/>
          <w:rtl/>
        </w:rPr>
        <w:instrText xml:space="preserve"> </w:instrText>
      </w:r>
      <w:r w:rsidR="00FC189C">
        <w:rPr>
          <w:rFonts w:cs="Livorna"/>
          <w:spacing w:val="4"/>
          <w:sz w:val="28"/>
          <w:szCs w:val="28"/>
        </w:rPr>
        <w:instrText>FORMTEXT</w:instrText>
      </w:r>
      <w:r w:rsidR="00FC189C">
        <w:rPr>
          <w:rFonts w:cs="Livorna"/>
          <w:spacing w:val="4"/>
          <w:sz w:val="28"/>
          <w:szCs w:val="28"/>
          <w:rtl/>
        </w:rPr>
        <w:instrText xml:space="preserve"> </w:instrText>
      </w:r>
      <w:r w:rsidR="00FC189C">
        <w:rPr>
          <w:rFonts w:cs="Livorna"/>
          <w:spacing w:val="4"/>
          <w:sz w:val="28"/>
          <w:szCs w:val="28"/>
          <w:rtl/>
        </w:rPr>
      </w:r>
      <w:r w:rsidR="00FC189C">
        <w:rPr>
          <w:rFonts w:cs="Livorna"/>
          <w:spacing w:val="4"/>
          <w:sz w:val="28"/>
          <w:szCs w:val="28"/>
          <w:rtl/>
        </w:rPr>
        <w:fldChar w:fldCharType="separate"/>
      </w:r>
      <w:r w:rsidR="00FC189C">
        <w:rPr>
          <w:rFonts w:cs="Livorna"/>
          <w:spacing w:val="4"/>
          <w:sz w:val="28"/>
          <w:szCs w:val="28"/>
          <w:rtl/>
        </w:rPr>
        <w:t>{סיומת_חתן}</w:t>
      </w:r>
      <w:r w:rsidR="00FC189C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5B03C619" w14:textId="31480563" w:rsidR="00D40675" w:rsidRDefault="00FC189C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9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10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0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1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1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2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</w:p>
    <w:p w14:paraId="3AD389FE" w14:textId="286BAEC2" w:rsidR="003E20CF" w:rsidRDefault="00FC189C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13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4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4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5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5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6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6"/>
    </w:p>
    <w:p w14:paraId="6061B81A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1FE0ADB1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BC66DA">
        <w:rPr>
          <w:rFonts w:cs="Livorna" w:hint="cs"/>
          <w:spacing w:val="4"/>
          <w:sz w:val="28"/>
          <w:szCs w:val="28"/>
          <w:rtl/>
        </w:rPr>
        <w:t>ן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09741687" w14:textId="77777777" w:rsidR="001C0E1F" w:rsidRDefault="001C0E1F" w:rsidP="001C0E1F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 w:rsidR="00537EF2">
        <w:rPr>
          <w:rFonts w:cs="Livorna" w:hint="cs"/>
          <w:spacing w:val="4"/>
          <w:sz w:val="28"/>
          <w:szCs w:val="28"/>
          <w:rtl/>
        </w:rPr>
        <w:t>הן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4590E780" w14:textId="77777777" w:rsidR="00701D9C" w:rsidRPr="0030758F" w:rsidRDefault="00387784" w:rsidP="001C0E1F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630DE4A7" w14:textId="4E8A55A8" w:rsidR="00F2081C" w:rsidRPr="00492398" w:rsidRDefault="00FC189C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7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7"/>
    </w:p>
    <w:p w14:paraId="2709BBA1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40BD6F6C" w14:textId="77777777" w:rsidR="00B3647C" w:rsidRPr="00CC5A09" w:rsidRDefault="00B3647C" w:rsidP="00B3647C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9D68C8F" w14:textId="799A9B3B" w:rsidR="008128BA" w:rsidRPr="00392D28" w:rsidRDefault="00B3647C" w:rsidP="00B3647C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4E28EE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E40FA" w14:textId="77777777" w:rsidR="005612A3" w:rsidRDefault="005612A3">
      <w:r>
        <w:separator/>
      </w:r>
    </w:p>
  </w:endnote>
  <w:endnote w:type="continuationSeparator" w:id="0">
    <w:p w14:paraId="3D39817B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0E6E2" w14:textId="77777777" w:rsidR="005612A3" w:rsidRDefault="005612A3">
      <w:r>
        <w:separator/>
      </w:r>
    </w:p>
  </w:footnote>
  <w:footnote w:type="continuationSeparator" w:id="0">
    <w:p w14:paraId="6AAC979D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sFANebcZg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0E1F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87784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28EE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37EF2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E7ECB"/>
    <w:rsid w:val="007F0B9D"/>
    <w:rsid w:val="007F1C6C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8F3630"/>
    <w:rsid w:val="0090079C"/>
    <w:rsid w:val="00900CC3"/>
    <w:rsid w:val="0090412E"/>
    <w:rsid w:val="0091038E"/>
    <w:rsid w:val="0091068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849FD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647C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6DA"/>
    <w:rsid w:val="00BC682B"/>
    <w:rsid w:val="00BD430E"/>
    <w:rsid w:val="00BD6602"/>
    <w:rsid w:val="00BF22BC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5564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73A9"/>
    <w:rsid w:val="00FB7BEE"/>
    <w:rsid w:val="00FC116C"/>
    <w:rsid w:val="00FC189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,"/>
  <w14:docId w14:val="17A5E672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4C380-6697-47E6-9F48-C1DF23CBA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4</TotalTime>
  <Pages>1</Pages>
  <Words>107</Words>
  <Characters>876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13</cp:revision>
  <cp:lastPrinted>2018-11-20T14:56:00Z</cp:lastPrinted>
  <dcterms:created xsi:type="dcterms:W3CDTF">2018-12-18T20:22:00Z</dcterms:created>
  <dcterms:modified xsi:type="dcterms:W3CDTF">2025-10-23T16:17:00Z</dcterms:modified>
</cp:coreProperties>
</file>
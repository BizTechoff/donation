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A2C01" w14:textId="131457E0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845B24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2F471514" w14:textId="313D5523" w:rsidR="00752401" w:rsidRDefault="00845B24" w:rsidP="004637F9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55007DA0" w14:textId="77777777" w:rsidR="004637F9" w:rsidRDefault="004637F9" w:rsidP="004637F9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EE04968" w14:textId="358AB4A9" w:rsidR="00F2081C" w:rsidRPr="009D52FA" w:rsidRDefault="00845B24" w:rsidP="00F66C84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4D6CCBEF" w14:textId="16FC07CE" w:rsidR="00F2081C" w:rsidRDefault="00845B24" w:rsidP="004637F9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61D86FA8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47406615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0C991C9B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68EB2C24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21094602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7BCF87E6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639D8634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D86CFA">
        <w:rPr>
          <w:rFonts w:cs="Livorna" w:hint="cs"/>
          <w:b/>
          <w:bCs/>
          <w:spacing w:val="4"/>
          <w:sz w:val="36"/>
          <w:szCs w:val="36"/>
          <w:rtl/>
        </w:rPr>
        <w:t>התאומות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7779DB">
        <w:rPr>
          <w:rFonts w:cs="Livorna" w:hint="cs"/>
          <w:b/>
          <w:bCs/>
          <w:spacing w:val="4"/>
          <w:sz w:val="36"/>
          <w:szCs w:val="36"/>
          <w:rtl/>
        </w:rPr>
        <w:t>תחי'</w:t>
      </w:r>
    </w:p>
    <w:p w14:paraId="2D325847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7F715808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D86CFA">
        <w:rPr>
          <w:rFonts w:cs="Livorna" w:hint="cs"/>
          <w:spacing w:val="4"/>
          <w:sz w:val="28"/>
          <w:szCs w:val="28"/>
          <w:rtl/>
        </w:rPr>
        <w:t>ן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3A4B2C9C" w14:textId="77777777" w:rsidR="005D0156" w:rsidRDefault="005D0156" w:rsidP="005D015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הן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70FB2054" w14:textId="77777777" w:rsidR="00701D9C" w:rsidRPr="0030758F" w:rsidRDefault="004D0C5A" w:rsidP="005D0156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6D14378A" w14:textId="73259087" w:rsidR="00F2081C" w:rsidRPr="00492398" w:rsidRDefault="00845B24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5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5"/>
    </w:p>
    <w:p w14:paraId="3BA3A13E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70473361" w14:textId="77777777" w:rsidR="00CC68E4" w:rsidRPr="00CC5A09" w:rsidRDefault="00CC68E4" w:rsidP="00CC68E4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7CD13313" w14:textId="2F19E039" w:rsidR="008128BA" w:rsidRPr="00392D28" w:rsidRDefault="00CC68E4" w:rsidP="00CC68E4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2B3C04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3AEE9" w14:textId="77777777" w:rsidR="005612A3" w:rsidRDefault="005612A3">
      <w:r>
        <w:separator/>
      </w:r>
    </w:p>
  </w:endnote>
  <w:endnote w:type="continuationSeparator" w:id="0">
    <w:p w14:paraId="3CF81889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49C56" w14:textId="77777777" w:rsidR="005612A3" w:rsidRDefault="005612A3">
      <w:r>
        <w:separator/>
      </w:r>
    </w:p>
  </w:footnote>
  <w:footnote w:type="continuationSeparator" w:id="0">
    <w:p w14:paraId="43FE1939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oFANNeHfw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3C04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37F9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0C5A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156"/>
    <w:rsid w:val="005D059E"/>
    <w:rsid w:val="005D0D04"/>
    <w:rsid w:val="005D3FD7"/>
    <w:rsid w:val="005E244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779DB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B24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02AC"/>
    <w:rsid w:val="00C117A7"/>
    <w:rsid w:val="00C15CE4"/>
    <w:rsid w:val="00C260D3"/>
    <w:rsid w:val="00C36AC5"/>
    <w:rsid w:val="00C40038"/>
    <w:rsid w:val="00C40F04"/>
    <w:rsid w:val="00C5086E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8E4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86CFA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6C84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706F9ED1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9E9A6-0D94-45B1-950B-D16339983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7</TotalTime>
  <Pages>1</Pages>
  <Words>91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9</cp:revision>
  <cp:lastPrinted>2018-11-20T14:56:00Z</cp:lastPrinted>
  <dcterms:created xsi:type="dcterms:W3CDTF">2018-12-18T20:20:00Z</dcterms:created>
  <dcterms:modified xsi:type="dcterms:W3CDTF">2025-10-23T16:20:00Z</dcterms:modified>
</cp:coreProperties>
</file>
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1D3C4" w14:textId="51C73C2B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6C6182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0145FA7F" w14:textId="49CFEC66" w:rsidR="00752401" w:rsidRDefault="006C6182" w:rsidP="009330C8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74A78A03" w14:textId="77777777" w:rsidR="009330C8" w:rsidRDefault="009330C8" w:rsidP="009330C8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5A6697EA" w14:textId="43E2F318" w:rsidR="00F2081C" w:rsidRPr="009D52FA" w:rsidRDefault="006C6182" w:rsidP="00AF59C5">
      <w:pPr>
        <w:bidi/>
        <w:spacing w:line="360" w:lineRule="exact"/>
        <w:ind w:firstLine="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2CDED6EF" w14:textId="6E1E8DE6" w:rsidR="00F2081C" w:rsidRDefault="006C6182" w:rsidP="009330C8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7BE84A04" w14:textId="77777777" w:rsidR="00F2081C" w:rsidRPr="0030758F" w:rsidRDefault="00F2081C" w:rsidP="00F2081C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96C6854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6EEB0F24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4AB0D3DC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7CBC7B74" w14:textId="77777777" w:rsidR="00F2081C" w:rsidRDefault="00F2081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65D91DDB" w14:textId="77777777" w:rsidR="00547C5C" w:rsidRDefault="00F2081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555B3931" w14:textId="77777777" w:rsidR="00547C5C" w:rsidRDefault="00547C5C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800842">
        <w:rPr>
          <w:rFonts w:cs="Livorna" w:hint="cs"/>
          <w:b/>
          <w:bCs/>
          <w:spacing w:val="4"/>
          <w:sz w:val="36"/>
          <w:szCs w:val="36"/>
          <w:rtl/>
        </w:rPr>
        <w:t xml:space="preserve">הולדת </w:t>
      </w:r>
      <w:r w:rsidR="00C80646">
        <w:rPr>
          <w:rFonts w:cs="Livorna" w:hint="cs"/>
          <w:b/>
          <w:bCs/>
          <w:spacing w:val="4"/>
          <w:sz w:val="36"/>
          <w:szCs w:val="36"/>
          <w:rtl/>
        </w:rPr>
        <w:t xml:space="preserve">בני הנין </w:t>
      </w:r>
      <w:r w:rsidR="00BC66DA">
        <w:rPr>
          <w:rFonts w:cs="Livorna" w:hint="cs"/>
          <w:b/>
          <w:bCs/>
          <w:spacing w:val="4"/>
          <w:sz w:val="36"/>
          <w:szCs w:val="36"/>
          <w:rtl/>
        </w:rPr>
        <w:t>התאומ</w:t>
      </w:r>
      <w:r w:rsidR="00276DA5">
        <w:rPr>
          <w:rFonts w:cs="Livorna" w:hint="cs"/>
          <w:b/>
          <w:bCs/>
          <w:spacing w:val="4"/>
          <w:sz w:val="36"/>
          <w:szCs w:val="36"/>
          <w:rtl/>
        </w:rPr>
        <w:t>ים</w:t>
      </w:r>
      <w:r w:rsidR="00BC66DA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004A55">
        <w:rPr>
          <w:rFonts w:cs="Livorna" w:hint="cs"/>
          <w:b/>
          <w:bCs/>
          <w:spacing w:val="4"/>
          <w:sz w:val="36"/>
          <w:szCs w:val="36"/>
          <w:rtl/>
        </w:rPr>
        <w:t xml:space="preserve">- הבן והבת </w:t>
      </w:r>
      <w:r w:rsidR="0003529E">
        <w:rPr>
          <w:rFonts w:cs="Livorna" w:hint="cs"/>
          <w:b/>
          <w:bCs/>
          <w:spacing w:val="4"/>
          <w:sz w:val="36"/>
          <w:szCs w:val="36"/>
          <w:rtl/>
        </w:rPr>
        <w:t>נ"י</w:t>
      </w:r>
    </w:p>
    <w:p w14:paraId="27ADF674" w14:textId="0A69A150" w:rsidR="00974503" w:rsidRDefault="00004A55" w:rsidP="00A864DA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אצל </w:t>
      </w:r>
      <w:r w:rsidR="006C6182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Kirva"/>
            <w:enabled/>
            <w:calcOnExit w:val="0"/>
            <w:textInput>
              <w:default w:val="{קירבה_חתן}"/>
            </w:textInput>
          </w:ffData>
        </w:fldChar>
      </w:r>
      <w:bookmarkStart w:id="5" w:name="Word_Chatan_Kirva"/>
      <w:r w:rsidR="006C6182">
        <w:rPr>
          <w:rFonts w:cs="Livorna"/>
          <w:spacing w:val="4"/>
          <w:sz w:val="28"/>
          <w:szCs w:val="28"/>
          <w:rtl/>
        </w:rPr>
        <w:instrText xml:space="preserve"> </w:instrText>
      </w:r>
      <w:r w:rsidR="006C6182">
        <w:rPr>
          <w:rFonts w:cs="Livorna"/>
          <w:spacing w:val="4"/>
          <w:sz w:val="28"/>
          <w:szCs w:val="28"/>
        </w:rPr>
        <w:instrText>FORMTEXT</w:instrText>
      </w:r>
      <w:r w:rsidR="006C6182">
        <w:rPr>
          <w:rFonts w:cs="Livorna"/>
          <w:spacing w:val="4"/>
          <w:sz w:val="28"/>
          <w:szCs w:val="28"/>
          <w:rtl/>
        </w:rPr>
        <w:instrText xml:space="preserve"> </w:instrText>
      </w:r>
      <w:r w:rsidR="006C6182">
        <w:rPr>
          <w:rFonts w:cs="Livorna"/>
          <w:spacing w:val="4"/>
          <w:sz w:val="28"/>
          <w:szCs w:val="28"/>
          <w:rtl/>
        </w:rPr>
      </w:r>
      <w:r w:rsidR="006C6182">
        <w:rPr>
          <w:rFonts w:cs="Livorna"/>
          <w:spacing w:val="4"/>
          <w:sz w:val="28"/>
          <w:szCs w:val="28"/>
          <w:rtl/>
        </w:rPr>
        <w:fldChar w:fldCharType="separate"/>
      </w:r>
      <w:r w:rsidR="006C6182">
        <w:rPr>
          <w:rFonts w:cs="Livorna"/>
          <w:spacing w:val="4"/>
          <w:sz w:val="28"/>
          <w:szCs w:val="28"/>
          <w:rtl/>
        </w:rPr>
        <w:t>{קירבה_חתן}</w:t>
      </w:r>
      <w:r w:rsidR="006C6182"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6C6182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6" w:name="Word_Chatan_Toar"/>
      <w:r w:rsidR="006C6182">
        <w:rPr>
          <w:rFonts w:cs="Livorna"/>
          <w:spacing w:val="4"/>
          <w:sz w:val="28"/>
          <w:szCs w:val="28"/>
          <w:rtl/>
        </w:rPr>
        <w:instrText xml:space="preserve"> </w:instrText>
      </w:r>
      <w:r w:rsidR="006C6182">
        <w:rPr>
          <w:rFonts w:cs="Livorna"/>
          <w:spacing w:val="4"/>
          <w:sz w:val="28"/>
          <w:szCs w:val="28"/>
        </w:rPr>
        <w:instrText>FORMTEXT</w:instrText>
      </w:r>
      <w:r w:rsidR="006C6182">
        <w:rPr>
          <w:rFonts w:cs="Livorna"/>
          <w:spacing w:val="4"/>
          <w:sz w:val="28"/>
          <w:szCs w:val="28"/>
          <w:rtl/>
        </w:rPr>
        <w:instrText xml:space="preserve"> </w:instrText>
      </w:r>
      <w:r w:rsidR="006C6182">
        <w:rPr>
          <w:rFonts w:cs="Livorna"/>
          <w:spacing w:val="4"/>
          <w:sz w:val="28"/>
          <w:szCs w:val="28"/>
          <w:rtl/>
        </w:rPr>
      </w:r>
      <w:r w:rsidR="006C6182">
        <w:rPr>
          <w:rFonts w:cs="Livorna"/>
          <w:spacing w:val="4"/>
          <w:sz w:val="28"/>
          <w:szCs w:val="28"/>
          <w:rtl/>
        </w:rPr>
        <w:fldChar w:fldCharType="separate"/>
      </w:r>
      <w:r w:rsidR="006C6182">
        <w:rPr>
          <w:rFonts w:cs="Livorna"/>
          <w:spacing w:val="4"/>
          <w:sz w:val="28"/>
          <w:szCs w:val="28"/>
          <w:rtl/>
        </w:rPr>
        <w:t>{תואר_חתן}</w:t>
      </w:r>
      <w:r w:rsidR="006C6182">
        <w:rPr>
          <w:rFonts w:cs="Livorna"/>
          <w:spacing w:val="4"/>
          <w:sz w:val="28"/>
          <w:szCs w:val="28"/>
          <w:rtl/>
        </w:rPr>
        <w:fldChar w:fldCharType="end"/>
      </w:r>
      <w:bookmarkEnd w:id="6"/>
      <w:r w:rsidR="00AC5AF3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="006C618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7" w:name="Word_Chatan_Name"/>
      <w:r w:rsidR="006C618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6C6182">
        <w:rPr>
          <w:rFonts w:cs="Livorna"/>
          <w:b/>
          <w:bCs/>
          <w:spacing w:val="4"/>
          <w:sz w:val="36"/>
          <w:szCs w:val="36"/>
        </w:rPr>
        <w:instrText>FORMTEXT</w:instrText>
      </w:r>
      <w:r w:rsidR="006C618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="006C6182">
        <w:rPr>
          <w:rFonts w:cs="Livorna"/>
          <w:b/>
          <w:bCs/>
          <w:spacing w:val="4"/>
          <w:sz w:val="36"/>
          <w:szCs w:val="36"/>
          <w:rtl/>
        </w:rPr>
      </w:r>
      <w:r w:rsidR="006C618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="006C6182">
        <w:rPr>
          <w:rFonts w:cs="Livorna"/>
          <w:b/>
          <w:bCs/>
          <w:spacing w:val="4"/>
          <w:sz w:val="36"/>
          <w:szCs w:val="36"/>
          <w:rtl/>
        </w:rPr>
        <w:t>{שם_חתן}</w:t>
      </w:r>
      <w:r w:rsidR="006C618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7"/>
      <w:r w:rsidR="00AC5AF3">
        <w:rPr>
          <w:rFonts w:cs="Livorna" w:hint="cs"/>
          <w:spacing w:val="4"/>
          <w:sz w:val="28"/>
          <w:szCs w:val="28"/>
          <w:rtl/>
        </w:rPr>
        <w:t xml:space="preserve"> </w:t>
      </w:r>
      <w:r w:rsidR="006C6182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]"/>
            </w:textInput>
          </w:ffData>
        </w:fldChar>
      </w:r>
      <w:bookmarkStart w:id="8" w:name="Word_Chatan_Siyomet"/>
      <w:r w:rsidR="006C6182">
        <w:rPr>
          <w:rFonts w:cs="Livorna"/>
          <w:spacing w:val="4"/>
          <w:sz w:val="28"/>
          <w:szCs w:val="28"/>
          <w:rtl/>
        </w:rPr>
        <w:instrText xml:space="preserve"> </w:instrText>
      </w:r>
      <w:r w:rsidR="006C6182">
        <w:rPr>
          <w:rFonts w:cs="Livorna"/>
          <w:spacing w:val="4"/>
          <w:sz w:val="28"/>
          <w:szCs w:val="28"/>
        </w:rPr>
        <w:instrText>FORMTEXT</w:instrText>
      </w:r>
      <w:r w:rsidR="006C6182">
        <w:rPr>
          <w:rFonts w:cs="Livorna"/>
          <w:spacing w:val="4"/>
          <w:sz w:val="28"/>
          <w:szCs w:val="28"/>
          <w:rtl/>
        </w:rPr>
        <w:instrText xml:space="preserve"> </w:instrText>
      </w:r>
      <w:r w:rsidR="006C6182">
        <w:rPr>
          <w:rFonts w:cs="Livorna"/>
          <w:spacing w:val="4"/>
          <w:sz w:val="28"/>
          <w:szCs w:val="28"/>
          <w:rtl/>
        </w:rPr>
      </w:r>
      <w:r w:rsidR="006C6182">
        <w:rPr>
          <w:rFonts w:cs="Livorna"/>
          <w:spacing w:val="4"/>
          <w:sz w:val="28"/>
          <w:szCs w:val="28"/>
          <w:rtl/>
        </w:rPr>
        <w:fldChar w:fldCharType="separate"/>
      </w:r>
      <w:r w:rsidR="006C6182">
        <w:rPr>
          <w:rFonts w:cs="Livorna"/>
          <w:spacing w:val="4"/>
          <w:sz w:val="28"/>
          <w:szCs w:val="28"/>
          <w:rtl/>
        </w:rPr>
        <w:t>{סיומת_חתן]</w:t>
      </w:r>
      <w:r w:rsidR="006C6182">
        <w:rPr>
          <w:rFonts w:cs="Livorna"/>
          <w:spacing w:val="4"/>
          <w:sz w:val="28"/>
          <w:szCs w:val="28"/>
          <w:rtl/>
        </w:rPr>
        <w:fldChar w:fldCharType="end"/>
      </w:r>
      <w:bookmarkEnd w:id="8"/>
    </w:p>
    <w:p w14:paraId="57D477F6" w14:textId="269642A5" w:rsidR="00D40675" w:rsidRDefault="006C6182" w:rsidP="00D40675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9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10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0"/>
      <w:r w:rsidR="00D40675"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1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1"/>
      <w:r w:rsidR="00D40675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2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2"/>
    </w:p>
    <w:p w14:paraId="0D0AFE93" w14:textId="2FF38814" w:rsidR="003E20CF" w:rsidRDefault="006C6182" w:rsidP="003E20CF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Kirva"/>
            <w:enabled/>
            <w:calcOnExit w:val="0"/>
            <w:textInput>
              <w:default w:val="{קירבה_סב}"/>
            </w:textInput>
          </w:ffData>
        </w:fldChar>
      </w:r>
      <w:bookmarkStart w:id="13" w:name="Word_S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{קירבה_סב}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3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av_Toar"/>
            <w:enabled/>
            <w:calcOnExit w:val="0"/>
            <w:textInput>
              <w:default w:val="{סב_תואר}"/>
            </w:textInput>
          </w:ffData>
        </w:fldChar>
      </w:r>
      <w:bookmarkStart w:id="14" w:name="Word_S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{סב_תואר}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4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Sav_Name"/>
            <w:enabled/>
            <w:calcOnExit w:val="0"/>
            <w:textInput>
              <w:default w:val="{סב_שם}"/>
            </w:textInput>
          </w:ffData>
        </w:fldChar>
      </w:r>
      <w:bookmarkStart w:id="15" w:name="Word_S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{סב_שם}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5"/>
      <w:r w:rsidR="003E20CF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av_Siyomet"/>
            <w:enabled/>
            <w:calcOnExit w:val="0"/>
            <w:textInput>
              <w:default w:val="{סב_סיומת}"/>
            </w:textInput>
          </w:ffData>
        </w:fldChar>
      </w:r>
      <w:bookmarkStart w:id="16" w:name="W_S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{סב_סיומת}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6"/>
    </w:p>
    <w:p w14:paraId="79D4F795" w14:textId="77777777" w:rsidR="00F2081C" w:rsidRPr="00963546" w:rsidRDefault="00F2081C" w:rsidP="00A864DA">
      <w:pPr>
        <w:bidi/>
        <w:spacing w:before="120" w:after="120"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7A2B1971" w14:textId="77777777" w:rsidR="00701D9C" w:rsidRDefault="00701D9C" w:rsidP="00A864D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יהי רצון ש</w:t>
      </w:r>
      <w:r w:rsidRPr="009E1A12">
        <w:rPr>
          <w:rFonts w:cs="Livorna" w:hint="cs"/>
          <w:spacing w:val="4"/>
          <w:sz w:val="28"/>
          <w:szCs w:val="28"/>
          <w:rtl/>
        </w:rPr>
        <w:t>ת</w:t>
      </w:r>
      <w:r w:rsidRPr="009E1A12">
        <w:rPr>
          <w:rFonts w:cs="Livorna"/>
          <w:spacing w:val="4"/>
          <w:sz w:val="28"/>
          <w:szCs w:val="28"/>
          <w:rtl/>
        </w:rPr>
        <w:t>זכ</w:t>
      </w:r>
      <w:r w:rsidRPr="009E1A12">
        <w:rPr>
          <w:rFonts w:cs="Livorna" w:hint="cs"/>
          <w:spacing w:val="4"/>
          <w:sz w:val="28"/>
          <w:szCs w:val="28"/>
          <w:rtl/>
        </w:rPr>
        <w:t>ו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ל</w:t>
      </w:r>
      <w:r w:rsidRPr="009E1A12">
        <w:rPr>
          <w:rFonts w:cs="Livorna"/>
          <w:spacing w:val="4"/>
          <w:sz w:val="28"/>
          <w:szCs w:val="28"/>
          <w:rtl/>
        </w:rPr>
        <w:t>גדל</w:t>
      </w:r>
      <w:r w:rsidR="00276DA5">
        <w:rPr>
          <w:rFonts w:cs="Livorna" w:hint="cs"/>
          <w:spacing w:val="4"/>
          <w:sz w:val="28"/>
          <w:szCs w:val="28"/>
          <w:rtl/>
        </w:rPr>
        <w:t>ם</w:t>
      </w:r>
      <w:r w:rsidRPr="009E1A12">
        <w:rPr>
          <w:rFonts w:cs="Livorna"/>
          <w:spacing w:val="4"/>
          <w:sz w:val="28"/>
          <w:szCs w:val="28"/>
          <w:rtl/>
        </w:rPr>
        <w:t xml:space="preserve"> לתורה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לחופה ולמעשים טובים</w:t>
      </w:r>
    </w:p>
    <w:p w14:paraId="627C103D" w14:textId="77777777" w:rsidR="008932C3" w:rsidRDefault="008932C3" w:rsidP="008932C3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ותזכו לרוות מ</w:t>
      </w:r>
      <w:r>
        <w:rPr>
          <w:rFonts w:cs="Livorna" w:hint="cs"/>
          <w:spacing w:val="4"/>
          <w:sz w:val="28"/>
          <w:szCs w:val="28"/>
          <w:rtl/>
        </w:rPr>
        <w:t>הם</w:t>
      </w:r>
      <w:r w:rsidRPr="009E1A12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 w:hint="cs"/>
          <w:spacing w:val="4"/>
          <w:sz w:val="28"/>
          <w:szCs w:val="28"/>
          <w:rtl/>
        </w:rPr>
        <w:t>ומ</w:t>
      </w:r>
      <w:r w:rsidRPr="009E1A12">
        <w:rPr>
          <w:rFonts w:cs="Livorna"/>
          <w:spacing w:val="4"/>
          <w:sz w:val="28"/>
          <w:szCs w:val="28"/>
          <w:rtl/>
        </w:rPr>
        <w:t xml:space="preserve">כל יוצ"ח 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שיחיו </w:t>
      </w:r>
      <w:r>
        <w:rPr>
          <w:rFonts w:cs="Livorna" w:hint="cs"/>
          <w:spacing w:val="4"/>
          <w:sz w:val="28"/>
          <w:szCs w:val="28"/>
          <w:rtl/>
        </w:rPr>
        <w:t xml:space="preserve">רוב </w:t>
      </w:r>
      <w:r w:rsidRPr="009E1A12">
        <w:rPr>
          <w:rFonts w:cs="Livorna"/>
          <w:spacing w:val="4"/>
          <w:sz w:val="28"/>
          <w:szCs w:val="28"/>
          <w:rtl/>
        </w:rPr>
        <w:t>נחת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9E1A12">
        <w:rPr>
          <w:rFonts w:cs="Livorna"/>
          <w:spacing w:val="4"/>
          <w:sz w:val="28"/>
          <w:szCs w:val="28"/>
          <w:rtl/>
        </w:rPr>
        <w:t xml:space="preserve"> מתוך </w:t>
      </w:r>
      <w:r w:rsidRPr="009E1A12">
        <w:rPr>
          <w:rFonts w:cs="Livorna" w:hint="cs"/>
          <w:spacing w:val="4"/>
          <w:sz w:val="28"/>
          <w:szCs w:val="28"/>
          <w:rtl/>
        </w:rPr>
        <w:t>שמחה</w:t>
      </w:r>
      <w:r>
        <w:rPr>
          <w:rFonts w:cs="Livorna" w:hint="cs"/>
          <w:spacing w:val="4"/>
          <w:sz w:val="28"/>
          <w:szCs w:val="28"/>
          <w:rtl/>
        </w:rPr>
        <w:t>,</w:t>
      </w:r>
      <w:r w:rsidRPr="00701D9C">
        <w:rPr>
          <w:rFonts w:cs="Livorna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שפע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9E1A12">
        <w:rPr>
          <w:rFonts w:cs="Livorna"/>
          <w:spacing w:val="4"/>
          <w:sz w:val="28"/>
          <w:szCs w:val="28"/>
          <w:rtl/>
        </w:rPr>
        <w:t>וברכה</w:t>
      </w:r>
      <w:r>
        <w:rPr>
          <w:rFonts w:cs="Livorna" w:hint="cs"/>
          <w:spacing w:val="4"/>
          <w:sz w:val="28"/>
          <w:szCs w:val="28"/>
          <w:rtl/>
        </w:rPr>
        <w:t>,</w:t>
      </w:r>
    </w:p>
    <w:p w14:paraId="4C87EEAB" w14:textId="77777777" w:rsidR="00701D9C" w:rsidRPr="0030758F" w:rsidRDefault="00191603" w:rsidP="008932C3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9E1A12">
        <w:rPr>
          <w:rFonts w:cs="Livorna"/>
          <w:spacing w:val="4"/>
          <w:sz w:val="28"/>
          <w:szCs w:val="28"/>
          <w:rtl/>
        </w:rPr>
        <w:t>בריאות והרחבה</w:t>
      </w:r>
      <w:r w:rsidRPr="009E1A12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9E1A12">
        <w:rPr>
          <w:rFonts w:cs="Livorna" w:hint="cs"/>
          <w:spacing w:val="4"/>
          <w:sz w:val="28"/>
          <w:szCs w:val="28"/>
          <w:rtl/>
        </w:rPr>
        <w:t>ונזכה לשמוח בקרוב בשמחת ישראל בב"א</w:t>
      </w:r>
      <w:r>
        <w:rPr>
          <w:rFonts w:cs="Livorna" w:hint="cs"/>
          <w:spacing w:val="4"/>
          <w:sz w:val="28"/>
          <w:szCs w:val="28"/>
          <w:rtl/>
        </w:rPr>
        <w:t>.</w:t>
      </w:r>
    </w:p>
    <w:p w14:paraId="15DBEF4A" w14:textId="31DC1EC0" w:rsidR="00F2081C" w:rsidRPr="00492398" w:rsidRDefault="006C6182" w:rsidP="00F2081C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7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7"/>
    </w:p>
    <w:p w14:paraId="3177A334" w14:textId="77777777" w:rsidR="00F2081C" w:rsidRDefault="00F2081C" w:rsidP="00F2081C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24BA7933" w14:textId="77777777" w:rsidR="00D02B9A" w:rsidRPr="00CC5A09" w:rsidRDefault="00D02B9A" w:rsidP="00D02B9A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49044994" w14:textId="7309084E" w:rsidR="008128BA" w:rsidRPr="00392D28" w:rsidRDefault="00D02B9A" w:rsidP="00D02B9A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7C68DB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45F84" w14:textId="77777777" w:rsidR="005612A3" w:rsidRDefault="005612A3">
      <w:r>
        <w:separator/>
      </w:r>
    </w:p>
  </w:endnote>
  <w:endnote w:type="continuationSeparator" w:id="0">
    <w:p w14:paraId="5556480D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D6997" w14:textId="77777777" w:rsidR="005612A3" w:rsidRDefault="005612A3">
      <w:r>
        <w:separator/>
      </w:r>
    </w:p>
  </w:footnote>
  <w:footnote w:type="continuationSeparator" w:id="0">
    <w:p w14:paraId="417AB247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8FAJaqaoEtAAAA"/>
  </w:docVars>
  <w:rsids>
    <w:rsidRoot w:val="009417BA"/>
    <w:rsid w:val="00001458"/>
    <w:rsid w:val="00004A55"/>
    <w:rsid w:val="00006841"/>
    <w:rsid w:val="00007FDA"/>
    <w:rsid w:val="000137A9"/>
    <w:rsid w:val="000150DD"/>
    <w:rsid w:val="00021198"/>
    <w:rsid w:val="00021E05"/>
    <w:rsid w:val="0003111C"/>
    <w:rsid w:val="0003257C"/>
    <w:rsid w:val="0003529E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B4B26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44E"/>
    <w:rsid w:val="00117B3D"/>
    <w:rsid w:val="00117F49"/>
    <w:rsid w:val="00123057"/>
    <w:rsid w:val="00130E66"/>
    <w:rsid w:val="001368D9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603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53DA3"/>
    <w:rsid w:val="00263AB2"/>
    <w:rsid w:val="00267360"/>
    <w:rsid w:val="00267C17"/>
    <w:rsid w:val="002722C1"/>
    <w:rsid w:val="0027682F"/>
    <w:rsid w:val="00276DA5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20CF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1050C"/>
    <w:rsid w:val="00513798"/>
    <w:rsid w:val="00517439"/>
    <w:rsid w:val="00522F79"/>
    <w:rsid w:val="005327DA"/>
    <w:rsid w:val="0053728C"/>
    <w:rsid w:val="00543D8D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182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1D9C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C68DB"/>
    <w:rsid w:val="007E7ECB"/>
    <w:rsid w:val="007F0B9D"/>
    <w:rsid w:val="007F2F15"/>
    <w:rsid w:val="007F3D32"/>
    <w:rsid w:val="007F5E85"/>
    <w:rsid w:val="007F719C"/>
    <w:rsid w:val="007F75A1"/>
    <w:rsid w:val="00800842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32C3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330C8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4503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0009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864DA"/>
    <w:rsid w:val="00A9068E"/>
    <w:rsid w:val="00A90960"/>
    <w:rsid w:val="00AA3D2C"/>
    <w:rsid w:val="00AC10AB"/>
    <w:rsid w:val="00AC36C2"/>
    <w:rsid w:val="00AC3707"/>
    <w:rsid w:val="00AC3CE0"/>
    <w:rsid w:val="00AC5AF3"/>
    <w:rsid w:val="00AC75AB"/>
    <w:rsid w:val="00AC7A1C"/>
    <w:rsid w:val="00AD146B"/>
    <w:rsid w:val="00AD3EC2"/>
    <w:rsid w:val="00AD7147"/>
    <w:rsid w:val="00AD7172"/>
    <w:rsid w:val="00AE32FF"/>
    <w:rsid w:val="00AE4E0C"/>
    <w:rsid w:val="00AF59C5"/>
    <w:rsid w:val="00B039AF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6DA"/>
    <w:rsid w:val="00BC682B"/>
    <w:rsid w:val="00BD430E"/>
    <w:rsid w:val="00BD6602"/>
    <w:rsid w:val="00BF22BC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0646"/>
    <w:rsid w:val="00C82A46"/>
    <w:rsid w:val="00C83035"/>
    <w:rsid w:val="00C83BB7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2B9A"/>
    <w:rsid w:val="00D03B45"/>
    <w:rsid w:val="00D04127"/>
    <w:rsid w:val="00D060CD"/>
    <w:rsid w:val="00D12A6A"/>
    <w:rsid w:val="00D2415D"/>
    <w:rsid w:val="00D358A9"/>
    <w:rsid w:val="00D37A87"/>
    <w:rsid w:val="00D40675"/>
    <w:rsid w:val="00D445DB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1454E"/>
    <w:rsid w:val="00E14BF1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4982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39CE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42E25C50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A7812-78DE-4843-97C4-89787F782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5</TotalTime>
  <Pages>1</Pages>
  <Words>109</Words>
  <Characters>879</Characters>
  <Application>Microsoft Office Word</Application>
  <DocSecurity>0</DocSecurity>
  <Lines>7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10</cp:revision>
  <cp:lastPrinted>2018-11-20T14:56:00Z</cp:lastPrinted>
  <dcterms:created xsi:type="dcterms:W3CDTF">2018-12-18T21:21:00Z</dcterms:created>
  <dcterms:modified xsi:type="dcterms:W3CDTF">2025-10-23T16:23:00Z</dcterms:modified>
</cp:coreProperties>
</file>
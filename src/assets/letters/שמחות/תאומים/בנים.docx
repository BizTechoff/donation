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14D1" w14:textId="0E4E8D1F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CD17EB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35965ED5" w14:textId="4061A8F1" w:rsidR="00752401" w:rsidRDefault="00CD17EB" w:rsidP="00266A32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64C0E11A" w14:textId="77777777" w:rsidR="00266A32" w:rsidRDefault="00266A32" w:rsidP="00266A32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6888679" w14:textId="5F1820A0" w:rsidR="00F2081C" w:rsidRPr="009D52FA" w:rsidRDefault="00CD17EB" w:rsidP="00E93698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E9BBC9A" w14:textId="1F9B6118" w:rsidR="00F2081C" w:rsidRDefault="00CD17EB" w:rsidP="00266A32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479F4852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4A64C9A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3AD58F7B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2DEE2BD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515906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4750C3F0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00799AD8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D86CFA">
        <w:rPr>
          <w:rFonts w:cs="Livorna" w:hint="cs"/>
          <w:b/>
          <w:bCs/>
          <w:spacing w:val="4"/>
          <w:sz w:val="36"/>
          <w:szCs w:val="36"/>
          <w:rtl/>
        </w:rPr>
        <w:t>ה</w:t>
      </w:r>
      <w:r w:rsidR="000C312D">
        <w:rPr>
          <w:rFonts w:cs="Livorna" w:hint="cs"/>
          <w:b/>
          <w:bCs/>
          <w:spacing w:val="4"/>
          <w:sz w:val="36"/>
          <w:szCs w:val="36"/>
          <w:rtl/>
        </w:rPr>
        <w:t>בנים ה</w:t>
      </w:r>
      <w:r w:rsidR="00D86CFA">
        <w:rPr>
          <w:rFonts w:cs="Livorna" w:hint="cs"/>
          <w:b/>
          <w:bCs/>
          <w:spacing w:val="4"/>
          <w:sz w:val="36"/>
          <w:szCs w:val="36"/>
          <w:rtl/>
        </w:rPr>
        <w:t>תאומ</w:t>
      </w:r>
      <w:r w:rsidR="009F63C3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9F63C3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5435FCFA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636D89E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9F63C3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7120E383" w14:textId="77777777" w:rsidR="00897B1F" w:rsidRDefault="00897B1F" w:rsidP="00897B1F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="008273E2"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15C508AF" w14:textId="77777777" w:rsidR="00701D9C" w:rsidRPr="0030758F" w:rsidRDefault="00DE1FFC" w:rsidP="00897B1F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42EAF139" w14:textId="69E59F1E" w:rsidR="00F2081C" w:rsidRPr="00492398" w:rsidRDefault="00CD17EB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5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4A34F4C5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6E2C47E3" w14:textId="77777777" w:rsidR="00681E27" w:rsidRPr="00CC5A09" w:rsidRDefault="00681E27" w:rsidP="00681E27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9025919" w14:textId="2BDDE061" w:rsidR="008128BA" w:rsidRPr="00392D28" w:rsidRDefault="00681E27" w:rsidP="00681E27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F80FC2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B66C7" w14:textId="77777777" w:rsidR="005612A3" w:rsidRDefault="005612A3">
      <w:r>
        <w:separator/>
      </w:r>
    </w:p>
  </w:endnote>
  <w:endnote w:type="continuationSeparator" w:id="0">
    <w:p w14:paraId="22623486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102DD" w14:textId="77777777" w:rsidR="005612A3" w:rsidRDefault="005612A3">
      <w:r>
        <w:separator/>
      </w:r>
    </w:p>
  </w:footnote>
  <w:footnote w:type="continuationSeparator" w:id="0">
    <w:p w14:paraId="2978A590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312D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6A3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81E27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779DB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3E2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97B1F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63C3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02AC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7EB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21BE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86CFA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1FFC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698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0FC2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67EA670D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F30CF-1486-436A-917A-A36EE922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3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11</cp:revision>
  <cp:lastPrinted>2018-11-20T14:56:00Z</cp:lastPrinted>
  <dcterms:created xsi:type="dcterms:W3CDTF">2018-12-18T20:42:00Z</dcterms:created>
  <dcterms:modified xsi:type="dcterms:W3CDTF">2025-10-23T16:28:00Z</dcterms:modified>
</cp:coreProperties>
</file>
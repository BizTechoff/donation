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CFAE7" w14:textId="331263A1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AB4D5D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2B123A8C" w14:textId="17A38AB5" w:rsidR="00752401" w:rsidRDefault="00AB4D5D" w:rsidP="00DE52D4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755CE366" w14:textId="77777777" w:rsidR="00DE52D4" w:rsidRDefault="00DE52D4" w:rsidP="00DE52D4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78CB865" w14:textId="77835724" w:rsidR="00F2081C" w:rsidRPr="009D52FA" w:rsidRDefault="00AB4D5D" w:rsidP="00885906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3C8AA361" w14:textId="2D243836" w:rsidR="00F2081C" w:rsidRDefault="00AB4D5D" w:rsidP="00DE52D4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2DAA8BEB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02C67B62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13781D3F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0206A7AD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545B3B4A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4AFE5C80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1B2F8A72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40675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97E33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C46F05">
        <w:rPr>
          <w:rFonts w:cs="Livorna" w:hint="cs"/>
          <w:b/>
          <w:bCs/>
          <w:spacing w:val="4"/>
          <w:sz w:val="36"/>
          <w:szCs w:val="36"/>
          <w:rtl/>
        </w:rPr>
        <w:t xml:space="preserve"> התאומ</w:t>
      </w:r>
      <w:r w:rsidR="00D97E33">
        <w:rPr>
          <w:rFonts w:cs="Livorna" w:hint="cs"/>
          <w:b/>
          <w:bCs/>
          <w:spacing w:val="4"/>
          <w:sz w:val="36"/>
          <w:szCs w:val="36"/>
          <w:rtl/>
        </w:rPr>
        <w:t>ים</w:t>
      </w:r>
      <w:r w:rsidR="005D2466">
        <w:rPr>
          <w:rFonts w:cs="Livorna" w:hint="cs"/>
          <w:b/>
          <w:bCs/>
          <w:spacing w:val="4"/>
          <w:sz w:val="36"/>
          <w:szCs w:val="36"/>
          <w:rtl/>
        </w:rPr>
        <w:t xml:space="preserve"> - הבן והבת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D97E33">
        <w:rPr>
          <w:rFonts w:cs="Livorna" w:hint="cs"/>
          <w:b/>
          <w:bCs/>
          <w:spacing w:val="4"/>
          <w:sz w:val="36"/>
          <w:szCs w:val="36"/>
          <w:rtl/>
        </w:rPr>
        <w:t>נ"י</w:t>
      </w:r>
    </w:p>
    <w:p w14:paraId="09DEF921" w14:textId="6CA8B9A0" w:rsidR="00974503" w:rsidRDefault="005D2466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אצל </w:t>
      </w:r>
      <w:r w:rsidR="00AB4D5D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{קירבה_חתן}"/>
            </w:textInput>
          </w:ffData>
        </w:fldChar>
      </w:r>
      <w:bookmarkStart w:id="5" w:name="Word_Chatan_Kirva"/>
      <w:r w:rsidR="00AB4D5D">
        <w:rPr>
          <w:rFonts w:cs="Livorna"/>
          <w:spacing w:val="4"/>
          <w:sz w:val="28"/>
          <w:szCs w:val="28"/>
          <w:rtl/>
        </w:rPr>
        <w:instrText xml:space="preserve"> </w:instrText>
      </w:r>
      <w:r w:rsidR="00AB4D5D">
        <w:rPr>
          <w:rFonts w:cs="Livorna"/>
          <w:spacing w:val="4"/>
          <w:sz w:val="28"/>
          <w:szCs w:val="28"/>
        </w:rPr>
        <w:instrText>FORMTEXT</w:instrText>
      </w:r>
      <w:r w:rsidR="00AB4D5D">
        <w:rPr>
          <w:rFonts w:cs="Livorna"/>
          <w:spacing w:val="4"/>
          <w:sz w:val="28"/>
          <w:szCs w:val="28"/>
          <w:rtl/>
        </w:rPr>
        <w:instrText xml:space="preserve"> </w:instrText>
      </w:r>
      <w:r w:rsidR="00AB4D5D">
        <w:rPr>
          <w:rFonts w:cs="Livorna"/>
          <w:spacing w:val="4"/>
          <w:sz w:val="28"/>
          <w:szCs w:val="28"/>
          <w:rtl/>
        </w:rPr>
      </w:r>
      <w:r w:rsidR="00AB4D5D">
        <w:rPr>
          <w:rFonts w:cs="Livorna"/>
          <w:spacing w:val="4"/>
          <w:sz w:val="28"/>
          <w:szCs w:val="28"/>
          <w:rtl/>
        </w:rPr>
        <w:fldChar w:fldCharType="separate"/>
      </w:r>
      <w:r w:rsidR="00AB4D5D">
        <w:rPr>
          <w:rFonts w:cs="Livorna"/>
          <w:spacing w:val="4"/>
          <w:sz w:val="28"/>
          <w:szCs w:val="28"/>
          <w:rtl/>
        </w:rPr>
        <w:t>{קירבה_חתן}</w:t>
      </w:r>
      <w:r w:rsidR="00AB4D5D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B4D5D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6" w:name="Word_Chatan_Toar"/>
      <w:r w:rsidR="00AB4D5D">
        <w:rPr>
          <w:rFonts w:cs="Livorna"/>
          <w:spacing w:val="4"/>
          <w:sz w:val="28"/>
          <w:szCs w:val="28"/>
          <w:rtl/>
        </w:rPr>
        <w:instrText xml:space="preserve"> </w:instrText>
      </w:r>
      <w:r w:rsidR="00AB4D5D">
        <w:rPr>
          <w:rFonts w:cs="Livorna"/>
          <w:spacing w:val="4"/>
          <w:sz w:val="28"/>
          <w:szCs w:val="28"/>
        </w:rPr>
        <w:instrText>FORMTEXT</w:instrText>
      </w:r>
      <w:r w:rsidR="00AB4D5D">
        <w:rPr>
          <w:rFonts w:cs="Livorna"/>
          <w:spacing w:val="4"/>
          <w:sz w:val="28"/>
          <w:szCs w:val="28"/>
          <w:rtl/>
        </w:rPr>
        <w:instrText xml:space="preserve"> </w:instrText>
      </w:r>
      <w:r w:rsidR="00AB4D5D">
        <w:rPr>
          <w:rFonts w:cs="Livorna"/>
          <w:spacing w:val="4"/>
          <w:sz w:val="28"/>
          <w:szCs w:val="28"/>
          <w:rtl/>
        </w:rPr>
      </w:r>
      <w:r w:rsidR="00AB4D5D">
        <w:rPr>
          <w:rFonts w:cs="Livorna"/>
          <w:spacing w:val="4"/>
          <w:sz w:val="28"/>
          <w:szCs w:val="28"/>
          <w:rtl/>
        </w:rPr>
        <w:fldChar w:fldCharType="separate"/>
      </w:r>
      <w:r w:rsidR="00AB4D5D">
        <w:rPr>
          <w:rFonts w:cs="Livorna"/>
          <w:spacing w:val="4"/>
          <w:sz w:val="28"/>
          <w:szCs w:val="28"/>
          <w:rtl/>
        </w:rPr>
        <w:t>{תואר_חתן}</w:t>
      </w:r>
      <w:r w:rsidR="00AB4D5D"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B4D5D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7" w:name="Word_Chatan_Name"/>
      <w:r w:rsidR="00AB4D5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B4D5D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B4D5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B4D5D">
        <w:rPr>
          <w:rFonts w:cs="Livorna"/>
          <w:b/>
          <w:bCs/>
          <w:spacing w:val="4"/>
          <w:sz w:val="36"/>
          <w:szCs w:val="36"/>
          <w:rtl/>
        </w:rPr>
      </w:r>
      <w:r w:rsidR="00AB4D5D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AB4D5D">
        <w:rPr>
          <w:rFonts w:cs="Livorna"/>
          <w:b/>
          <w:bCs/>
          <w:spacing w:val="4"/>
          <w:sz w:val="36"/>
          <w:szCs w:val="36"/>
          <w:rtl/>
        </w:rPr>
        <w:t>{שם_חתן}</w:t>
      </w:r>
      <w:r w:rsidR="00AB4D5D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B4D5D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8" w:name="Word_Chatan_Siyomet"/>
      <w:r w:rsidR="00AB4D5D">
        <w:rPr>
          <w:rFonts w:cs="Livorna"/>
          <w:spacing w:val="4"/>
          <w:sz w:val="28"/>
          <w:szCs w:val="28"/>
          <w:rtl/>
        </w:rPr>
        <w:instrText xml:space="preserve"> </w:instrText>
      </w:r>
      <w:r w:rsidR="00AB4D5D">
        <w:rPr>
          <w:rFonts w:cs="Livorna"/>
          <w:spacing w:val="4"/>
          <w:sz w:val="28"/>
          <w:szCs w:val="28"/>
        </w:rPr>
        <w:instrText>FORMTEXT</w:instrText>
      </w:r>
      <w:r w:rsidR="00AB4D5D">
        <w:rPr>
          <w:rFonts w:cs="Livorna"/>
          <w:spacing w:val="4"/>
          <w:sz w:val="28"/>
          <w:szCs w:val="28"/>
          <w:rtl/>
        </w:rPr>
        <w:instrText xml:space="preserve"> </w:instrText>
      </w:r>
      <w:r w:rsidR="00AB4D5D">
        <w:rPr>
          <w:rFonts w:cs="Livorna"/>
          <w:spacing w:val="4"/>
          <w:sz w:val="28"/>
          <w:szCs w:val="28"/>
          <w:rtl/>
        </w:rPr>
      </w:r>
      <w:r w:rsidR="00AB4D5D">
        <w:rPr>
          <w:rFonts w:cs="Livorna"/>
          <w:spacing w:val="4"/>
          <w:sz w:val="28"/>
          <w:szCs w:val="28"/>
          <w:rtl/>
        </w:rPr>
        <w:fldChar w:fldCharType="separate"/>
      </w:r>
      <w:r w:rsidR="00AB4D5D">
        <w:rPr>
          <w:rFonts w:cs="Livorna"/>
          <w:spacing w:val="4"/>
          <w:sz w:val="28"/>
          <w:szCs w:val="28"/>
          <w:rtl/>
        </w:rPr>
        <w:t>{סיומת_חתן}</w:t>
      </w:r>
      <w:r w:rsidR="00AB4D5D">
        <w:rPr>
          <w:rFonts w:cs="Livorna"/>
          <w:spacing w:val="4"/>
          <w:sz w:val="28"/>
          <w:szCs w:val="28"/>
          <w:rtl/>
        </w:rPr>
        <w:fldChar w:fldCharType="end"/>
      </w:r>
      <w:bookmarkEnd w:id="8"/>
    </w:p>
    <w:p w14:paraId="4A0825EE" w14:textId="4681F998" w:rsidR="00D40675" w:rsidRDefault="00AB4D5D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9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10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0"/>
      <w:r w:rsidR="00D40675"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11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1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12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2"/>
    </w:p>
    <w:p w14:paraId="35A3E51E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6B997894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D97E33">
        <w:rPr>
          <w:rFonts w:cs="Livorna" w:hint="cs"/>
          <w:spacing w:val="4"/>
          <w:sz w:val="28"/>
          <w:szCs w:val="28"/>
          <w:rtl/>
        </w:rPr>
        <w:t>ם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79B3A6F2" w14:textId="77777777" w:rsidR="00BD0FDB" w:rsidRDefault="00BD0FDB" w:rsidP="00BD0FDB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הם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7C188261" w14:textId="77777777" w:rsidR="00701D9C" w:rsidRPr="0030758F" w:rsidRDefault="00BD0FDB" w:rsidP="00BD0FDB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534EB5CE" w14:textId="5201753F" w:rsidR="00F2081C" w:rsidRPr="00492398" w:rsidRDefault="00AB4D5D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3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3"/>
    </w:p>
    <w:p w14:paraId="0DA16F57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60EE3D43" w14:textId="77777777" w:rsidR="002A75A6" w:rsidRPr="00CC5A09" w:rsidRDefault="002A75A6" w:rsidP="002A75A6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778FB9CB" w14:textId="35006FD1" w:rsidR="008128BA" w:rsidRPr="00392D28" w:rsidRDefault="002A75A6" w:rsidP="002A75A6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685CC9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510DC" w14:textId="77777777" w:rsidR="005612A3" w:rsidRDefault="005612A3">
      <w:r>
        <w:separator/>
      </w:r>
    </w:p>
  </w:endnote>
  <w:endnote w:type="continuationSeparator" w:id="0">
    <w:p w14:paraId="7890EF40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9272A" w14:textId="77777777" w:rsidR="005612A3" w:rsidRDefault="005612A3">
      <w:r>
        <w:separator/>
      </w:r>
    </w:p>
  </w:footnote>
  <w:footnote w:type="continuationSeparator" w:id="0">
    <w:p w14:paraId="49B2B89B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sFANebcZg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A75A6"/>
    <w:rsid w:val="002B06A8"/>
    <w:rsid w:val="002B201C"/>
    <w:rsid w:val="002B46B8"/>
    <w:rsid w:val="002C50CD"/>
    <w:rsid w:val="002D0055"/>
    <w:rsid w:val="002D05AD"/>
    <w:rsid w:val="002D1865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2466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85CC9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6F7E80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5906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B4D5D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0FD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46F05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97E33"/>
    <w:rsid w:val="00DA0EB9"/>
    <w:rsid w:val="00DA2972"/>
    <w:rsid w:val="00DA5E11"/>
    <w:rsid w:val="00DA68E1"/>
    <w:rsid w:val="00DA6A17"/>
    <w:rsid w:val="00DB599D"/>
    <w:rsid w:val="00DC0E07"/>
    <w:rsid w:val="00DC2432"/>
    <w:rsid w:val="00DC43D0"/>
    <w:rsid w:val="00DC5BF2"/>
    <w:rsid w:val="00DE52D4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81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0F4434CD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42C93-78EC-42F2-80E2-9529CCF3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4</TotalTime>
  <Pages>1</Pages>
  <Words>104</Words>
  <Characters>786</Characters>
  <Application>Microsoft Office Word</Application>
  <DocSecurity>0</DocSecurity>
  <Lines>32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9</cp:revision>
  <cp:lastPrinted>2018-11-20T14:56:00Z</cp:lastPrinted>
  <dcterms:created xsi:type="dcterms:W3CDTF">2018-12-18T21:19:00Z</dcterms:created>
  <dcterms:modified xsi:type="dcterms:W3CDTF">2025-10-23T16:32:00Z</dcterms:modified>
</cp:coreProperties>
</file>
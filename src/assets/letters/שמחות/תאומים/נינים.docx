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FFF8F" w14:textId="799EC575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9C17F6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3A4BD12A" w14:textId="16B79BA4" w:rsidR="00752401" w:rsidRDefault="009C17F6" w:rsidP="008A0FF2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09A4054A" w14:textId="77777777" w:rsidR="008A0FF2" w:rsidRDefault="008A0FF2" w:rsidP="008A0FF2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746B90DE" w14:textId="51C56FDF" w:rsidR="00F2081C" w:rsidRPr="009D52FA" w:rsidRDefault="009C17F6" w:rsidP="008B7EE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5DA17C33" w14:textId="0CBC3DA0" w:rsidR="00F2081C" w:rsidRDefault="009C17F6" w:rsidP="008A0FF2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17268B91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3CC507C0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6DC734E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E4662A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D448D58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09EF4489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3B24EDE6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C46F05">
        <w:rPr>
          <w:rFonts w:cs="Livorna" w:hint="cs"/>
          <w:b/>
          <w:bCs/>
          <w:spacing w:val="4"/>
          <w:sz w:val="36"/>
          <w:szCs w:val="36"/>
          <w:rtl/>
        </w:rPr>
        <w:t xml:space="preserve"> התאומ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5D2466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D97E33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12C757E4" w14:textId="3592A65B" w:rsidR="00974503" w:rsidRDefault="00C24054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בנים ל</w:t>
      </w:r>
      <w:r w:rsidR="009C17F6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{קירבה_חתן}"/>
            </w:textInput>
          </w:ffData>
        </w:fldChar>
      </w:r>
      <w:bookmarkStart w:id="5" w:name="Word_Chatan_Kirva"/>
      <w:r w:rsidR="009C17F6">
        <w:rPr>
          <w:rFonts w:cs="Livorna"/>
          <w:spacing w:val="4"/>
          <w:sz w:val="28"/>
          <w:szCs w:val="28"/>
          <w:rtl/>
        </w:rPr>
        <w:instrText xml:space="preserve"> </w:instrText>
      </w:r>
      <w:r w:rsidR="009C17F6">
        <w:rPr>
          <w:rFonts w:cs="Livorna"/>
          <w:spacing w:val="4"/>
          <w:sz w:val="28"/>
          <w:szCs w:val="28"/>
        </w:rPr>
        <w:instrText>FORMTEXT</w:instrText>
      </w:r>
      <w:r w:rsidR="009C17F6">
        <w:rPr>
          <w:rFonts w:cs="Livorna"/>
          <w:spacing w:val="4"/>
          <w:sz w:val="28"/>
          <w:szCs w:val="28"/>
          <w:rtl/>
        </w:rPr>
        <w:instrText xml:space="preserve"> </w:instrText>
      </w:r>
      <w:r w:rsidR="009C17F6">
        <w:rPr>
          <w:rFonts w:cs="Livorna"/>
          <w:spacing w:val="4"/>
          <w:sz w:val="28"/>
          <w:szCs w:val="28"/>
          <w:rtl/>
        </w:rPr>
      </w:r>
      <w:r w:rsidR="009C17F6">
        <w:rPr>
          <w:rFonts w:cs="Livorna"/>
          <w:spacing w:val="4"/>
          <w:sz w:val="28"/>
          <w:szCs w:val="28"/>
          <w:rtl/>
        </w:rPr>
        <w:fldChar w:fldCharType="separate"/>
      </w:r>
      <w:r w:rsidR="009C17F6">
        <w:rPr>
          <w:rFonts w:cs="Livorna"/>
          <w:spacing w:val="4"/>
          <w:sz w:val="28"/>
          <w:szCs w:val="28"/>
          <w:rtl/>
        </w:rPr>
        <w:t>{קירבה_חתן}</w:t>
      </w:r>
      <w:r w:rsidR="009C17F6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9C17F6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6" w:name="Word_Chatan_Toar"/>
      <w:r w:rsidR="009C17F6">
        <w:rPr>
          <w:rFonts w:cs="Livorna"/>
          <w:spacing w:val="4"/>
          <w:sz w:val="28"/>
          <w:szCs w:val="28"/>
          <w:rtl/>
        </w:rPr>
        <w:instrText xml:space="preserve"> </w:instrText>
      </w:r>
      <w:r w:rsidR="009C17F6">
        <w:rPr>
          <w:rFonts w:cs="Livorna"/>
          <w:spacing w:val="4"/>
          <w:sz w:val="28"/>
          <w:szCs w:val="28"/>
        </w:rPr>
        <w:instrText>FORMTEXT</w:instrText>
      </w:r>
      <w:r w:rsidR="009C17F6">
        <w:rPr>
          <w:rFonts w:cs="Livorna"/>
          <w:spacing w:val="4"/>
          <w:sz w:val="28"/>
          <w:szCs w:val="28"/>
          <w:rtl/>
        </w:rPr>
        <w:instrText xml:space="preserve"> </w:instrText>
      </w:r>
      <w:r w:rsidR="009C17F6">
        <w:rPr>
          <w:rFonts w:cs="Livorna"/>
          <w:spacing w:val="4"/>
          <w:sz w:val="28"/>
          <w:szCs w:val="28"/>
          <w:rtl/>
        </w:rPr>
      </w:r>
      <w:r w:rsidR="009C17F6">
        <w:rPr>
          <w:rFonts w:cs="Livorna"/>
          <w:spacing w:val="4"/>
          <w:sz w:val="28"/>
          <w:szCs w:val="28"/>
          <w:rtl/>
        </w:rPr>
        <w:fldChar w:fldCharType="separate"/>
      </w:r>
      <w:r w:rsidR="009C17F6">
        <w:rPr>
          <w:rFonts w:cs="Livorna"/>
          <w:spacing w:val="4"/>
          <w:sz w:val="28"/>
          <w:szCs w:val="28"/>
          <w:rtl/>
        </w:rPr>
        <w:t>{תואר_חתן}</w:t>
      </w:r>
      <w:r w:rsidR="009C17F6"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9C17F6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7" w:name="Word_Chatan_Name"/>
      <w:r w:rsidR="009C17F6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9C17F6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9C17F6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9C17F6">
        <w:rPr>
          <w:rFonts w:cs="Livorna"/>
          <w:b/>
          <w:bCs/>
          <w:spacing w:val="4"/>
          <w:sz w:val="36"/>
          <w:szCs w:val="36"/>
          <w:rtl/>
        </w:rPr>
      </w:r>
      <w:r w:rsidR="009C17F6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9C17F6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9C17F6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9C17F6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8" w:name="Word_Chatan_Siyomet"/>
      <w:r w:rsidR="009C17F6">
        <w:rPr>
          <w:rFonts w:cs="Livorna"/>
          <w:spacing w:val="4"/>
          <w:sz w:val="28"/>
          <w:szCs w:val="28"/>
          <w:rtl/>
        </w:rPr>
        <w:instrText xml:space="preserve"> </w:instrText>
      </w:r>
      <w:r w:rsidR="009C17F6">
        <w:rPr>
          <w:rFonts w:cs="Livorna"/>
          <w:spacing w:val="4"/>
          <w:sz w:val="28"/>
          <w:szCs w:val="28"/>
        </w:rPr>
        <w:instrText>FORMTEXT</w:instrText>
      </w:r>
      <w:r w:rsidR="009C17F6">
        <w:rPr>
          <w:rFonts w:cs="Livorna"/>
          <w:spacing w:val="4"/>
          <w:sz w:val="28"/>
          <w:szCs w:val="28"/>
          <w:rtl/>
        </w:rPr>
        <w:instrText xml:space="preserve"> </w:instrText>
      </w:r>
      <w:r w:rsidR="009C17F6">
        <w:rPr>
          <w:rFonts w:cs="Livorna"/>
          <w:spacing w:val="4"/>
          <w:sz w:val="28"/>
          <w:szCs w:val="28"/>
          <w:rtl/>
        </w:rPr>
      </w:r>
      <w:r w:rsidR="009C17F6">
        <w:rPr>
          <w:rFonts w:cs="Livorna"/>
          <w:spacing w:val="4"/>
          <w:sz w:val="28"/>
          <w:szCs w:val="28"/>
          <w:rtl/>
        </w:rPr>
        <w:fldChar w:fldCharType="separate"/>
      </w:r>
      <w:r w:rsidR="009C17F6">
        <w:rPr>
          <w:rFonts w:cs="Livorna"/>
          <w:spacing w:val="4"/>
          <w:sz w:val="28"/>
          <w:szCs w:val="28"/>
          <w:rtl/>
        </w:rPr>
        <w:t>{סיומת_חתן}</w:t>
      </w:r>
      <w:r w:rsidR="009C17F6"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04837650" w14:textId="3E520549" w:rsidR="00D40675" w:rsidRDefault="009C17F6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9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10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0"/>
      <w:r w:rsidR="00D40675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1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1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2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</w:p>
    <w:p w14:paraId="425E7C2E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DCED57D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D97E33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42E10203" w14:textId="77777777" w:rsidR="000B6EDC" w:rsidRDefault="000B6EDC" w:rsidP="000B6ED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4D17129E" w14:textId="77777777" w:rsidR="00701D9C" w:rsidRPr="0030758F" w:rsidRDefault="000B6EDC" w:rsidP="000B6EDC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="00820341"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093215F6" w14:textId="13F5EE7F" w:rsidR="00F2081C" w:rsidRPr="00492398" w:rsidRDefault="009C17F6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3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3"/>
    </w:p>
    <w:p w14:paraId="61813AAF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766069FD" w14:textId="77777777" w:rsidR="00F63530" w:rsidRPr="00CC5A09" w:rsidRDefault="00F63530" w:rsidP="00F63530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2ADF692" w14:textId="593446A2" w:rsidR="008128BA" w:rsidRPr="00392D28" w:rsidRDefault="00F63530" w:rsidP="00F63530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284329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777BC" w14:textId="77777777" w:rsidR="005612A3" w:rsidRDefault="005612A3">
      <w:r>
        <w:separator/>
      </w:r>
    </w:p>
  </w:endnote>
  <w:endnote w:type="continuationSeparator" w:id="0">
    <w:p w14:paraId="4FC47153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F2D96" w14:textId="77777777" w:rsidR="005612A3" w:rsidRDefault="005612A3">
      <w:r>
        <w:separator/>
      </w:r>
    </w:p>
  </w:footnote>
  <w:footnote w:type="continuationSeparator" w:id="0">
    <w:p w14:paraId="6E2B70DC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0FABTIXLM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B6EDC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84329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9721C"/>
    <w:rsid w:val="005A0896"/>
    <w:rsid w:val="005B3018"/>
    <w:rsid w:val="005B4DBA"/>
    <w:rsid w:val="005C1788"/>
    <w:rsid w:val="005C6D30"/>
    <w:rsid w:val="005C7A87"/>
    <w:rsid w:val="005D059E"/>
    <w:rsid w:val="005D0D04"/>
    <w:rsid w:val="005D2466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0341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0FF2"/>
    <w:rsid w:val="008A1609"/>
    <w:rsid w:val="008A462E"/>
    <w:rsid w:val="008B4C8F"/>
    <w:rsid w:val="008B691C"/>
    <w:rsid w:val="008B7A83"/>
    <w:rsid w:val="008B7EE4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17F6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4054"/>
    <w:rsid w:val="00C260D3"/>
    <w:rsid w:val="00C36AC5"/>
    <w:rsid w:val="00C40038"/>
    <w:rsid w:val="00C40F04"/>
    <w:rsid w:val="00C46F05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97E33"/>
    <w:rsid w:val="00DA0EB9"/>
    <w:rsid w:val="00DA2972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81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530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2C7BAD1B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8AC02-B22B-405F-9D76-A73F273B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6</TotalTime>
  <Pages>1</Pages>
  <Words>101</Words>
  <Characters>780</Characters>
  <Application>Microsoft Office Word</Application>
  <DocSecurity>0</DocSecurity>
  <Lines>32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9</cp:revision>
  <cp:lastPrinted>2018-11-20T14:56:00Z</cp:lastPrinted>
  <dcterms:created xsi:type="dcterms:W3CDTF">2018-12-18T21:19:00Z</dcterms:created>
  <dcterms:modified xsi:type="dcterms:W3CDTF">2025-10-23T16:34:00Z</dcterms:modified>
</cp:coreProperties>
</file>
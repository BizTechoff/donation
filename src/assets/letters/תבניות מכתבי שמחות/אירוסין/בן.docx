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69F1" w14:textId="77777777" w:rsidR="00AB3021" w:rsidRPr="00392D28" w:rsidRDefault="00AB3021" w:rsidP="00AB3021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/>
          <w:spacing w:val="4"/>
          <w:sz w:val="28"/>
          <w:szCs w:val="28"/>
        </w:rPr>
        <w:t xml:space="preserve"> {letter_heb_date} </w:t>
      </w:r>
    </w:p>
    <w:p w14:paraId="6EECC675" w14:textId="77777777" w:rsidR="00AB3021" w:rsidRDefault="00AB3021" w:rsidP="00AB3021">
      <w:pPr>
        <w:spacing w:line="300" w:lineRule="exact"/>
        <w:rPr>
          <w:rFonts w:cs="Livorna"/>
          <w:spacing w:val="4"/>
          <w:sz w:val="22"/>
          <w:szCs w:val="22"/>
        </w:rPr>
      </w:pPr>
      <w:r w:rsidRPr="00BD416C"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Pr="00BD416C">
        <w:rPr>
          <w:rFonts w:cs="Livorna"/>
          <w:spacing w:val="4"/>
          <w:sz w:val="22"/>
          <w:szCs w:val="22"/>
        </w:rPr>
        <w:instrText xml:space="preserve"> FORMTEXT </w:instrText>
      </w:r>
      <w:r w:rsidRPr="00BD416C">
        <w:rPr>
          <w:rFonts w:cs="Livorna"/>
          <w:spacing w:val="4"/>
          <w:sz w:val="22"/>
          <w:szCs w:val="22"/>
        </w:rPr>
      </w:r>
      <w:r w:rsidRPr="00BD416C">
        <w:rPr>
          <w:rFonts w:cs="Livorna"/>
          <w:spacing w:val="4"/>
          <w:sz w:val="22"/>
          <w:szCs w:val="22"/>
        </w:rPr>
        <w:fldChar w:fldCharType="separate"/>
      </w:r>
    </w:p>
    <w:p w14:paraId="0C86755C" w14:textId="77777777" w:rsidR="00AB3021" w:rsidRDefault="00AB3021" w:rsidP="00AB3021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{donor_eng_title} {donor_eng_last_name} {donor_eng_first_name} {donor_eng_suffix}</w:t>
      </w:r>
    </w:p>
    <w:p w14:paraId="1D5111D5" w14:textId="77777777" w:rsidR="00AB3021" w:rsidRDefault="00AB3021" w:rsidP="00AB3021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{donor_home_address}</w:t>
      </w:r>
    </w:p>
    <w:p w14:paraId="4A25CFD3" w14:textId="77777777" w:rsidR="00AB3021" w:rsidRPr="00BD416C" w:rsidRDefault="00AB3021" w:rsidP="00AB3021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{donor_country}</w:t>
      </w:r>
      <w:r w:rsidRPr="00BD416C"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22AD62BD" w14:textId="77777777" w:rsidR="007D38EB" w:rsidRDefault="007D38EB" w:rsidP="007D38EB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BE4F3A4" w14:textId="77777777" w:rsidR="00AB3021" w:rsidRDefault="00AB3021" w:rsidP="00AB3021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  <w:rtl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</w:p>
    <w:p w14:paraId="6963812A" w14:textId="77777777" w:rsidR="00AB3021" w:rsidRPr="009D52FA" w:rsidRDefault="00AB3021" w:rsidP="00AB3021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</w:rPr>
        <w:t>{letter_prefix}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295F1701" w14:textId="77777777" w:rsidR="00AB3021" w:rsidRPr="002415E2" w:rsidRDefault="00AB3021" w:rsidP="00AB302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{donor_title}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</w:rPr>
        <w:t>{donor_first name} {donor_last_name}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4" w:name="Word_Siomet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{donor_suffix}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468BBDB3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9F963F3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6F7C5F01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155A1C7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1D2BFEE0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BDD97F7" w14:textId="77777777" w:rsidR="00547C5C" w:rsidRDefault="00F2081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3F1BA83C" w14:textId="77777777" w:rsidR="00547C5C" w:rsidRDefault="00547C5C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באירוסי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9A4176">
        <w:rPr>
          <w:rFonts w:cs="Livorna" w:hint="cs"/>
          <w:b/>
          <w:bCs/>
          <w:spacing w:val="4"/>
          <w:sz w:val="36"/>
          <w:szCs w:val="36"/>
          <w:rtl/>
        </w:rPr>
        <w:t>בנ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01610D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2311E6E8" w14:textId="129507DA" w:rsidR="00547C5C" w:rsidRDefault="00AB3021" w:rsidP="00547C5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</w:t>
      </w:r>
      <w:r>
        <w:rPr>
          <w:rFonts w:cs="Livorna"/>
          <w:spacing w:val="4"/>
          <w:sz w:val="28"/>
          <w:szCs w:val="28"/>
        </w:rPr>
        <w:t>son</w:t>
      </w:r>
      <w:r>
        <w:rPr>
          <w:rFonts w:cs="Livorna"/>
          <w:spacing w:val="4"/>
          <w:sz w:val="28"/>
          <w:szCs w:val="28"/>
        </w:rPr>
        <w:t>_title}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r w:rsidR="00547C5C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547C5C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="00547C5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547C5C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547C5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547C5C" w:rsidRPr="00790312">
        <w:rPr>
          <w:rFonts w:cs="Livorna"/>
          <w:b/>
          <w:bCs/>
          <w:spacing w:val="4"/>
          <w:sz w:val="36"/>
          <w:szCs w:val="36"/>
          <w:rtl/>
        </w:rPr>
      </w:r>
      <w:r w:rsidR="00547C5C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</w:rPr>
        <w:t xml:space="preserve">{son_first_name} </w:t>
      </w:r>
      <w:r w:rsidR="002A004F">
        <w:rPr>
          <w:rFonts w:cs="Livorna"/>
          <w:b/>
          <w:bCs/>
          <w:spacing w:val="4"/>
          <w:sz w:val="36"/>
          <w:szCs w:val="36"/>
        </w:rPr>
        <w:t>{</w:t>
      </w:r>
      <w:r>
        <w:rPr>
          <w:rFonts w:cs="Livorna"/>
          <w:b/>
          <w:bCs/>
          <w:spacing w:val="4"/>
          <w:sz w:val="36"/>
          <w:szCs w:val="36"/>
        </w:rPr>
        <w:t>son_last_name}</w:t>
      </w:r>
      <w:r w:rsidR="00547C5C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547C5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="00547C5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547C5C" w:rsidRPr="00000E31">
        <w:rPr>
          <w:rFonts w:cs="Livorna"/>
          <w:spacing w:val="4"/>
          <w:sz w:val="28"/>
          <w:szCs w:val="28"/>
        </w:rPr>
        <w:instrText>FORMTEXT</w:instrText>
      </w:r>
      <w:r w:rsidR="00547C5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547C5C" w:rsidRPr="00000E31">
        <w:rPr>
          <w:rFonts w:cs="Livorna"/>
          <w:spacing w:val="4"/>
          <w:sz w:val="28"/>
          <w:szCs w:val="28"/>
          <w:rtl/>
        </w:rPr>
      </w:r>
      <w:r w:rsidR="00547C5C"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lang w:val="en-US"/>
        </w:rPr>
        <w:t>{son_suffix}</w:t>
      </w:r>
      <w:r w:rsidR="00547C5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00D41559" w14:textId="77777777" w:rsidR="008A0C36" w:rsidRDefault="00F2081C" w:rsidP="00E509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  <w:r w:rsidR="00547C5C" w:rsidRPr="00547C5C">
        <w:rPr>
          <w:rFonts w:cs="Livorna" w:hint="cs"/>
          <w:spacing w:val="4"/>
          <w:sz w:val="28"/>
          <w:szCs w:val="28"/>
          <w:rtl/>
        </w:rPr>
        <w:t xml:space="preserve"> הכלה תחי'</w:t>
      </w:r>
    </w:p>
    <w:p w14:paraId="6642BE43" w14:textId="77777777" w:rsidR="002A004F" w:rsidRPr="002A004F" w:rsidRDefault="008A0C36" w:rsidP="002A004F">
      <w:pPr>
        <w:bidi/>
        <w:spacing w:line="400" w:lineRule="exact"/>
        <w:jc w:val="center"/>
        <w:rPr>
          <w:rFonts w:cs="Livorna"/>
          <w:spacing w:val="4"/>
          <w:sz w:val="28"/>
          <w:szCs w:val="28"/>
          <w:lang w:val="en-US"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47C5C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2A004F"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r w:rsidR="002A004F"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="002A004F" w:rsidRPr="00687E55">
        <w:rPr>
          <w:rFonts w:cs="Livorna"/>
          <w:spacing w:val="4"/>
          <w:sz w:val="28"/>
          <w:szCs w:val="28"/>
        </w:rPr>
        <w:instrText>FORMTEXT</w:instrText>
      </w:r>
      <w:r w:rsidR="002A004F"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="002A004F" w:rsidRPr="00687E55">
        <w:rPr>
          <w:rFonts w:cs="Livorna"/>
          <w:spacing w:val="4"/>
          <w:sz w:val="28"/>
          <w:szCs w:val="28"/>
          <w:rtl/>
        </w:rPr>
      </w:r>
      <w:r w:rsidR="002A004F" w:rsidRPr="00687E55">
        <w:rPr>
          <w:rFonts w:cs="Livorna"/>
          <w:spacing w:val="4"/>
          <w:sz w:val="28"/>
          <w:szCs w:val="28"/>
          <w:rtl/>
        </w:rPr>
        <w:fldChar w:fldCharType="separate"/>
      </w:r>
      <w:r w:rsidR="002A004F">
        <w:rPr>
          <w:rFonts w:cs="Livorna"/>
          <w:spacing w:val="4"/>
          <w:sz w:val="28"/>
          <w:szCs w:val="28"/>
        </w:rPr>
        <w:t>{</w:t>
      </w:r>
      <w:r w:rsidR="002A004F" w:rsidRPr="002A004F">
        <w:rPr>
          <w:rFonts w:cs="Livorna"/>
          <w:spacing w:val="4"/>
          <w:sz w:val="28"/>
          <w:szCs w:val="28"/>
          <w:lang w:val="en-US"/>
        </w:rPr>
        <w:t>father-in-law</w:t>
      </w:r>
    </w:p>
    <w:p w14:paraId="42692E07" w14:textId="73EE2882" w:rsidR="002A004F" w:rsidRPr="002A004F" w:rsidRDefault="002A004F" w:rsidP="002A004F">
      <w:pPr>
        <w:bidi/>
        <w:spacing w:line="400" w:lineRule="exact"/>
        <w:jc w:val="center"/>
        <w:rPr>
          <w:rFonts w:cs="Livorna"/>
          <w:spacing w:val="4"/>
          <w:sz w:val="28"/>
          <w:szCs w:val="28"/>
          <w:lang w:val="en-US"/>
        </w:rPr>
      </w:pPr>
      <w:r>
        <w:rPr>
          <w:rFonts w:cs="Livorna"/>
          <w:spacing w:val="4"/>
          <w:sz w:val="28"/>
          <w:szCs w:val="28"/>
        </w:rPr>
        <w:t>_title}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</w:rPr>
        <w:t>{</w:t>
      </w:r>
      <w:r w:rsidRPr="002A004F">
        <w:rPr>
          <w:rFonts w:cs="Livorna"/>
          <w:b/>
          <w:bCs/>
          <w:spacing w:val="4"/>
          <w:sz w:val="36"/>
          <w:szCs w:val="36"/>
          <w:lang w:val="en-US"/>
        </w:rPr>
        <w:t>father-in-law</w:t>
      </w:r>
      <w:r>
        <w:rPr>
          <w:rFonts w:cs="Livorna"/>
          <w:b/>
          <w:bCs/>
          <w:spacing w:val="4"/>
          <w:sz w:val="36"/>
          <w:szCs w:val="36"/>
        </w:rPr>
        <w:t xml:space="preserve">_first_name} </w:t>
      </w:r>
      <w:r>
        <w:rPr>
          <w:rFonts w:cs="Livorna"/>
          <w:b/>
          <w:bCs/>
          <w:spacing w:val="4"/>
          <w:sz w:val="36"/>
          <w:szCs w:val="36"/>
        </w:rPr>
        <w:t>{</w:t>
      </w:r>
      <w:r w:rsidRPr="002A004F">
        <w:rPr>
          <w:rFonts w:cs="Livorna"/>
          <w:b/>
          <w:bCs/>
          <w:spacing w:val="4"/>
          <w:sz w:val="36"/>
          <w:szCs w:val="36"/>
          <w:lang w:val="en-US"/>
        </w:rPr>
        <w:t>father-in-law</w:t>
      </w:r>
      <w:r>
        <w:rPr>
          <w:rFonts w:cs="Livorna"/>
          <w:b/>
          <w:bCs/>
          <w:spacing w:val="4"/>
          <w:sz w:val="36"/>
          <w:szCs w:val="36"/>
        </w:rPr>
        <w:t>_last_name}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lang w:val="en-US"/>
        </w:rPr>
        <w:t>{</w:t>
      </w:r>
      <w:r w:rsidRPr="002A004F">
        <w:rPr>
          <w:rFonts w:cs="Livorna"/>
          <w:spacing w:val="4"/>
          <w:sz w:val="28"/>
          <w:szCs w:val="28"/>
          <w:lang w:val="en-US"/>
        </w:rPr>
        <w:t>father-in-law</w:t>
      </w:r>
    </w:p>
    <w:p w14:paraId="63439A3F" w14:textId="58179916" w:rsidR="00F2081C" w:rsidRPr="002A004F" w:rsidRDefault="002A004F" w:rsidP="002A004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lang w:val="en-US"/>
        </w:rPr>
      </w:pPr>
      <w:r>
        <w:rPr>
          <w:rFonts w:cs="Livorna"/>
          <w:spacing w:val="4"/>
          <w:sz w:val="28"/>
          <w:szCs w:val="28"/>
          <w:lang w:val="en-US"/>
        </w:rPr>
        <w:t>_suffix}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</w:p>
    <w:p w14:paraId="33815574" w14:textId="77777777" w:rsidR="00F2081C" w:rsidRPr="00963546" w:rsidRDefault="00F2081C" w:rsidP="00320F41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03B81E08" w14:textId="77777777" w:rsidR="00D51DD1" w:rsidRDefault="00D51DD1" w:rsidP="00D51DD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4964D90B" w14:textId="77777777" w:rsidR="00D51DD1" w:rsidRDefault="00D51DD1" w:rsidP="00D51DD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3CE7676B" w14:textId="77777777" w:rsidR="00D51DD1" w:rsidRDefault="00301B5B" w:rsidP="00D51DD1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="00D51DD1"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D51DD1" w:rsidRPr="0030758F">
        <w:rPr>
          <w:rFonts w:cs="Livorna" w:hint="cs"/>
          <w:spacing w:val="4"/>
          <w:sz w:val="28"/>
          <w:szCs w:val="28"/>
          <w:rtl/>
        </w:rPr>
        <w:t>ב</w:t>
      </w:r>
      <w:r w:rsidR="00D51DD1"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0FAE9B89" w14:textId="77777777" w:rsidR="002A004F" w:rsidRPr="007404D5" w:rsidRDefault="002A004F" w:rsidP="002A004F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  <w:lang w:val="en-US"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7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</w:rPr>
        <w:t>{</w:t>
      </w:r>
      <w:r w:rsidRPr="007404D5">
        <w:rPr>
          <w:rFonts w:cs="Livorna"/>
          <w:b/>
          <w:bCs/>
          <w:spacing w:val="4"/>
          <w:sz w:val="32"/>
          <w:szCs w:val="32"/>
          <w:lang w:val="en-US"/>
        </w:rPr>
        <w:t>letter_suffix</w:t>
      </w:r>
      <w:r>
        <w:rPr>
          <w:rFonts w:cs="Livorna"/>
          <w:b/>
          <w:bCs/>
          <w:spacing w:val="4"/>
          <w:sz w:val="32"/>
          <w:szCs w:val="32"/>
        </w:rPr>
        <w:t>}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7"/>
    </w:p>
    <w:p w14:paraId="3EF8BBC8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lastRenderedPageBreak/>
        <w:t>בכבוד רב ובהוקרה</w:t>
      </w:r>
    </w:p>
    <w:p w14:paraId="1664FA72" w14:textId="77777777" w:rsidR="00E334D3" w:rsidRPr="00CC5A09" w:rsidRDefault="00E334D3" w:rsidP="00E334D3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DE34EEB" w14:textId="32BE8ADB" w:rsidR="008128BA" w:rsidRPr="00392D28" w:rsidRDefault="00E334D3" w:rsidP="00E334D3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2E198B">
      <w:pgSz w:w="11909" w:h="16834" w:code="9"/>
      <w:pgMar w:top="2835" w:right="3402" w:bottom="1134" w:left="1134" w:header="720" w:footer="720" w:gutter="0"/>
      <w:paperSrc w:firs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0B36E" w14:textId="77777777" w:rsidR="00D71029" w:rsidRDefault="00D71029">
      <w:r>
        <w:separator/>
      </w:r>
    </w:p>
  </w:endnote>
  <w:endnote w:type="continuationSeparator" w:id="0">
    <w:p w14:paraId="7F3F20C2" w14:textId="77777777" w:rsidR="00D71029" w:rsidRDefault="00D7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DCAE9" w14:textId="77777777" w:rsidR="00D71029" w:rsidRDefault="00D71029">
      <w:r>
        <w:separator/>
      </w:r>
    </w:p>
  </w:footnote>
  <w:footnote w:type="continuationSeparator" w:id="0">
    <w:p w14:paraId="5D222304" w14:textId="77777777" w:rsidR="00D71029" w:rsidRDefault="00D71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1610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25EF"/>
    <w:rsid w:val="001F4181"/>
    <w:rsid w:val="001F624B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004F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007E"/>
    <w:rsid w:val="002E198B"/>
    <w:rsid w:val="002E1F51"/>
    <w:rsid w:val="002E261D"/>
    <w:rsid w:val="002E3CA5"/>
    <w:rsid w:val="002F236C"/>
    <w:rsid w:val="002F3690"/>
    <w:rsid w:val="002F3D37"/>
    <w:rsid w:val="002F52E5"/>
    <w:rsid w:val="00301B5B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547B8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D38EB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A682D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DA1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B3021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1DD1"/>
    <w:rsid w:val="00D539DD"/>
    <w:rsid w:val="00D53ECD"/>
    <w:rsid w:val="00D54028"/>
    <w:rsid w:val="00D54A93"/>
    <w:rsid w:val="00D55657"/>
    <w:rsid w:val="00D63F24"/>
    <w:rsid w:val="00D6558F"/>
    <w:rsid w:val="00D66AC8"/>
    <w:rsid w:val="00D71029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34D3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ACEAD4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004F"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06E77-C321-4FF2-BC55-51DFB9C8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46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Biz Techoff</cp:lastModifiedBy>
  <cp:revision>14</cp:revision>
  <cp:lastPrinted>2018-11-20T14:56:00Z</cp:lastPrinted>
  <dcterms:created xsi:type="dcterms:W3CDTF">2018-12-18T19:14:00Z</dcterms:created>
  <dcterms:modified xsi:type="dcterms:W3CDTF">2025-10-21T06:16:00Z</dcterms:modified>
</cp:coreProperties>
</file>
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5614" w14:textId="2C2BCC74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8E207E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CC54209" w14:textId="77777777" w:rsidR="00752401" w:rsidRDefault="00AC36C2" w:rsidP="00FC2DCE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36834E61" w14:textId="77777777" w:rsidR="00FC2DCE" w:rsidRDefault="00FC2DCE" w:rsidP="00FC2DCE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6662A37F" w14:textId="77777777" w:rsidR="00F2081C" w:rsidRPr="009D52FA" w:rsidRDefault="00F2081C" w:rsidP="008E207E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71272B2E" w14:textId="77777777" w:rsidR="00F2081C" w:rsidRDefault="00F2081C" w:rsidP="00FC2DCE">
      <w:pPr>
        <w:spacing w:line="400" w:lineRule="exact"/>
        <w:jc w:val="center"/>
        <w:rPr>
          <w:rtl/>
        </w:rPr>
      </w:pPr>
      <w:r w:rsidRPr="00FC2DCE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FC2DCE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FC2DCE">
        <w:rPr>
          <w:rFonts w:cs="Livorna"/>
          <w:spacing w:val="4"/>
          <w:sz w:val="28"/>
          <w:szCs w:val="28"/>
        </w:rPr>
        <w:instrText>FORMTEXT</w:instrText>
      </w:r>
      <w:r w:rsidRPr="00FC2DCE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FC2DCE">
        <w:rPr>
          <w:rFonts w:cs="Livorna"/>
          <w:spacing w:val="4"/>
          <w:sz w:val="28"/>
          <w:szCs w:val="28"/>
          <w:rtl/>
        </w:rPr>
      </w:r>
      <w:r w:rsidRPr="00FC2DCE">
        <w:rPr>
          <w:rFonts w:cs="Livorna"/>
          <w:spacing w:val="4"/>
          <w:sz w:val="28"/>
          <w:szCs w:val="28"/>
          <w:rtl/>
        </w:rPr>
        <w:fldChar w:fldCharType="separate"/>
      </w:r>
      <w:r w:rsidRPr="00FC2DCE">
        <w:rPr>
          <w:rFonts w:cs="Livorna" w:hint="eastAsia"/>
          <w:spacing w:val="4"/>
          <w:sz w:val="28"/>
          <w:szCs w:val="28"/>
          <w:rtl/>
        </w:rPr>
        <w:t>תואר</w:t>
      </w:r>
      <w:r w:rsidRPr="00FC2DCE">
        <w:rPr>
          <w:rFonts w:cs="Livorna"/>
          <w:spacing w:val="4"/>
          <w:sz w:val="28"/>
          <w:szCs w:val="28"/>
          <w:rtl/>
        </w:rPr>
        <w:t>_עברית</w:t>
      </w:r>
      <w:r w:rsidRPr="00FC2DCE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464666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46466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64666">
        <w:rPr>
          <w:rFonts w:cs="Livorna"/>
          <w:spacing w:val="4"/>
          <w:sz w:val="28"/>
          <w:szCs w:val="28"/>
        </w:rPr>
        <w:instrText>FORMTEXT</w:instrText>
      </w:r>
      <w:r w:rsidRPr="00464666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64666">
        <w:rPr>
          <w:rFonts w:cs="Livorna"/>
          <w:spacing w:val="4"/>
          <w:sz w:val="28"/>
          <w:szCs w:val="28"/>
          <w:rtl/>
        </w:rPr>
      </w:r>
      <w:r w:rsidRPr="00464666">
        <w:rPr>
          <w:rFonts w:cs="Livorna"/>
          <w:spacing w:val="4"/>
          <w:sz w:val="28"/>
          <w:szCs w:val="28"/>
          <w:rtl/>
        </w:rPr>
        <w:fldChar w:fldCharType="separate"/>
      </w:r>
      <w:r w:rsidRPr="00464666">
        <w:rPr>
          <w:rFonts w:cs="Livorna" w:hint="eastAsia"/>
          <w:spacing w:val="4"/>
          <w:sz w:val="28"/>
          <w:szCs w:val="28"/>
          <w:rtl/>
        </w:rPr>
        <w:t>סיומת</w:t>
      </w:r>
      <w:r w:rsidRPr="00464666">
        <w:rPr>
          <w:rFonts w:cs="Livorna"/>
          <w:spacing w:val="4"/>
          <w:sz w:val="28"/>
          <w:szCs w:val="28"/>
          <w:rtl/>
        </w:rPr>
        <w:t>_עברית</w:t>
      </w:r>
      <w:r w:rsidRPr="00464666">
        <w:rPr>
          <w:rFonts w:cs="Livorna"/>
          <w:spacing w:val="4"/>
          <w:sz w:val="28"/>
          <w:szCs w:val="28"/>
          <w:rtl/>
        </w:rPr>
        <w:fldChar w:fldCharType="end"/>
      </w:r>
    </w:p>
    <w:p w14:paraId="06B08112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3C543EAB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6F509A1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017F215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052F7EEC" w14:textId="77777777" w:rsidR="00F2081C" w:rsidRDefault="00F2081C" w:rsidP="00F2081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0A24D591" w14:textId="77777777" w:rsidR="00AE4E0C" w:rsidRDefault="00F2081C" w:rsidP="00F2081C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233EC1">
        <w:rPr>
          <w:rFonts w:cs="Livorna" w:hint="cs"/>
          <w:spacing w:val="4"/>
          <w:sz w:val="28"/>
          <w:szCs w:val="28"/>
          <w:rtl/>
        </w:rPr>
        <w:t>כם</w:t>
      </w:r>
    </w:p>
    <w:p w14:paraId="4221D2A2" w14:textId="77777777" w:rsidR="00F2081C" w:rsidRDefault="00F2081C" w:rsidP="00AE4E0C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B1143A">
        <w:rPr>
          <w:rFonts w:cs="Livorna" w:hint="cs"/>
          <w:b/>
          <w:bCs/>
          <w:spacing w:val="4"/>
          <w:sz w:val="36"/>
          <w:szCs w:val="36"/>
          <w:rtl/>
        </w:rPr>
        <w:t>אירוס</w:t>
      </w:r>
      <w:r>
        <w:rPr>
          <w:rFonts w:cs="Livorna" w:hint="cs"/>
          <w:b/>
          <w:bCs/>
          <w:spacing w:val="4"/>
          <w:sz w:val="36"/>
          <w:szCs w:val="36"/>
          <w:rtl/>
        </w:rPr>
        <w:t>י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A752E8"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A0C36">
        <w:rPr>
          <w:rFonts w:cs="Livorna" w:hint="cs"/>
          <w:b/>
          <w:bCs/>
          <w:spacing w:val="4"/>
          <w:sz w:val="36"/>
          <w:szCs w:val="36"/>
          <w:rtl/>
        </w:rPr>
        <w:t>ת</w:t>
      </w:r>
      <w:r w:rsidR="00A7061A"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8A0C36" w:rsidRPr="00AE4E0C">
        <w:rPr>
          <w:rFonts w:cs="Livorna" w:hint="cs"/>
          <w:b/>
          <w:bCs/>
          <w:spacing w:val="4"/>
          <w:sz w:val="36"/>
          <w:szCs w:val="36"/>
          <w:rtl/>
        </w:rPr>
        <w:t xml:space="preserve"> הכלה תחי'</w:t>
      </w:r>
    </w:p>
    <w:p w14:paraId="269A58D7" w14:textId="77777777" w:rsidR="008A0C36" w:rsidRDefault="00F2081C" w:rsidP="008A0C3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 w:hint="cs"/>
          <w:spacing w:val="4"/>
          <w:sz w:val="28"/>
          <w:szCs w:val="28"/>
          <w:rtl/>
        </w:rPr>
        <w:t>עב"ג</w:t>
      </w:r>
    </w:p>
    <w:p w14:paraId="0A4F00CF" w14:textId="77777777" w:rsidR="008A0C36" w:rsidRDefault="008A0C36" w:rsidP="008A0C3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13DEAA5E" w14:textId="77777777" w:rsidR="00F2081C" w:rsidRDefault="008A0C36" w:rsidP="00070F43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בן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Mechotan_Toar"/>
            <w:enabled/>
            <w:calcOnExit w:val="0"/>
            <w:textInput>
              <w:default w:val="תואר_מחותן"/>
            </w:textInput>
          </w:ffData>
        </w:fldChar>
      </w:r>
      <w:bookmarkStart w:id="7" w:name="Word_Mechotan_Toar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תואר</w:t>
      </w:r>
      <w:r w:rsidR="00F2081C" w:rsidRPr="00000E31">
        <w:rPr>
          <w:rFonts w:cs="Livorna"/>
          <w:spacing w:val="4"/>
          <w:sz w:val="28"/>
          <w:szCs w:val="28"/>
          <w:rtl/>
        </w:rPr>
        <w:t>_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Mechotan_Name"/>
            <w:enabled/>
            <w:calcOnExit w:val="0"/>
            <w:textInput>
              <w:default w:val="שם_מחותן"/>
            </w:textInput>
          </w:ffData>
        </w:fldChar>
      </w:r>
      <w:bookmarkStart w:id="8" w:name="Word_Mechotan_Name"/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שם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t>_</w:t>
      </w:r>
      <w:r w:rsidR="00F2081C" w:rsidRPr="00790312">
        <w:rPr>
          <w:rFonts w:cs="Livorna" w:hint="cs"/>
          <w:b/>
          <w:bCs/>
          <w:spacing w:val="4"/>
          <w:sz w:val="36"/>
          <w:szCs w:val="36"/>
          <w:rtl/>
        </w:rPr>
        <w:t>מחותן</w:t>
      </w:r>
      <w:r w:rsidR="00F2081C"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8"/>
      <w:r w:rsidR="00F2081C">
        <w:rPr>
          <w:rFonts w:cs="Livorna" w:hint="cs"/>
          <w:spacing w:val="4"/>
          <w:sz w:val="28"/>
          <w:szCs w:val="28"/>
          <w:rtl/>
        </w:rPr>
        <w:t xml:space="preserve"> 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Mechotan_Siyomet"/>
            <w:enabled/>
            <w:calcOnExit w:val="0"/>
            <w:textInput>
              <w:default w:val="סיומת_ מחותן"/>
            </w:textInput>
          </w:ffData>
        </w:fldChar>
      </w:r>
      <w:bookmarkStart w:id="9" w:name="W_Mechotan_Siyomet"/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</w:rPr>
        <w:instrText>FORMTEXT</w:instrText>
      </w:r>
      <w:r w:rsidR="00F2081C"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="00F2081C" w:rsidRPr="00000E31">
        <w:rPr>
          <w:rFonts w:cs="Livorna"/>
          <w:spacing w:val="4"/>
          <w:sz w:val="28"/>
          <w:szCs w:val="28"/>
          <w:rtl/>
        </w:rPr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separate"/>
      </w:r>
      <w:r w:rsidR="00F2081C" w:rsidRPr="00000E31">
        <w:rPr>
          <w:rFonts w:cs="Livorna" w:hint="cs"/>
          <w:spacing w:val="4"/>
          <w:sz w:val="28"/>
          <w:szCs w:val="28"/>
          <w:rtl/>
        </w:rPr>
        <w:t>סיומת</w:t>
      </w:r>
      <w:r w:rsidR="00F2081C" w:rsidRPr="00000E31">
        <w:rPr>
          <w:rFonts w:cs="Livorna"/>
          <w:spacing w:val="4"/>
          <w:sz w:val="28"/>
          <w:szCs w:val="28"/>
          <w:rtl/>
        </w:rPr>
        <w:t xml:space="preserve">_ </w:t>
      </w:r>
      <w:r w:rsidR="00F2081C" w:rsidRPr="00000E31">
        <w:rPr>
          <w:rFonts w:cs="Livorna" w:hint="cs"/>
          <w:spacing w:val="4"/>
          <w:sz w:val="28"/>
          <w:szCs w:val="28"/>
          <w:rtl/>
        </w:rPr>
        <w:t>מחותן</w:t>
      </w:r>
      <w:r w:rsidR="00F2081C"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9"/>
    </w:p>
    <w:p w14:paraId="603A8F38" w14:textId="77777777" w:rsidR="00F2081C" w:rsidRPr="00963546" w:rsidRDefault="00F2081C" w:rsidP="00070F43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41954497" w14:textId="77777777" w:rsidR="008A3415" w:rsidRDefault="008A3415" w:rsidP="008A341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יה</w:t>
      </w:r>
      <w:r>
        <w:rPr>
          <w:rFonts w:cs="Livorna" w:hint="cs"/>
          <w:spacing w:val="4"/>
          <w:sz w:val="28"/>
          <w:szCs w:val="28"/>
          <w:rtl/>
        </w:rPr>
        <w:t>"ר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ש</w:t>
      </w:r>
      <w:r w:rsidRPr="0030758F">
        <w:rPr>
          <w:rFonts w:cs="Livorna"/>
          <w:spacing w:val="4"/>
          <w:sz w:val="28"/>
          <w:szCs w:val="28"/>
          <w:rtl/>
        </w:rPr>
        <w:t>יזכו לבנות בית נאמן בישראל לתפארת המשפחות המכובדות</w:t>
      </w:r>
    </w:p>
    <w:p w14:paraId="16752841" w14:textId="77777777" w:rsidR="008A3415" w:rsidRDefault="008A3415" w:rsidP="008A3415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ו</w:t>
      </w:r>
      <w:r w:rsidRPr="0030758F">
        <w:rPr>
          <w:rFonts w:cs="Livorna"/>
          <w:spacing w:val="4"/>
          <w:sz w:val="28"/>
          <w:szCs w:val="28"/>
          <w:rtl/>
        </w:rPr>
        <w:t xml:space="preserve">תזכו לרוות מהם </w:t>
      </w:r>
      <w:r w:rsidRPr="0030758F">
        <w:rPr>
          <w:rFonts w:cs="Livorna" w:hint="cs"/>
          <w:spacing w:val="4"/>
          <w:sz w:val="28"/>
          <w:szCs w:val="28"/>
          <w:rtl/>
        </w:rPr>
        <w:t>ומכל יו</w:t>
      </w:r>
      <w:r>
        <w:rPr>
          <w:rFonts w:cs="Livorna" w:hint="cs"/>
          <w:spacing w:val="4"/>
          <w:sz w:val="28"/>
          <w:szCs w:val="28"/>
          <w:rtl/>
        </w:rPr>
        <w:t>צ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"ח שי'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30758F">
        <w:rPr>
          <w:rFonts w:cs="Livorna"/>
          <w:spacing w:val="4"/>
          <w:sz w:val="28"/>
          <w:szCs w:val="28"/>
          <w:rtl/>
        </w:rPr>
        <w:t>נחת מתוך שפע וברכה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30758F">
        <w:rPr>
          <w:rFonts w:cs="Livorna"/>
          <w:spacing w:val="4"/>
          <w:sz w:val="28"/>
          <w:szCs w:val="28"/>
          <w:rtl/>
        </w:rPr>
        <w:t xml:space="preserve"> בריאות והרחבה</w:t>
      </w:r>
    </w:p>
    <w:p w14:paraId="2795FF76" w14:textId="77777777" w:rsidR="00F2081C" w:rsidRPr="0030758F" w:rsidRDefault="00D12BC9" w:rsidP="008A3415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40760E09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0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0"/>
    </w:p>
    <w:p w14:paraId="0C0543A4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2A1B95A" w14:textId="77777777" w:rsidR="00742E67" w:rsidRPr="00CC5A09" w:rsidRDefault="00742E67" w:rsidP="00742E67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52C46DD7" w14:textId="16755F04" w:rsidR="008128BA" w:rsidRPr="00392D28" w:rsidRDefault="00742E67" w:rsidP="00742E67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8E5AB5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41AF" w14:textId="77777777" w:rsidR="005612A3" w:rsidRDefault="005612A3">
      <w:r>
        <w:separator/>
      </w:r>
    </w:p>
  </w:endnote>
  <w:endnote w:type="continuationSeparator" w:id="0">
    <w:p w14:paraId="14D0513F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1D89E" w14:textId="77777777" w:rsidR="005612A3" w:rsidRDefault="005612A3">
      <w:r>
        <w:separator/>
      </w:r>
    </w:p>
  </w:footnote>
  <w:footnote w:type="continuationSeparator" w:id="0">
    <w:p w14:paraId="565F20C7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kFAFX5R6o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0F43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33EC1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66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2E67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1DF8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3415"/>
    <w:rsid w:val="008A462E"/>
    <w:rsid w:val="008B4C8F"/>
    <w:rsid w:val="008B691C"/>
    <w:rsid w:val="008B7A83"/>
    <w:rsid w:val="008C34DF"/>
    <w:rsid w:val="008C4BF7"/>
    <w:rsid w:val="008C65DE"/>
    <w:rsid w:val="008E159A"/>
    <w:rsid w:val="008E207E"/>
    <w:rsid w:val="008E5AB5"/>
    <w:rsid w:val="008E6036"/>
    <w:rsid w:val="008F0B03"/>
    <w:rsid w:val="008F15BA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12BC9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2DCE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5B96B996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9A232-11E4-458A-91B2-111C3636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5</TotalTime>
  <Pages>1</Pages>
  <Words>102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12</cp:revision>
  <cp:lastPrinted>2018-11-20T14:56:00Z</cp:lastPrinted>
  <dcterms:created xsi:type="dcterms:W3CDTF">2018-12-18T18:50:00Z</dcterms:created>
  <dcterms:modified xsi:type="dcterms:W3CDTF">2022-01-21T13:50:00Z</dcterms:modified>
</cp:coreProperties>
</file>
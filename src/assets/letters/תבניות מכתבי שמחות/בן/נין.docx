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A190" w14:textId="6B07457C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BA4E15">
        <w:rPr>
          <w:rFonts w:cs="Livorna"/>
          <w:spacing w:val="4"/>
          <w:sz w:val="28"/>
          <w:szCs w:val="28"/>
          <w:rtl/>
        </w:rPr>
        <w:t>‏ט"ו סיון תשפ"ג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190CE71" w14:textId="64127A3E" w:rsidR="00FB258C" w:rsidRDefault="00AC36C2" w:rsidP="00E902B9">
      <w:pPr>
        <w:spacing w:line="300" w:lineRule="exact"/>
        <w:rPr>
          <w:rFonts w:cs="Livorna"/>
          <w:spacing w:val="4"/>
          <w:sz w:val="24"/>
          <w:szCs w:val="24"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</w:p>
    <w:p w14:paraId="4D8B1F5B" w14:textId="77777777" w:rsidR="00FB258C" w:rsidRDefault="00FB258C" w:rsidP="00E902B9">
      <w:pPr>
        <w:spacing w:line="300" w:lineRule="exact"/>
        <w:rPr>
          <w:rFonts w:cs="Livorna"/>
          <w:spacing w:val="4"/>
          <w:sz w:val="24"/>
          <w:szCs w:val="24"/>
        </w:rPr>
      </w:pPr>
      <w:r>
        <w:rPr>
          <w:rFonts w:cs="Livorna"/>
          <w:spacing w:val="4"/>
          <w:sz w:val="24"/>
          <w:szCs w:val="24"/>
        </w:rPr>
        <w:t>Mr S Jalas</w:t>
      </w:r>
    </w:p>
    <w:p w14:paraId="6D3ECFA1" w14:textId="77777777" w:rsidR="00FB258C" w:rsidRDefault="00FB258C" w:rsidP="00E902B9">
      <w:pPr>
        <w:spacing w:line="300" w:lineRule="exact"/>
        <w:rPr>
          <w:rFonts w:cs="Livorna"/>
          <w:spacing w:val="4"/>
          <w:sz w:val="24"/>
          <w:szCs w:val="24"/>
        </w:rPr>
      </w:pPr>
      <w:r>
        <w:rPr>
          <w:rFonts w:cs="Livorna"/>
          <w:spacing w:val="4"/>
          <w:sz w:val="24"/>
          <w:szCs w:val="24"/>
        </w:rPr>
        <w:t>1528 57th Street</w:t>
      </w:r>
    </w:p>
    <w:p w14:paraId="1DB05112" w14:textId="77777777" w:rsidR="00FB258C" w:rsidRDefault="00FB258C" w:rsidP="00E902B9">
      <w:pPr>
        <w:spacing w:line="300" w:lineRule="exact"/>
        <w:rPr>
          <w:rFonts w:cs="Livorna"/>
          <w:spacing w:val="4"/>
          <w:sz w:val="24"/>
          <w:szCs w:val="24"/>
        </w:rPr>
      </w:pPr>
      <w:r>
        <w:rPr>
          <w:rFonts w:cs="Livorna"/>
          <w:spacing w:val="4"/>
          <w:sz w:val="24"/>
          <w:szCs w:val="24"/>
        </w:rPr>
        <w:t>Brooklyn NY    11219</w:t>
      </w:r>
    </w:p>
    <w:p w14:paraId="51D8F7AA" w14:textId="3B4CB751" w:rsidR="00752401" w:rsidRDefault="00FB258C" w:rsidP="00E902B9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t>USA</w:t>
      </w:r>
      <w:r w:rsidR="00AC36C2"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BA2133F" w14:textId="77777777" w:rsidR="00E902B9" w:rsidRDefault="00E902B9" w:rsidP="00E902B9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3EDBB3E8" w14:textId="0C1983BD" w:rsidR="00FB258C" w:rsidRDefault="00F2081C" w:rsidP="000438DF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  <w:rtl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</w:p>
    <w:p w14:paraId="63C90D3C" w14:textId="0D91ACFE" w:rsidR="00F2081C" w:rsidRPr="009D52FA" w:rsidRDefault="00FB258C" w:rsidP="000438DF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t>כבוד ידידנו הנדיב הנכבד, אוהב תורה ורודף חסד</w:t>
      </w:r>
      <w:bookmarkEnd w:id="1"/>
      <w:r w:rsidR="00F2081C"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3B5E83FD" w14:textId="18AE48EE" w:rsidR="00FB258C" w:rsidRDefault="00F2081C" w:rsidP="00E902B9">
      <w:pPr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E902B9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E902B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902B9">
        <w:rPr>
          <w:rFonts w:cs="Livorna"/>
          <w:spacing w:val="4"/>
          <w:sz w:val="28"/>
          <w:szCs w:val="28"/>
        </w:rPr>
        <w:instrText>FORMTEXT</w:instrText>
      </w:r>
      <w:r w:rsidRPr="00E902B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902B9">
        <w:rPr>
          <w:rFonts w:cs="Livorna"/>
          <w:spacing w:val="4"/>
          <w:sz w:val="28"/>
          <w:szCs w:val="28"/>
          <w:rtl/>
        </w:rPr>
      </w:r>
      <w:r w:rsidRPr="00E902B9">
        <w:rPr>
          <w:rFonts w:cs="Livorna"/>
          <w:spacing w:val="4"/>
          <w:sz w:val="28"/>
          <w:szCs w:val="28"/>
          <w:rtl/>
        </w:rPr>
        <w:fldChar w:fldCharType="separate"/>
      </w:r>
      <w:r w:rsidR="00FB258C">
        <w:rPr>
          <w:rFonts w:cs="Livorna"/>
          <w:spacing w:val="4"/>
          <w:sz w:val="28"/>
          <w:szCs w:val="28"/>
          <w:rtl/>
        </w:rPr>
        <w:t>הרה"ח ר'</w:t>
      </w:r>
      <w:r w:rsidRPr="00E902B9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B258C">
        <w:rPr>
          <w:rFonts w:cs="Livorna"/>
          <w:b/>
          <w:bCs/>
          <w:spacing w:val="4"/>
          <w:sz w:val="36"/>
          <w:szCs w:val="36"/>
          <w:rtl/>
        </w:rPr>
        <w:t>שמשון יאלאס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6D5B0D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6D5B0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D5B0D">
        <w:rPr>
          <w:rFonts w:cs="Livorna"/>
          <w:spacing w:val="4"/>
          <w:sz w:val="28"/>
          <w:szCs w:val="28"/>
        </w:rPr>
        <w:instrText>FORMTEXT</w:instrText>
      </w:r>
      <w:r w:rsidRPr="006D5B0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D5B0D">
        <w:rPr>
          <w:rFonts w:cs="Livorna"/>
          <w:spacing w:val="4"/>
          <w:sz w:val="28"/>
          <w:szCs w:val="28"/>
          <w:rtl/>
        </w:rPr>
      </w:r>
      <w:r w:rsidRPr="006D5B0D">
        <w:rPr>
          <w:rFonts w:cs="Livorna"/>
          <w:spacing w:val="4"/>
          <w:sz w:val="28"/>
          <w:szCs w:val="28"/>
          <w:rtl/>
        </w:rPr>
        <w:fldChar w:fldCharType="separate"/>
      </w:r>
      <w:r w:rsidR="00FB258C">
        <w:rPr>
          <w:rFonts w:cs="Livorna"/>
          <w:spacing w:val="4"/>
          <w:sz w:val="28"/>
          <w:szCs w:val="28"/>
          <w:rtl/>
        </w:rPr>
        <w:t>הי"ו</w:t>
      </w:r>
    </w:p>
    <w:p w14:paraId="330D9D3A" w14:textId="33FA6790" w:rsidR="00F2081C" w:rsidRDefault="00FB258C" w:rsidP="00E902B9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t>ומשפחתו שיחיו</w:t>
      </w:r>
      <w:r w:rsidR="00F2081C" w:rsidRPr="006D5B0D">
        <w:rPr>
          <w:rFonts w:cs="Livorna"/>
          <w:spacing w:val="4"/>
          <w:sz w:val="28"/>
          <w:szCs w:val="28"/>
          <w:rtl/>
        </w:rPr>
        <w:fldChar w:fldCharType="end"/>
      </w:r>
    </w:p>
    <w:p w14:paraId="2C557929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6615F17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2DE08D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4B064EC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C08784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BFA91FB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6BF3CBF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נ"י</w:t>
      </w:r>
    </w:p>
    <w:p w14:paraId="018A6141" w14:textId="635C8126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בן ל</w:t>
      </w:r>
      <w:r w:rsidR="00D43D03">
        <w:rPr>
          <w:rFonts w:cs="Livorna" w:hint="cs"/>
          <w:spacing w:val="4"/>
          <w:sz w:val="28"/>
          <w:szCs w:val="28"/>
          <w:rtl/>
        </w:rPr>
        <w:t>נכדכם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B258C">
        <w:rPr>
          <w:rFonts w:cs="Livorna"/>
          <w:spacing w:val="4"/>
          <w:sz w:val="28"/>
          <w:szCs w:val="28"/>
          <w:rtl/>
        </w:rPr>
        <w:t>הרה"ח ר'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B258C">
        <w:rPr>
          <w:rFonts w:cs="Livorna"/>
          <w:b/>
          <w:bCs/>
          <w:spacing w:val="4"/>
          <w:sz w:val="36"/>
          <w:szCs w:val="36"/>
          <w:rtl/>
        </w:rPr>
        <w:t>זאב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B258C">
        <w:rPr>
          <w:rFonts w:cs="Livorna"/>
          <w:spacing w:val="4"/>
          <w:sz w:val="28"/>
          <w:szCs w:val="28"/>
          <w:rtl/>
        </w:rPr>
        <w:t>הי"ו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34C1A360" w14:textId="70087E7A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B258C">
        <w:rPr>
          <w:rFonts w:cs="Livorna"/>
          <w:spacing w:val="4"/>
          <w:sz w:val="28"/>
          <w:szCs w:val="28"/>
          <w:rtl/>
        </w:rPr>
        <w:t>בן בנכם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B258C">
        <w:rPr>
          <w:rFonts w:cs="Livorna"/>
          <w:spacing w:val="4"/>
          <w:sz w:val="28"/>
          <w:szCs w:val="28"/>
          <w:rtl/>
        </w:rPr>
        <w:t>הרה"ח ר'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B258C">
        <w:rPr>
          <w:rFonts w:cs="Livorna"/>
          <w:b/>
          <w:bCs/>
          <w:spacing w:val="4"/>
          <w:sz w:val="36"/>
          <w:szCs w:val="36"/>
          <w:rtl/>
        </w:rPr>
        <w:t>אברהם מרדכי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B258C">
        <w:rPr>
          <w:rFonts w:cs="Livorna"/>
          <w:spacing w:val="4"/>
          <w:sz w:val="28"/>
          <w:szCs w:val="28"/>
          <w:rtl/>
        </w:rPr>
        <w:t>הי"ו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03A56C87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C411D11" w14:textId="44E9DE00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BA4E15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BA4E15">
        <w:rPr>
          <w:rFonts w:cs="Livorna" w:hint="cs"/>
          <w:spacing w:val="4"/>
          <w:sz w:val="28"/>
          <w:szCs w:val="28"/>
          <w:rtl/>
        </w:rPr>
        <w:t xml:space="preserve">אביו ואמו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9050933" w14:textId="77777777" w:rsidR="00695FF6" w:rsidRDefault="00695FF6" w:rsidP="00695FF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013EE10B" w14:textId="77777777" w:rsidR="00701D9C" w:rsidRPr="0030758F" w:rsidRDefault="007D41E7" w:rsidP="00695FF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644C0B9B" w14:textId="5CEC43DC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1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="00FB258C">
        <w:rPr>
          <w:rFonts w:cs="Livorna"/>
          <w:b/>
          <w:bCs/>
          <w:spacing w:val="4"/>
          <w:sz w:val="32"/>
          <w:szCs w:val="32"/>
          <w:rtl/>
        </w:rPr>
        <w:t>בברכת הצלחה רבה וכט"ס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1"/>
    </w:p>
    <w:p w14:paraId="54662462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773EEE9" w14:textId="77777777" w:rsidR="004F5B85" w:rsidRPr="00CC5A09" w:rsidRDefault="004F5B85" w:rsidP="004F5B85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27192C7" w14:textId="17098D4E" w:rsidR="008128BA" w:rsidRPr="00392D28" w:rsidRDefault="004F5B85" w:rsidP="004F5B85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173566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AE23" w14:textId="77777777" w:rsidR="005612A3" w:rsidRDefault="005612A3">
      <w:r>
        <w:separator/>
      </w:r>
    </w:p>
  </w:endnote>
  <w:endnote w:type="continuationSeparator" w:id="0">
    <w:p w14:paraId="7C06AD55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A89E" w14:textId="77777777" w:rsidR="005612A3" w:rsidRDefault="005612A3">
      <w:r>
        <w:separator/>
      </w:r>
    </w:p>
  </w:footnote>
  <w:footnote w:type="continuationSeparator" w:id="0">
    <w:p w14:paraId="6DDA672A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38DF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356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3B0C"/>
    <w:rsid w:val="002B46B8"/>
    <w:rsid w:val="002C4F1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B85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5FF6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D5B0D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4E6C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D41E7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A4E15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3D03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02B9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258C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022E381"/>
  <w15:docId w15:val="{C52411C2-0048-4BB3-8374-A399EF11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41A47-A448-4095-8457-9D86FAFD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762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MX9168</cp:lastModifiedBy>
  <cp:revision>2</cp:revision>
  <cp:lastPrinted>2018-11-20T14:56:00Z</cp:lastPrinted>
  <dcterms:created xsi:type="dcterms:W3CDTF">2018-12-18T20:07:00Z</dcterms:created>
  <dcterms:modified xsi:type="dcterms:W3CDTF">2023-06-04T08:21:00Z</dcterms:modified>
</cp:coreProperties>
</file>
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F00B" w14:textId="118255D0" w:rsidR="008128BA" w:rsidRPr="00392D28" w:rsidRDefault="00CA06BE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8128BA">
        <w:rPr>
          <w:rFonts w:cs="Livorna" w:hint="cs"/>
          <w:spacing w:val="4"/>
          <w:sz w:val="28"/>
          <w:szCs w:val="28"/>
          <w:rtl/>
        </w:rPr>
        <w:t>ס</w:t>
      </w:r>
      <w:r w:rsidR="008128BA" w:rsidRPr="00392D28">
        <w:rPr>
          <w:rFonts w:cs="Livorna" w:hint="cs"/>
          <w:spacing w:val="4"/>
          <w:sz w:val="28"/>
          <w:szCs w:val="28"/>
          <w:rtl/>
        </w:rPr>
        <w:t>"</w:t>
      </w:r>
      <w:r w:rsidR="008128BA">
        <w:rPr>
          <w:rFonts w:cs="Livorna" w:hint="cs"/>
          <w:spacing w:val="4"/>
          <w:sz w:val="28"/>
          <w:szCs w:val="28"/>
          <w:rtl/>
        </w:rPr>
        <w:t>ד</w:t>
      </w:r>
      <w:r w:rsidR="008128BA"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begin"/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 w:hint="cs"/>
          <w:spacing w:val="4"/>
          <w:sz w:val="28"/>
          <w:szCs w:val="28"/>
        </w:rPr>
        <w:instrText>DATE</w:instrText>
      </w:r>
      <w:r w:rsidR="008128BA"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="008128BA"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‏ה' חשון תשפ"ד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D29C99C" w14:textId="77777777" w:rsidR="00752401" w:rsidRDefault="00AC36C2" w:rsidP="007822EC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7284A01" w14:textId="77777777" w:rsidR="007822EC" w:rsidRDefault="007822EC" w:rsidP="007822EC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4FABC428" w14:textId="77777777" w:rsidR="00F2081C" w:rsidRPr="009D52FA" w:rsidRDefault="00F2081C" w:rsidP="00594189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0B910A6D" w14:textId="77777777" w:rsidR="00F2081C" w:rsidRDefault="00F2081C" w:rsidP="007822EC">
      <w:pPr>
        <w:spacing w:line="400" w:lineRule="exact"/>
        <w:jc w:val="center"/>
        <w:rPr>
          <w:rtl/>
        </w:rPr>
      </w:pPr>
      <w:r w:rsidRPr="007822E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7822EC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822EC">
        <w:rPr>
          <w:rFonts w:cs="Livorna"/>
          <w:spacing w:val="4"/>
          <w:sz w:val="28"/>
          <w:szCs w:val="28"/>
        </w:rPr>
        <w:instrText>FORMTEXT</w:instrText>
      </w:r>
      <w:r w:rsidRPr="007822EC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822EC">
        <w:rPr>
          <w:rFonts w:cs="Livorna"/>
          <w:spacing w:val="4"/>
          <w:sz w:val="28"/>
          <w:szCs w:val="28"/>
          <w:rtl/>
        </w:rPr>
      </w:r>
      <w:r w:rsidRPr="007822EC">
        <w:rPr>
          <w:rFonts w:cs="Livorna"/>
          <w:spacing w:val="4"/>
          <w:sz w:val="28"/>
          <w:szCs w:val="28"/>
          <w:rtl/>
        </w:rPr>
        <w:fldChar w:fldCharType="separate"/>
      </w:r>
      <w:r w:rsidRPr="007822EC">
        <w:rPr>
          <w:rFonts w:cs="Livorna" w:hint="eastAsia"/>
          <w:spacing w:val="4"/>
          <w:sz w:val="28"/>
          <w:szCs w:val="28"/>
          <w:rtl/>
        </w:rPr>
        <w:t>תואר</w:t>
      </w:r>
      <w:r w:rsidRPr="007822EC">
        <w:rPr>
          <w:rFonts w:cs="Livorna"/>
          <w:spacing w:val="4"/>
          <w:sz w:val="28"/>
          <w:szCs w:val="28"/>
          <w:rtl/>
        </w:rPr>
        <w:t>_עברית</w:t>
      </w:r>
      <w:r w:rsidRPr="007822EC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281EE0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281EE0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81EE0">
        <w:rPr>
          <w:rFonts w:cs="Livorna"/>
          <w:spacing w:val="4"/>
          <w:sz w:val="28"/>
          <w:szCs w:val="28"/>
        </w:rPr>
        <w:instrText>FORMTEXT</w:instrText>
      </w:r>
      <w:r w:rsidRPr="00281EE0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81EE0">
        <w:rPr>
          <w:rFonts w:cs="Livorna"/>
          <w:spacing w:val="4"/>
          <w:sz w:val="28"/>
          <w:szCs w:val="28"/>
          <w:rtl/>
        </w:rPr>
      </w:r>
      <w:r w:rsidRPr="00281EE0">
        <w:rPr>
          <w:rFonts w:cs="Livorna"/>
          <w:spacing w:val="4"/>
          <w:sz w:val="28"/>
          <w:szCs w:val="28"/>
          <w:rtl/>
        </w:rPr>
        <w:fldChar w:fldCharType="separate"/>
      </w:r>
      <w:r w:rsidRPr="00281EE0">
        <w:rPr>
          <w:rFonts w:cs="Livorna" w:hint="eastAsia"/>
          <w:spacing w:val="4"/>
          <w:sz w:val="28"/>
          <w:szCs w:val="28"/>
          <w:rtl/>
        </w:rPr>
        <w:t>סיומת</w:t>
      </w:r>
      <w:r w:rsidRPr="00281EE0">
        <w:rPr>
          <w:rFonts w:cs="Livorna"/>
          <w:spacing w:val="4"/>
          <w:sz w:val="28"/>
          <w:szCs w:val="28"/>
          <w:rtl/>
        </w:rPr>
        <w:t>_עברית</w:t>
      </w:r>
      <w:r w:rsidRPr="00281EE0">
        <w:rPr>
          <w:rFonts w:cs="Livorna"/>
          <w:spacing w:val="4"/>
          <w:sz w:val="28"/>
          <w:szCs w:val="28"/>
          <w:rtl/>
        </w:rPr>
        <w:fldChar w:fldCharType="end"/>
      </w:r>
    </w:p>
    <w:p w14:paraId="5649AD8C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6393A54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2398C2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4C3C1A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4E9616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4849E982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68FF23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11744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6B4B5D6D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בן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454C02B4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01080A5" w14:textId="42D9654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2B25B6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2B25B6">
        <w:rPr>
          <w:rFonts w:cs="Livorna" w:hint="cs"/>
          <w:spacing w:val="4"/>
          <w:sz w:val="28"/>
          <w:szCs w:val="28"/>
          <w:rtl/>
        </w:rPr>
        <w:t xml:space="preserve">אביו ואמו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423F7D5" w14:textId="77777777" w:rsidR="00502D39" w:rsidRDefault="00502D39" w:rsidP="00502D39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52E78191" w14:textId="77777777" w:rsidR="00701D9C" w:rsidRPr="0030758F" w:rsidRDefault="001322E2" w:rsidP="00502D39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166273B1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8"/>
    </w:p>
    <w:p w14:paraId="59FD02E0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1C0E258" w14:textId="77777777" w:rsidR="00621879" w:rsidRPr="00CC5A09" w:rsidRDefault="00621879" w:rsidP="00621879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E39A90F" w14:textId="3698CE5E" w:rsidR="008128BA" w:rsidRPr="00392D28" w:rsidRDefault="00621879" w:rsidP="00621879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05748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2BDD" w14:textId="77777777" w:rsidR="005612A3" w:rsidRDefault="005612A3">
      <w:r>
        <w:separator/>
      </w:r>
    </w:p>
  </w:endnote>
  <w:endnote w:type="continuationSeparator" w:id="0">
    <w:p w14:paraId="5F7DF7B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907F" w14:textId="77777777" w:rsidR="005612A3" w:rsidRDefault="005612A3">
      <w:r>
        <w:separator/>
      </w:r>
    </w:p>
  </w:footnote>
  <w:footnote w:type="continuationSeparator" w:id="0">
    <w:p w14:paraId="77D1D000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574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22E2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81EE0"/>
    <w:rsid w:val="002A10EB"/>
    <w:rsid w:val="002A2DE0"/>
    <w:rsid w:val="002A7295"/>
    <w:rsid w:val="002B06A8"/>
    <w:rsid w:val="002B201C"/>
    <w:rsid w:val="002B25B6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2D39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6FF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4189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879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22EC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A06BE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72FABB3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D057-72FC-4399-AF7B-8CD91485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99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2018-12-18T20:03:00Z</dcterms:created>
  <dcterms:modified xsi:type="dcterms:W3CDTF">2023-10-20T12:20:00Z</dcterms:modified>
</cp:coreProperties>
</file>
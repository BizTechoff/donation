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8438" w14:textId="54BB388A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A16F99">
        <w:rPr>
          <w:rFonts w:cs="Livorna"/>
          <w:spacing w:val="4"/>
          <w:sz w:val="28"/>
          <w:szCs w:val="28"/>
          <w:rtl/>
        </w:rPr>
        <w:t>‏ט"ו סיון תשפ"ג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6A720CDE" w14:textId="77777777" w:rsidR="00752401" w:rsidRDefault="00AC36C2" w:rsidP="00852C81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34648727" w14:textId="77777777" w:rsidR="007B19F5" w:rsidRDefault="007B19F5" w:rsidP="007B19F5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0FA1A93B" w14:textId="77777777" w:rsidR="00F2081C" w:rsidRPr="009D52FA" w:rsidRDefault="00F2081C" w:rsidP="00AC12EA">
      <w:pPr>
        <w:bidi/>
        <w:spacing w:line="40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47E5E98A" w14:textId="77777777" w:rsidR="00F2081C" w:rsidRDefault="00F2081C" w:rsidP="00852C81">
      <w:pPr>
        <w:spacing w:line="400" w:lineRule="exact"/>
        <w:jc w:val="center"/>
        <w:rPr>
          <w:rtl/>
        </w:rPr>
      </w:pPr>
      <w:r w:rsidRPr="00852C8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852C8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52C81">
        <w:rPr>
          <w:rFonts w:cs="Livorna"/>
          <w:spacing w:val="4"/>
          <w:sz w:val="28"/>
          <w:szCs w:val="28"/>
        </w:rPr>
        <w:instrText>FORMTEXT</w:instrText>
      </w:r>
      <w:r w:rsidRPr="00852C8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52C81">
        <w:rPr>
          <w:rFonts w:cs="Livorna"/>
          <w:spacing w:val="4"/>
          <w:sz w:val="28"/>
          <w:szCs w:val="28"/>
          <w:rtl/>
        </w:rPr>
      </w:r>
      <w:r w:rsidRPr="00852C81">
        <w:rPr>
          <w:rFonts w:cs="Livorna"/>
          <w:spacing w:val="4"/>
          <w:sz w:val="28"/>
          <w:szCs w:val="28"/>
          <w:rtl/>
        </w:rPr>
        <w:fldChar w:fldCharType="separate"/>
      </w:r>
      <w:r w:rsidRPr="00852C81">
        <w:rPr>
          <w:rFonts w:cs="Livorna" w:hint="eastAsia"/>
          <w:spacing w:val="4"/>
          <w:sz w:val="28"/>
          <w:szCs w:val="28"/>
          <w:rtl/>
        </w:rPr>
        <w:t>תואר</w:t>
      </w:r>
      <w:r w:rsidRPr="00852C81">
        <w:rPr>
          <w:rFonts w:cs="Livorna"/>
          <w:spacing w:val="4"/>
          <w:sz w:val="28"/>
          <w:szCs w:val="28"/>
          <w:rtl/>
        </w:rPr>
        <w:t>_עברית</w:t>
      </w:r>
      <w:r w:rsidRPr="00852C81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852C81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852C8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52C81">
        <w:rPr>
          <w:rFonts w:cs="Livorna"/>
          <w:spacing w:val="4"/>
          <w:sz w:val="28"/>
          <w:szCs w:val="28"/>
        </w:rPr>
        <w:instrText>FORMTEXT</w:instrText>
      </w:r>
      <w:r w:rsidRPr="00852C8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52C81">
        <w:rPr>
          <w:rFonts w:cs="Livorna"/>
          <w:spacing w:val="4"/>
          <w:sz w:val="28"/>
          <w:szCs w:val="28"/>
          <w:rtl/>
        </w:rPr>
      </w:r>
      <w:r w:rsidRPr="00852C81">
        <w:rPr>
          <w:rFonts w:cs="Livorna"/>
          <w:spacing w:val="4"/>
          <w:sz w:val="28"/>
          <w:szCs w:val="28"/>
          <w:rtl/>
        </w:rPr>
        <w:fldChar w:fldCharType="separate"/>
      </w:r>
      <w:r w:rsidRPr="00852C81">
        <w:rPr>
          <w:rFonts w:cs="Livorna" w:hint="eastAsia"/>
          <w:spacing w:val="4"/>
          <w:sz w:val="28"/>
          <w:szCs w:val="28"/>
          <w:rtl/>
        </w:rPr>
        <w:t>סיומת</w:t>
      </w:r>
      <w:r w:rsidRPr="00852C81">
        <w:rPr>
          <w:rFonts w:cs="Livorna"/>
          <w:spacing w:val="4"/>
          <w:sz w:val="28"/>
          <w:szCs w:val="28"/>
          <w:rtl/>
        </w:rPr>
        <w:t>_עברית</w:t>
      </w:r>
      <w:r w:rsidRPr="00852C81">
        <w:rPr>
          <w:rFonts w:cs="Livorna"/>
          <w:spacing w:val="4"/>
          <w:sz w:val="28"/>
          <w:szCs w:val="28"/>
          <w:rtl/>
        </w:rPr>
        <w:fldChar w:fldCharType="end"/>
      </w:r>
    </w:p>
    <w:p w14:paraId="5A3D3A4F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79F2C71B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71CD51EA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6CCC68A1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78D6D49B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64A742B4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7FB6F217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E14BF1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D40675"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="00922942">
        <w:rPr>
          <w:rFonts w:cs="Livorna" w:hint="cs"/>
          <w:b/>
          <w:bCs/>
          <w:spacing w:val="4"/>
          <w:sz w:val="36"/>
          <w:szCs w:val="36"/>
          <w:rtl/>
        </w:rPr>
        <w:t>נתכם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F12A81">
        <w:rPr>
          <w:rFonts w:cs="Livorna" w:hint="cs"/>
          <w:b/>
          <w:bCs/>
          <w:spacing w:val="4"/>
          <w:sz w:val="36"/>
          <w:szCs w:val="36"/>
          <w:rtl/>
        </w:rPr>
        <w:t>תחי'</w:t>
      </w:r>
    </w:p>
    <w:p w14:paraId="2872627B" w14:textId="77777777" w:rsidR="00974503" w:rsidRDefault="00D445DB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</w:t>
      </w:r>
      <w:r w:rsidR="00253DA3">
        <w:rPr>
          <w:rFonts w:cs="Livorna" w:hint="cs"/>
          <w:spacing w:val="4"/>
          <w:sz w:val="28"/>
          <w:szCs w:val="28"/>
          <w:rtl/>
        </w:rPr>
        <w:t>ת</w:t>
      </w:r>
      <w:r>
        <w:rPr>
          <w:rFonts w:cs="Livorna" w:hint="cs"/>
          <w:spacing w:val="4"/>
          <w:sz w:val="28"/>
          <w:szCs w:val="28"/>
          <w:rtl/>
        </w:rPr>
        <w:t xml:space="preserve"> ל</w:t>
      </w:r>
      <w:r w:rsidR="00283352">
        <w:rPr>
          <w:rFonts w:cs="Livorna" w:hint="cs"/>
          <w:spacing w:val="4"/>
          <w:sz w:val="28"/>
          <w:szCs w:val="28"/>
          <w:rtl/>
        </w:rPr>
        <w:t>נכדכם</w:t>
      </w:r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4" w:name="Word_Chatan_Toar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תואר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5" w:name="Word_Chatan_Name"/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AC5AF3"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 w:rsidR="00AC5AF3">
        <w:rPr>
          <w:rFonts w:cs="Livorna"/>
          <w:b/>
          <w:bCs/>
          <w:spacing w:val="4"/>
          <w:sz w:val="36"/>
          <w:szCs w:val="36"/>
          <w:rtl/>
        </w:rPr>
        <w:t>_חתן</w:t>
      </w:r>
      <w:r w:rsidR="00AC5AF3"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5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6" w:name="Word_Chatan_Siyomet"/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</w:rPr>
        <w:instrText>FORMTEXT</w:instrText>
      </w:r>
      <w:r w:rsidR="00AC5AF3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AC5AF3" w:rsidRPr="00000E31">
        <w:rPr>
          <w:rFonts w:cs="Livorna"/>
          <w:spacing w:val="4"/>
          <w:sz w:val="28"/>
          <w:szCs w:val="28"/>
          <w:rtl/>
        </w:rPr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AC5AF3">
        <w:rPr>
          <w:rFonts w:cs="Livorna" w:hint="eastAsia"/>
          <w:spacing w:val="4"/>
          <w:sz w:val="28"/>
          <w:szCs w:val="28"/>
          <w:rtl/>
        </w:rPr>
        <w:t>סיומת</w:t>
      </w:r>
      <w:r w:rsidR="00AC5AF3">
        <w:rPr>
          <w:rFonts w:cs="Livorna"/>
          <w:spacing w:val="4"/>
          <w:sz w:val="28"/>
          <w:szCs w:val="28"/>
          <w:rtl/>
        </w:rPr>
        <w:t>_חתן</w:t>
      </w:r>
      <w:r w:rsidR="00AC5AF3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6"/>
    </w:p>
    <w:p w14:paraId="4738C18E" w14:textId="77777777" w:rsidR="00D40675" w:rsidRDefault="00D40675" w:rsidP="00D40675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קירבה_אב"/>
            </w:textInput>
          </w:ffData>
        </w:fldChar>
      </w:r>
      <w:bookmarkStart w:id="7" w:name="Word_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קירבה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תואר_אב"/>
            </w:textInput>
          </w:ffData>
        </w:fldChar>
      </w:r>
      <w:bookmarkStart w:id="8" w:name="Word_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 w:rsidRPr="00AF0360">
        <w:rPr>
          <w:rFonts w:cs="Livorna" w:hint="cs"/>
          <w:spacing w:val="4"/>
          <w:sz w:val="28"/>
          <w:szCs w:val="28"/>
          <w:rtl/>
        </w:rPr>
        <w:t xml:space="preserve"> 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שם אב"/>
            </w:textInput>
          </w:ffData>
        </w:fldChar>
      </w:r>
      <w:bookmarkStart w:id="9" w:name="Word_Av_Name"/>
      <w:r w:rsidRPr="00AC508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AC508D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AC508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AC508D">
        <w:rPr>
          <w:rFonts w:cs="Livorna"/>
          <w:b/>
          <w:bCs/>
          <w:spacing w:val="4"/>
          <w:sz w:val="36"/>
          <w:szCs w:val="36"/>
          <w:rtl/>
        </w:rPr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Pr="00AC508D"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t xml:space="preserve"> אב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9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סיומת_אב"/>
            </w:textInput>
          </w:ffData>
        </w:fldChar>
      </w:r>
      <w:bookmarkStart w:id="10" w:name="W_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0"/>
    </w:p>
    <w:p w14:paraId="67663941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3C4A7F42" w14:textId="77777777" w:rsidR="00A16F99" w:rsidRDefault="00A16F99" w:rsidP="00A16F99">
      <w:pPr>
        <w:bidi/>
        <w:spacing w:line="400" w:lineRule="exact"/>
        <w:jc w:val="center"/>
        <w:rPr>
          <w:rFonts w:cs="Livorna"/>
          <w:spacing w:val="4"/>
          <w:sz w:val="28"/>
          <w:szCs w:val="28"/>
        </w:rPr>
      </w:pPr>
      <w:r>
        <w:rPr>
          <w:rFonts w:cs="Livorna" w:hint="cs"/>
          <w:spacing w:val="4"/>
          <w:sz w:val="28"/>
          <w:szCs w:val="28"/>
          <w:rtl/>
        </w:rPr>
        <w:t>יהי רצון שיזכו אביה ואמה לגדלה לתורה לחופה ולמעשים טובים</w:t>
      </w:r>
    </w:p>
    <w:p w14:paraId="7C8A7EFF" w14:textId="77777777" w:rsidR="00962079" w:rsidRDefault="00962079" w:rsidP="00962079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 w:rsidRPr="009E1A12">
        <w:rPr>
          <w:rFonts w:cs="Livorna" w:hint="cs"/>
          <w:spacing w:val="4"/>
          <w:sz w:val="28"/>
          <w:szCs w:val="28"/>
          <w:rtl/>
        </w:rPr>
        <w:t>מנ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6836FDBC" w14:textId="77777777" w:rsidR="00701D9C" w:rsidRPr="0030758F" w:rsidRDefault="002D6D45" w:rsidP="00962079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20B1144D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11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1"/>
    </w:p>
    <w:p w14:paraId="4464A33E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608D903D" w14:textId="77777777" w:rsidR="00C8367A" w:rsidRPr="00CC5A09" w:rsidRDefault="00C8367A" w:rsidP="00C8367A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5629A3DB" w14:textId="6B35667D" w:rsidR="008128BA" w:rsidRPr="00392D28" w:rsidRDefault="00C8367A" w:rsidP="00C8367A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417E68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D0C92" w14:textId="77777777" w:rsidR="005612A3" w:rsidRDefault="005612A3">
      <w:r>
        <w:separator/>
      </w:r>
    </w:p>
  </w:endnote>
  <w:endnote w:type="continuationSeparator" w:id="0">
    <w:p w14:paraId="717A59C6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2AE00" w14:textId="77777777" w:rsidR="005612A3" w:rsidRDefault="005612A3">
      <w:r>
        <w:separator/>
      </w:r>
    </w:p>
  </w:footnote>
  <w:footnote w:type="continuationSeparator" w:id="0">
    <w:p w14:paraId="3D1EA223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0FABTIXLM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643"/>
    <w:rsid w:val="000879E6"/>
    <w:rsid w:val="00091D72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77E0"/>
    <w:rsid w:val="002817B1"/>
    <w:rsid w:val="00283352"/>
    <w:rsid w:val="002A10EB"/>
    <w:rsid w:val="002A1CE7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D6D45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17E68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19F5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2C81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2942"/>
    <w:rsid w:val="00936EA4"/>
    <w:rsid w:val="009417BA"/>
    <w:rsid w:val="00941BA8"/>
    <w:rsid w:val="009450F8"/>
    <w:rsid w:val="009453CE"/>
    <w:rsid w:val="0094768A"/>
    <w:rsid w:val="0095312A"/>
    <w:rsid w:val="009544E4"/>
    <w:rsid w:val="00962079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16F99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12EA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67A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81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4:docId w14:val="19D48C5B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EFC68-D5EF-46D5-9FF5-B014E1B1A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5</TotalTime>
  <Pages>1</Pages>
  <Words>104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14</cp:revision>
  <cp:lastPrinted>2018-11-20T14:56:00Z</cp:lastPrinted>
  <dcterms:created xsi:type="dcterms:W3CDTF">2018-12-18T20:12:00Z</dcterms:created>
  <dcterms:modified xsi:type="dcterms:W3CDTF">2023-06-04T08:23:00Z</dcterms:modified>
</cp:coreProperties>
</file>
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6E6A" w14:textId="5F3E8757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4D49B8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5A1484A4" w14:textId="77777777" w:rsidR="00752401" w:rsidRDefault="00AC36C2" w:rsidP="00420179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603160E4" w14:textId="77777777" w:rsidR="00420179" w:rsidRDefault="00420179" w:rsidP="00420179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615EF872" w14:textId="77777777" w:rsidR="00F2081C" w:rsidRPr="009D52FA" w:rsidRDefault="00F2081C" w:rsidP="004D49B8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136E23A7" w14:textId="77777777" w:rsidR="00F2081C" w:rsidRDefault="00F2081C" w:rsidP="00420179">
      <w:pPr>
        <w:spacing w:line="400" w:lineRule="exact"/>
        <w:jc w:val="center"/>
        <w:rPr>
          <w:rtl/>
        </w:rPr>
      </w:pPr>
      <w:r w:rsidRPr="00667B8B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667B8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67B8B">
        <w:rPr>
          <w:rFonts w:cs="Livorna"/>
          <w:spacing w:val="4"/>
          <w:sz w:val="28"/>
          <w:szCs w:val="28"/>
        </w:rPr>
        <w:instrText>FORMTEXT</w:instrText>
      </w:r>
      <w:r w:rsidRPr="00667B8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67B8B">
        <w:rPr>
          <w:rFonts w:cs="Livorna"/>
          <w:spacing w:val="4"/>
          <w:sz w:val="28"/>
          <w:szCs w:val="28"/>
          <w:rtl/>
        </w:rPr>
      </w:r>
      <w:r w:rsidRPr="00667B8B">
        <w:rPr>
          <w:rFonts w:cs="Livorna"/>
          <w:spacing w:val="4"/>
          <w:sz w:val="28"/>
          <w:szCs w:val="28"/>
          <w:rtl/>
        </w:rPr>
        <w:fldChar w:fldCharType="separate"/>
      </w:r>
      <w:r w:rsidRPr="00667B8B">
        <w:rPr>
          <w:rFonts w:cs="Livorna" w:hint="eastAsia"/>
          <w:spacing w:val="4"/>
          <w:sz w:val="28"/>
          <w:szCs w:val="28"/>
          <w:rtl/>
        </w:rPr>
        <w:t>תואר</w:t>
      </w:r>
      <w:r w:rsidRPr="00667B8B">
        <w:rPr>
          <w:rFonts w:cs="Livorna"/>
          <w:spacing w:val="4"/>
          <w:sz w:val="28"/>
          <w:szCs w:val="28"/>
          <w:rtl/>
        </w:rPr>
        <w:t>_עברית</w:t>
      </w:r>
      <w:r w:rsidRPr="00667B8B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667B8B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667B8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67B8B">
        <w:rPr>
          <w:rFonts w:cs="Livorna"/>
          <w:spacing w:val="4"/>
          <w:sz w:val="28"/>
          <w:szCs w:val="28"/>
        </w:rPr>
        <w:instrText>FORMTEXT</w:instrText>
      </w:r>
      <w:r w:rsidRPr="00667B8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67B8B">
        <w:rPr>
          <w:rFonts w:cs="Livorna"/>
          <w:spacing w:val="4"/>
          <w:sz w:val="28"/>
          <w:szCs w:val="28"/>
          <w:rtl/>
        </w:rPr>
      </w:r>
      <w:r w:rsidRPr="00667B8B">
        <w:rPr>
          <w:rFonts w:cs="Livorna"/>
          <w:spacing w:val="4"/>
          <w:sz w:val="28"/>
          <w:szCs w:val="28"/>
          <w:rtl/>
        </w:rPr>
        <w:fldChar w:fldCharType="separate"/>
      </w:r>
      <w:r w:rsidRPr="00667B8B">
        <w:rPr>
          <w:rFonts w:cs="Livorna" w:hint="eastAsia"/>
          <w:spacing w:val="4"/>
          <w:sz w:val="28"/>
          <w:szCs w:val="28"/>
          <w:rtl/>
        </w:rPr>
        <w:t>סיומת</w:t>
      </w:r>
      <w:r w:rsidRPr="00667B8B">
        <w:rPr>
          <w:rFonts w:cs="Livorna"/>
          <w:spacing w:val="4"/>
          <w:sz w:val="28"/>
          <w:szCs w:val="28"/>
          <w:rtl/>
        </w:rPr>
        <w:t>_עברית</w:t>
      </w:r>
      <w:r w:rsidRPr="00667B8B">
        <w:rPr>
          <w:rFonts w:cs="Livorna"/>
          <w:spacing w:val="4"/>
          <w:sz w:val="28"/>
          <w:szCs w:val="28"/>
          <w:rtl/>
        </w:rPr>
        <w:fldChar w:fldCharType="end"/>
      </w:r>
    </w:p>
    <w:p w14:paraId="035A8946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43510078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58BE4B9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2D23A9D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461F75B9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3FF40822" w14:textId="77777777" w:rsidR="00AE4E0C" w:rsidRDefault="00F2081C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במעונו</w:t>
      </w:r>
    </w:p>
    <w:p w14:paraId="0FE8D699" w14:textId="77777777" w:rsidR="00F2081C" w:rsidRDefault="00F2081C" w:rsidP="00AE4E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בנישואי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A752E8"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727D61AD" w14:textId="77777777" w:rsidR="008A0C36" w:rsidRDefault="00F2081C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4F192F98" w14:textId="77777777" w:rsidR="008A0C36" w:rsidRDefault="008A0C36" w:rsidP="008A0C3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1443BCE7" w14:textId="77777777" w:rsidR="00F2081C" w:rsidRDefault="008A0C36" w:rsidP="008A0D2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7" w:name="Word_Mechotan_Toar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תואר</w:t>
      </w:r>
      <w:r w:rsidR="00F2081C" w:rsidRPr="00000E31">
        <w:rPr>
          <w:rFonts w:cs="Livorna"/>
          <w:spacing w:val="4"/>
          <w:sz w:val="28"/>
          <w:szCs w:val="28"/>
          <w:rtl/>
        </w:rPr>
        <w:t>_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8" w:name="Word_Mechotan_Name"/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8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9" w:name="W_Mechotan_Siyomet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סיומת</w:t>
      </w:r>
      <w:r w:rsidR="00F2081C" w:rsidRPr="00000E31">
        <w:rPr>
          <w:rFonts w:cs="Livorna"/>
          <w:spacing w:val="4"/>
          <w:sz w:val="28"/>
          <w:szCs w:val="28"/>
          <w:rtl/>
        </w:rPr>
        <w:t xml:space="preserve">_ 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9"/>
    </w:p>
    <w:p w14:paraId="05B2A5DD" w14:textId="77777777" w:rsidR="00F2081C" w:rsidRPr="00963546" w:rsidRDefault="00F2081C" w:rsidP="008A0D26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3191CEC0" w14:textId="77777777" w:rsidR="00EC3A91" w:rsidRDefault="00EC3A91" w:rsidP="00EC3A9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דורות ישרים ומבורכים לבנין עדי עד</w:t>
      </w:r>
    </w:p>
    <w:p w14:paraId="41B56FD2" w14:textId="77777777" w:rsidR="00EC3A91" w:rsidRDefault="00EC3A91" w:rsidP="00EC3A9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688F9D7C" w14:textId="77777777" w:rsidR="00F2081C" w:rsidRPr="0030758F" w:rsidRDefault="00220447" w:rsidP="00EC3A91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689981D9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0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0"/>
    </w:p>
    <w:p w14:paraId="64175FEF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5C995A17" w14:textId="77777777" w:rsidR="008B70D0" w:rsidRPr="00CC5A09" w:rsidRDefault="008B70D0" w:rsidP="008B70D0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71949600" w14:textId="3C57BD9E" w:rsidR="008128BA" w:rsidRPr="00392D28" w:rsidRDefault="008B70D0" w:rsidP="008B70D0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39528F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24C39" w14:textId="77777777" w:rsidR="005612A3" w:rsidRDefault="005612A3">
      <w:r>
        <w:separator/>
      </w:r>
    </w:p>
  </w:endnote>
  <w:endnote w:type="continuationSeparator" w:id="0">
    <w:p w14:paraId="0593BF29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48A9" w14:textId="77777777" w:rsidR="005612A3" w:rsidRDefault="005612A3">
      <w:r>
        <w:separator/>
      </w:r>
    </w:p>
  </w:footnote>
  <w:footnote w:type="continuationSeparator" w:id="0">
    <w:p w14:paraId="07C080C4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0447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210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9528F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0179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49B8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67B8B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5C42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0D26"/>
    <w:rsid w:val="008A1609"/>
    <w:rsid w:val="008A462E"/>
    <w:rsid w:val="008B4C8F"/>
    <w:rsid w:val="008B691C"/>
    <w:rsid w:val="008B70D0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3A91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3D0E4C41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1CFF5-ABBA-427E-AB7C-E138AF29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1</TotalTime>
  <Pages>1</Pages>
  <Words>105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2018-12-18T18:45:00Z</dcterms:created>
  <dcterms:modified xsi:type="dcterms:W3CDTF">2022-01-21T13:57:00Z</dcterms:modified>
</cp:coreProperties>
</file>
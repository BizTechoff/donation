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B72E7" w14:textId="77777777" w:rsidR="00CB4FF2" w:rsidRPr="00392D28" w:rsidRDefault="00CB4FF2" w:rsidP="00CB4FF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‏כ"ז אייר תשפ"ג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69D09372" w14:textId="77777777" w:rsidR="00CB4FF2" w:rsidRDefault="00CB4FF2" w:rsidP="00CB4FF2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FullAddress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FullAddress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01B57F2B" w14:textId="77777777" w:rsidR="00CB4FF2" w:rsidRDefault="00CB4FF2" w:rsidP="00CB4FF2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2ADC46AD" w14:textId="77777777" w:rsidR="00CB4FF2" w:rsidRPr="009D52FA" w:rsidRDefault="00CB4FF2" w:rsidP="00CB4FF2">
      <w:pPr>
        <w:bidi/>
        <w:spacing w:line="360" w:lineRule="exact"/>
        <w:ind w:firstLine="2"/>
        <w:jc w:val="center"/>
        <w:rPr>
          <w:rFonts w:cs="Livorna"/>
          <w:spacing w:val="4"/>
          <w:sz w:val="28"/>
          <w:szCs w:val="28"/>
        </w:rPr>
      </w:pPr>
      <w:r w:rsidRPr="008601F3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תואר  מלא"/>
            </w:textInput>
          </w:ffData>
        </w:fldChar>
      </w:r>
      <w:bookmarkStart w:id="1" w:name="Word_FullToar"/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</w:rPr>
        <w:instrText>FORMTEXT</w:instrText>
      </w:r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  <w:rtl/>
        </w:rPr>
      </w:r>
      <w:r w:rsidRPr="008601F3">
        <w:rPr>
          <w:rFonts w:cs="Livorna"/>
          <w:spacing w:val="4"/>
          <w:sz w:val="28"/>
          <w:szCs w:val="28"/>
          <w:rtl/>
        </w:rPr>
        <w:fldChar w:fldCharType="separate"/>
      </w:r>
      <w:r w:rsidRPr="008601F3">
        <w:rPr>
          <w:rFonts w:cs="Livorna"/>
          <w:spacing w:val="4"/>
          <w:sz w:val="28"/>
          <w:szCs w:val="28"/>
          <w:rtl/>
        </w:rPr>
        <w:t>תואר  מלא</w:t>
      </w:r>
      <w:bookmarkEnd w:id="1"/>
      <w:r w:rsidRPr="008601F3">
        <w:rPr>
          <w:rFonts w:cs="Livorna"/>
          <w:spacing w:val="4"/>
          <w:sz w:val="28"/>
          <w:szCs w:val="28"/>
          <w:rtl/>
        </w:rPr>
        <w:fldChar w:fldCharType="end"/>
      </w:r>
    </w:p>
    <w:p w14:paraId="5F901B36" w14:textId="77777777" w:rsidR="00CB4FF2" w:rsidRDefault="00CB4FF2" w:rsidP="00CB4FF2">
      <w:pPr>
        <w:spacing w:line="400" w:lineRule="exact"/>
        <w:jc w:val="center"/>
        <w:rPr>
          <w:rtl/>
        </w:rPr>
      </w:pPr>
      <w:r w:rsidRPr="00A65032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תואר_עברית"/>
            </w:textInput>
          </w:ffData>
        </w:fldChar>
      </w:r>
      <w:bookmarkStart w:id="2" w:name="word_Toarheb"/>
      <w:r w:rsidRPr="00A65032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A65032">
        <w:rPr>
          <w:rFonts w:cs="Livorna"/>
          <w:spacing w:val="4"/>
          <w:sz w:val="28"/>
          <w:szCs w:val="28"/>
        </w:rPr>
        <w:instrText>FORMTEXT</w:instrText>
      </w:r>
      <w:r w:rsidRPr="00A65032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A65032">
        <w:rPr>
          <w:rFonts w:cs="Livorna"/>
          <w:spacing w:val="4"/>
          <w:sz w:val="28"/>
          <w:szCs w:val="28"/>
          <w:rtl/>
        </w:rPr>
      </w:r>
      <w:r w:rsidRPr="00A65032">
        <w:rPr>
          <w:rFonts w:cs="Livorna"/>
          <w:spacing w:val="4"/>
          <w:sz w:val="28"/>
          <w:szCs w:val="28"/>
          <w:rtl/>
        </w:rPr>
        <w:fldChar w:fldCharType="separate"/>
      </w:r>
      <w:r w:rsidRPr="00A65032">
        <w:rPr>
          <w:rFonts w:cs="Livorna" w:hint="eastAsia"/>
          <w:spacing w:val="4"/>
          <w:sz w:val="28"/>
          <w:szCs w:val="28"/>
          <w:rtl/>
        </w:rPr>
        <w:t>תואר</w:t>
      </w:r>
      <w:r w:rsidRPr="00A65032">
        <w:rPr>
          <w:rFonts w:cs="Livorna"/>
          <w:spacing w:val="4"/>
          <w:sz w:val="28"/>
          <w:szCs w:val="28"/>
          <w:rtl/>
        </w:rPr>
        <w:t>_עברית</w:t>
      </w:r>
      <w:r w:rsidRPr="00A65032"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שם_עברית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שם_עברית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 w:rsidRPr="00CB61C9"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סיומת_עברית"/>
            </w:textInput>
          </w:ffData>
        </w:fldChar>
      </w:r>
      <w:r w:rsidRPr="00CB61C9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CB61C9">
        <w:rPr>
          <w:rFonts w:cs="Livorna"/>
          <w:spacing w:val="4"/>
          <w:sz w:val="28"/>
          <w:szCs w:val="28"/>
        </w:rPr>
        <w:instrText>FORMTEXT</w:instrText>
      </w:r>
      <w:r w:rsidRPr="00CB61C9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CB61C9">
        <w:rPr>
          <w:rFonts w:cs="Livorna"/>
          <w:spacing w:val="4"/>
          <w:sz w:val="28"/>
          <w:szCs w:val="28"/>
          <w:rtl/>
        </w:rPr>
      </w:r>
      <w:r w:rsidRPr="00CB61C9">
        <w:rPr>
          <w:rFonts w:cs="Livorna"/>
          <w:spacing w:val="4"/>
          <w:sz w:val="28"/>
          <w:szCs w:val="28"/>
          <w:rtl/>
        </w:rPr>
        <w:fldChar w:fldCharType="separate"/>
      </w:r>
      <w:r w:rsidRPr="00CB61C9">
        <w:rPr>
          <w:rFonts w:cs="Livorna" w:hint="eastAsia"/>
          <w:spacing w:val="4"/>
          <w:sz w:val="28"/>
          <w:szCs w:val="28"/>
          <w:rtl/>
        </w:rPr>
        <w:t>סיומת</w:t>
      </w:r>
      <w:r w:rsidRPr="00CB61C9">
        <w:rPr>
          <w:rFonts w:cs="Livorna"/>
          <w:spacing w:val="4"/>
          <w:sz w:val="28"/>
          <w:szCs w:val="28"/>
          <w:rtl/>
        </w:rPr>
        <w:t>_עברית</w:t>
      </w:r>
      <w:r w:rsidRPr="00CB61C9">
        <w:rPr>
          <w:rFonts w:cs="Livorna"/>
          <w:spacing w:val="4"/>
          <w:sz w:val="28"/>
          <w:szCs w:val="28"/>
          <w:rtl/>
        </w:rPr>
        <w:fldChar w:fldCharType="end"/>
      </w:r>
    </w:p>
    <w:p w14:paraId="3670D896" w14:textId="77777777" w:rsidR="00CB4FF2" w:rsidRPr="0030758F" w:rsidRDefault="00CB4FF2" w:rsidP="00CB4FF2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28048EF6" w14:textId="543829D0" w:rsidR="00455199" w:rsidRDefault="0049669B" w:rsidP="00455199">
      <w:pPr>
        <w:bidi/>
        <w:spacing w:line="480" w:lineRule="exact"/>
        <w:jc w:val="center"/>
        <w:rPr>
          <w:rFonts w:cs="Livorna"/>
          <w:sz w:val="32"/>
          <w:szCs w:val="32"/>
          <w:rtl/>
        </w:rPr>
      </w:pPr>
      <w:r w:rsidRPr="00424D47">
        <w:rPr>
          <w:rFonts w:cs="Livorna" w:hint="cs"/>
          <w:sz w:val="32"/>
          <w:szCs w:val="32"/>
          <w:rtl/>
        </w:rPr>
        <w:t>בשם רבנן ותלמידיהון, בא</w:t>
      </w:r>
      <w:r w:rsidR="008B34EC" w:rsidRPr="00424D47">
        <w:rPr>
          <w:rFonts w:cs="Livorna" w:hint="cs"/>
          <w:sz w:val="32"/>
          <w:szCs w:val="32"/>
          <w:rtl/>
        </w:rPr>
        <w:t>נו</w:t>
      </w:r>
      <w:r w:rsidRPr="00424D47">
        <w:rPr>
          <w:rFonts w:cs="Livorna" w:hint="cs"/>
          <w:sz w:val="32"/>
          <w:szCs w:val="32"/>
          <w:rtl/>
        </w:rPr>
        <w:t xml:space="preserve"> בשורות אלו לאחל לכם ברכותינו הלבביות</w:t>
      </w:r>
    </w:p>
    <w:p w14:paraId="219EE938" w14:textId="09A90395" w:rsidR="0049669B" w:rsidRPr="00424D47" w:rsidRDefault="00E70C2E" w:rsidP="00455199">
      <w:pPr>
        <w:bidi/>
        <w:spacing w:after="1200" w:line="480" w:lineRule="exact"/>
        <w:jc w:val="center"/>
        <w:rPr>
          <w:rFonts w:cs="Livorna"/>
          <w:sz w:val="32"/>
          <w:szCs w:val="32"/>
          <w:rtl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65E67" wp14:editId="2B941240">
                <wp:simplePos x="0" y="0"/>
                <wp:positionH relativeFrom="column">
                  <wp:align>center</wp:align>
                </wp:positionH>
                <wp:positionV relativeFrom="paragraph">
                  <wp:posOffset>404495</wp:posOffset>
                </wp:positionV>
                <wp:extent cx="4773600" cy="579600"/>
                <wp:effectExtent l="0" t="0" r="0" b="0"/>
                <wp:wrapNone/>
                <wp:docPr id="1" name="WordArt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773600" cy="5796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F27DB8" w14:textId="77777777" w:rsidR="001B4E29" w:rsidRPr="00455199" w:rsidRDefault="001B4E29" w:rsidP="001B4E29">
                            <w:pPr>
                              <w:bidi/>
                              <w:jc w:val="center"/>
                              <w:rPr>
                                <w:rFonts w:cs="EFT_Pnina Decor"/>
                                <w:sz w:val="22"/>
                                <w:szCs w:val="22"/>
                              </w:rPr>
                            </w:pPr>
                            <w:r w:rsidRPr="00455199">
                              <w:rPr>
                                <w:rFonts w:cs="EFT_Pnina Decor" w:hint="cs"/>
                                <w:color w:val="000000" w:themeColor="text1"/>
                                <w:sz w:val="56"/>
                                <w:szCs w:val="56"/>
                                <w:rtl/>
                              </w:rPr>
                              <w:t>בורא עולם בקנין השלם זה הבנין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165E67" id="_x0000_t202" coordsize="21600,21600" o:spt="202" path="m,l,21600r21600,l21600,xe">
                <v:stroke joinstyle="miter"/>
                <v:path gradientshapeok="t" o:connecttype="rect"/>
              </v:shapetype>
              <v:shape id="WordArt 8" o:spid="_x0000_s1026" type="#_x0000_t202" style="position:absolute;left:0;text-align:left;margin-left:0;margin-top:31.85pt;width:375.85pt;height:45.6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JzS6gEAALUDAAAOAAAAZHJzL2Uyb0RvYy54bWysU01z0zAQvTPDf9DoTuwU2oAnTie0lEuB&#10;zjRMzxt9xAZLKyQldv59V4qTdOiNwQeNtFq9fW/3eX49mI7tlA8t2ppPJyVnygqUrd3U/Ofq7t1H&#10;zkIEK6FDq2q+V4FfL96+mfeuUhfYYCeVZwRiQ9W7mjcxuqoogmiUgTBBpyxdavQGIh39ppAeekI3&#10;XXFRlldFj146j0KFQNHbwyVfZHytlYg/tA4qsq7mxC3m1ed1ndZiMYdq48E1rRhpwD+wMNBaKnqC&#10;uoUIbOvbV1CmFR4D6jgRaArUuhUqayA10/IvNY8NOJW1UHOCO7Up/D9Y8X336B48i8NnHGiAWURw&#10;9yh+B2bxpgG7UUvvsW8USCo85adwprfaOxprjq7UEL/Ilno8TX0teheqET/NI1QhVVr331DSE9hG&#10;zNUG7U1qHTWDEQWa0v40GUJkgoIfZrP3VyVdCbq7nH1K+1QCquNr50P8qtCwtKm5p8lndNjdh3hI&#10;PaaM1BKbA684rAdKSRTXKPdEsidH1Dz82YJXJHhrbpAMRCq1R/NEllv6LDPxTrCr4Qm8G2tHYv3Q&#10;HR2RCWRrSGbBJOXyFwGZjoy2g45dlvSNasZk0nVGTW+DW1K77tqs5MxzVELeyL0YfZzM9/Kcs85/&#10;2+IZAAD//wMAUEsDBBQABgAIAAAAIQCirnL+2wAAAAcBAAAPAAAAZHJzL2Rvd25yZXYueG1sTI/N&#10;TsMwEITvSLyDtUjcqBNQWhTiVBU/EgculHDfxkscEdtRvG3St2c5wW1WM5r5ttouflAnmlIfg4F8&#10;lYGi0Ebbh85A8/Fycw8qMQaLQwxk4EwJtvXlRYWljXN4p9OeOyUlIZVowDGPpdapdeQxreJIQbyv&#10;OHlkOadO2wlnKfeDvs2ytfbYB1lwONKjo/Z7f/QGmO0uPzfPPr1+Lm9Ps8vaAhtjrq+W3QMopoX/&#10;wvCLL+hQC9MhHoNNajAgj7CB9d0GlLibIhdxkFhRZKDrSv/nr38AAAD//wMAUEsBAi0AFAAGAAgA&#10;AAAhALaDOJL+AAAA4QEAABMAAAAAAAAAAAAAAAAAAAAAAFtDb250ZW50X1R5cGVzXS54bWxQSwEC&#10;LQAUAAYACAAAACEAOP0h/9YAAACUAQAACwAAAAAAAAAAAAAAAAAvAQAAX3JlbHMvLnJlbHNQSwEC&#10;LQAUAAYACAAAACEAVeyc0uoBAAC1AwAADgAAAAAAAAAAAAAAAAAuAgAAZHJzL2Uyb0RvYy54bWxQ&#10;SwECLQAUAAYACAAAACEAoq5y/tsAAAAHAQAADwAAAAAAAAAAAAAAAABEBAAAZHJzL2Rvd25yZXYu&#10;eG1sUEsFBgAAAAAEAAQA8wAAAEwFAAAAAA==&#10;" filled="f" stroked="f">
                <v:stroke joinstyle="round"/>
                <o:lock v:ext="edit" shapetype="t"/>
                <v:textbox style="mso-fit-shape-to-text:t">
                  <w:txbxContent>
                    <w:p w14:paraId="1DF27DB8" w14:textId="77777777" w:rsidR="001B4E29" w:rsidRPr="00455199" w:rsidRDefault="001B4E29" w:rsidP="001B4E29">
                      <w:pPr>
                        <w:bidi/>
                        <w:jc w:val="center"/>
                        <w:rPr>
                          <w:rFonts w:cs="EFT_Pnina Decor"/>
                          <w:sz w:val="22"/>
                          <w:szCs w:val="22"/>
                        </w:rPr>
                      </w:pPr>
                      <w:r w:rsidRPr="00455199">
                        <w:rPr>
                          <w:rFonts w:cs="EFT_Pnina Decor" w:hint="cs"/>
                          <w:color w:val="000000" w:themeColor="text1"/>
                          <w:sz w:val="56"/>
                          <w:szCs w:val="56"/>
                          <w:rtl/>
                        </w:rPr>
                        <w:t>בורא עולם בקנין השלם זה הבנין</w:t>
                      </w:r>
                    </w:p>
                  </w:txbxContent>
                </v:textbox>
              </v:shape>
            </w:pict>
          </mc:Fallback>
        </mc:AlternateContent>
      </w:r>
      <w:r w:rsidR="0049669B" w:rsidRPr="00424D47">
        <w:rPr>
          <w:rFonts w:cs="Livorna" w:hint="cs"/>
          <w:sz w:val="32"/>
          <w:szCs w:val="32"/>
          <w:rtl/>
        </w:rPr>
        <w:t>לרגל היכנסכם למעונכם החדש בשעטו"מ</w:t>
      </w:r>
    </w:p>
    <w:p w14:paraId="6865CDE7" w14:textId="15B64687" w:rsidR="005F12B5" w:rsidRPr="00424D47" w:rsidRDefault="0049669B" w:rsidP="00E70C2E">
      <w:pPr>
        <w:bidi/>
        <w:spacing w:after="240" w:line="480" w:lineRule="exact"/>
        <w:jc w:val="center"/>
        <w:rPr>
          <w:rFonts w:cs="Livorna"/>
          <w:sz w:val="32"/>
          <w:szCs w:val="32"/>
          <w:rtl/>
        </w:rPr>
      </w:pPr>
      <w:r w:rsidRPr="00424D47">
        <w:rPr>
          <w:rFonts w:cs="Livorna" w:hint="cs"/>
          <w:sz w:val="32"/>
          <w:szCs w:val="32"/>
          <w:rtl/>
        </w:rPr>
        <w:t>אין ל</w:t>
      </w:r>
      <w:r w:rsidR="008B34EC" w:rsidRPr="00424D47">
        <w:rPr>
          <w:rFonts w:cs="Livorna" w:hint="cs"/>
          <w:sz w:val="32"/>
          <w:szCs w:val="32"/>
          <w:rtl/>
        </w:rPr>
        <w:t>נו</w:t>
      </w:r>
      <w:r w:rsidRPr="00424D47">
        <w:rPr>
          <w:rFonts w:cs="Livorna" w:hint="cs"/>
          <w:sz w:val="32"/>
          <w:szCs w:val="32"/>
          <w:rtl/>
        </w:rPr>
        <w:t xml:space="preserve"> ספק שכמעשיכם בראשו</w:t>
      </w:r>
      <w:r w:rsidR="008B34EC" w:rsidRPr="00424D47">
        <w:rPr>
          <w:rFonts w:cs="Livorna" w:hint="cs"/>
          <w:sz w:val="32"/>
          <w:szCs w:val="32"/>
          <w:rtl/>
        </w:rPr>
        <w:t>נה</w:t>
      </w:r>
      <w:r w:rsidRPr="00424D47">
        <w:rPr>
          <w:rFonts w:cs="Livorna" w:hint="cs"/>
          <w:sz w:val="32"/>
          <w:szCs w:val="32"/>
          <w:rtl/>
        </w:rPr>
        <w:t xml:space="preserve"> כן תמשיכו לבנות </w:t>
      </w:r>
      <w:r w:rsidR="00455199" w:rsidRPr="00424D47">
        <w:rPr>
          <w:rFonts w:cs="Livorna" w:hint="cs"/>
          <w:sz w:val="32"/>
          <w:szCs w:val="32"/>
          <w:rtl/>
        </w:rPr>
        <w:t>בבית ז</w:t>
      </w:r>
      <w:r w:rsidR="00455199">
        <w:rPr>
          <w:rFonts w:cs="Livorna" w:hint="cs"/>
          <w:sz w:val="32"/>
          <w:szCs w:val="32"/>
          <w:rtl/>
        </w:rPr>
        <w:t>ה</w:t>
      </w:r>
      <w:r w:rsidR="00455199" w:rsidRPr="00424D47">
        <w:rPr>
          <w:rFonts w:cs="Livorna" w:hint="cs"/>
          <w:sz w:val="32"/>
          <w:szCs w:val="32"/>
          <w:rtl/>
        </w:rPr>
        <w:t xml:space="preserve"> </w:t>
      </w:r>
      <w:r w:rsidRPr="00424D47">
        <w:rPr>
          <w:rFonts w:cs="Livorna" w:hint="cs"/>
          <w:sz w:val="32"/>
          <w:szCs w:val="32"/>
          <w:rtl/>
        </w:rPr>
        <w:t>מקדש מעט לתפארת, ותזכו ש</w:t>
      </w:r>
      <w:r w:rsidR="00455199">
        <w:rPr>
          <w:rFonts w:cs="Livorna" w:hint="cs"/>
          <w:sz w:val="32"/>
          <w:szCs w:val="32"/>
          <w:rtl/>
        </w:rPr>
        <w:t>תשרה בו השכינה</w:t>
      </w:r>
      <w:r w:rsidRPr="00424D47">
        <w:rPr>
          <w:rFonts w:cs="Livorna" w:hint="cs"/>
          <w:sz w:val="32"/>
          <w:szCs w:val="32"/>
          <w:rtl/>
        </w:rPr>
        <w:t xml:space="preserve"> </w:t>
      </w:r>
      <w:r w:rsidR="00455199">
        <w:rPr>
          <w:rFonts w:cs="Livorna" w:hint="cs"/>
          <w:sz w:val="32"/>
          <w:szCs w:val="32"/>
          <w:rtl/>
        </w:rPr>
        <w:t>ו</w:t>
      </w:r>
      <w:r w:rsidRPr="00424D47">
        <w:rPr>
          <w:rFonts w:cs="Livorna" w:hint="cs"/>
          <w:sz w:val="32"/>
          <w:szCs w:val="32"/>
          <w:rtl/>
        </w:rPr>
        <w:t xml:space="preserve">הבית </w:t>
      </w:r>
      <w:r w:rsidR="00455199" w:rsidRPr="00424D47">
        <w:rPr>
          <w:rFonts w:cs="Livorna" w:hint="cs"/>
          <w:sz w:val="32"/>
          <w:szCs w:val="32"/>
          <w:rtl/>
        </w:rPr>
        <w:t>יתמלא</w:t>
      </w:r>
      <w:r w:rsidR="00455199">
        <w:rPr>
          <w:rFonts w:cs="Livorna" w:hint="cs"/>
          <w:sz w:val="32"/>
          <w:szCs w:val="32"/>
          <w:rtl/>
        </w:rPr>
        <w:t xml:space="preserve"> </w:t>
      </w:r>
      <w:r w:rsidRPr="00424D47">
        <w:rPr>
          <w:rFonts w:cs="Livorna" w:hint="cs"/>
          <w:sz w:val="32"/>
          <w:szCs w:val="32"/>
          <w:rtl/>
        </w:rPr>
        <w:t>כולו אורה ושמחה</w:t>
      </w:r>
      <w:r w:rsidR="005F12B5" w:rsidRPr="00424D47">
        <w:rPr>
          <w:rFonts w:cs="Livorna"/>
          <w:sz w:val="32"/>
          <w:szCs w:val="32"/>
          <w:rtl/>
        </w:rPr>
        <w:t xml:space="preserve"> </w:t>
      </w:r>
      <w:r w:rsidR="005F12B5" w:rsidRPr="00424D47">
        <w:rPr>
          <w:rFonts w:cs="Livorna" w:hint="cs"/>
          <w:sz w:val="32"/>
          <w:szCs w:val="32"/>
          <w:rtl/>
        </w:rPr>
        <w:t>ו</w:t>
      </w:r>
      <w:r w:rsidR="00455199">
        <w:rPr>
          <w:rFonts w:cs="Livorna" w:hint="cs"/>
          <w:sz w:val="32"/>
          <w:szCs w:val="32"/>
          <w:rtl/>
        </w:rPr>
        <w:t>תרוו רוב נחת</w:t>
      </w:r>
      <w:r w:rsidR="005F12B5" w:rsidRPr="00424D47">
        <w:rPr>
          <w:rFonts w:cs="Livorna"/>
          <w:sz w:val="32"/>
          <w:szCs w:val="32"/>
          <w:rtl/>
        </w:rPr>
        <w:t xml:space="preserve"> </w:t>
      </w:r>
      <w:r w:rsidR="005F12B5" w:rsidRPr="00424D47">
        <w:rPr>
          <w:rFonts w:cs="Livorna" w:hint="cs"/>
          <w:sz w:val="32"/>
          <w:szCs w:val="32"/>
          <w:rtl/>
        </w:rPr>
        <w:t>מ</w:t>
      </w:r>
      <w:r w:rsidR="005F12B5" w:rsidRPr="00424D47">
        <w:rPr>
          <w:rFonts w:cs="Livorna"/>
          <w:sz w:val="32"/>
          <w:szCs w:val="32"/>
          <w:rtl/>
        </w:rPr>
        <w:t xml:space="preserve">כל יוצ"ח </w:t>
      </w:r>
      <w:r w:rsidR="005F12B5" w:rsidRPr="00424D47">
        <w:rPr>
          <w:rFonts w:cs="Livorna" w:hint="cs"/>
          <w:sz w:val="32"/>
          <w:szCs w:val="32"/>
          <w:rtl/>
        </w:rPr>
        <w:t>שיחיו,</w:t>
      </w:r>
      <w:r w:rsidR="005F12B5" w:rsidRPr="00424D47">
        <w:rPr>
          <w:rFonts w:cs="Livorna"/>
          <w:sz w:val="32"/>
          <w:szCs w:val="32"/>
          <w:rtl/>
        </w:rPr>
        <w:t xml:space="preserve"> מתוך </w:t>
      </w:r>
      <w:r w:rsidR="005F12B5" w:rsidRPr="00424D47">
        <w:rPr>
          <w:rFonts w:cs="Livorna" w:hint="cs"/>
          <w:sz w:val="32"/>
          <w:szCs w:val="32"/>
          <w:rtl/>
        </w:rPr>
        <w:t>שמחה,</w:t>
      </w:r>
      <w:r w:rsidR="005F12B5" w:rsidRPr="00424D47">
        <w:rPr>
          <w:rFonts w:cs="Livorna"/>
          <w:sz w:val="32"/>
          <w:szCs w:val="32"/>
          <w:rtl/>
        </w:rPr>
        <w:t xml:space="preserve"> שפע</w:t>
      </w:r>
      <w:r w:rsidR="005F12B5" w:rsidRPr="00424D47">
        <w:rPr>
          <w:rFonts w:cs="Livorna" w:hint="cs"/>
          <w:sz w:val="32"/>
          <w:szCs w:val="32"/>
          <w:rtl/>
        </w:rPr>
        <w:t xml:space="preserve"> </w:t>
      </w:r>
      <w:r w:rsidR="005F12B5" w:rsidRPr="00424D47">
        <w:rPr>
          <w:rFonts w:cs="Livorna"/>
          <w:sz w:val="32"/>
          <w:szCs w:val="32"/>
          <w:rtl/>
        </w:rPr>
        <w:t>וברכה</w:t>
      </w:r>
      <w:r w:rsidR="00455199">
        <w:rPr>
          <w:rFonts w:cs="Livorna" w:hint="cs"/>
          <w:sz w:val="32"/>
          <w:szCs w:val="32"/>
          <w:rtl/>
        </w:rPr>
        <w:t xml:space="preserve"> מרובה</w:t>
      </w:r>
      <w:r w:rsidR="005F12B5" w:rsidRPr="00424D47">
        <w:rPr>
          <w:rFonts w:cs="Livorna" w:hint="cs"/>
          <w:sz w:val="32"/>
          <w:szCs w:val="32"/>
          <w:rtl/>
        </w:rPr>
        <w:t xml:space="preserve">, </w:t>
      </w:r>
      <w:r w:rsidR="005F12B5" w:rsidRPr="00424D47">
        <w:rPr>
          <w:rFonts w:cs="Livorna"/>
          <w:sz w:val="32"/>
          <w:szCs w:val="32"/>
          <w:rtl/>
        </w:rPr>
        <w:t>בריאות והרחבה</w:t>
      </w:r>
      <w:r w:rsidR="005F12B5" w:rsidRPr="00424D47">
        <w:rPr>
          <w:rFonts w:cs="Livorna" w:hint="cs"/>
          <w:sz w:val="32"/>
          <w:szCs w:val="32"/>
          <w:rtl/>
        </w:rPr>
        <w:t xml:space="preserve"> לאורך ימים טובים, עדי נזכה לבנין הבית הגדול במהרה בימינו, אמן.</w:t>
      </w:r>
    </w:p>
    <w:p w14:paraId="1B9E33AA" w14:textId="77777777" w:rsidR="00CB4FF2" w:rsidRPr="00492398" w:rsidRDefault="00CB4FF2" w:rsidP="00455199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סיומת_מכתב"/>
            </w:textInput>
          </w:ffData>
        </w:fldChar>
      </w:r>
      <w:bookmarkStart w:id="4" w:name="Word_SiometMichtav"/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</w:rPr>
        <w:instrText>FORMTEXT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 w:rsidRPr="00492398">
        <w:rPr>
          <w:rFonts w:cs="Livorna"/>
          <w:b/>
          <w:bCs/>
          <w:spacing w:val="4"/>
          <w:sz w:val="32"/>
          <w:szCs w:val="32"/>
          <w:rtl/>
        </w:rPr>
        <w:t>סיומת_מכתב</w:t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4"/>
    </w:p>
    <w:p w14:paraId="1F30CD43" w14:textId="5421E80C" w:rsidR="00CB4FF2" w:rsidRPr="00455199" w:rsidRDefault="00455199" w:rsidP="00CB4FF2">
      <w:pPr>
        <w:bidi/>
        <w:spacing w:after="360" w:line="38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455199">
        <w:rPr>
          <w:rFonts w:cs="Livorna" w:hint="cs"/>
          <w:b/>
          <w:bCs/>
          <w:spacing w:val="4"/>
          <w:sz w:val="36"/>
          <w:szCs w:val="36"/>
          <w:rtl/>
        </w:rPr>
        <w:t>א גוטען ישוב</w:t>
      </w:r>
    </w:p>
    <w:p w14:paraId="17E04D4B" w14:textId="77777777" w:rsidR="00CB4FF2" w:rsidRPr="00CC5A09" w:rsidRDefault="00CB4FF2" w:rsidP="00CB4FF2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34837B1A" w14:textId="1410D7BF" w:rsidR="00424D47" w:rsidRPr="00CB4FF2" w:rsidRDefault="00CB4FF2" w:rsidP="00CB4FF2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424D47" w:rsidRPr="00CB4FF2" w:rsidSect="00E36886">
      <w:pgSz w:w="11909" w:h="16834" w:code="9"/>
      <w:pgMar w:top="3261" w:right="3120" w:bottom="1276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94CD4" w14:textId="77777777" w:rsidR="00925D76" w:rsidRDefault="00925D76">
      <w:r>
        <w:separator/>
      </w:r>
    </w:p>
  </w:endnote>
  <w:endnote w:type="continuationSeparator" w:id="0">
    <w:p w14:paraId="460CAE2D" w14:textId="77777777" w:rsidR="00925D76" w:rsidRDefault="00925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EFT_Pnina Decor">
    <w:panose1 w:val="01000503000000020003"/>
    <w:charset w:val="B1"/>
    <w:family w:val="auto"/>
    <w:pitch w:val="variable"/>
    <w:sig w:usb0="80000827" w:usb1="5000004A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4585E" w14:textId="77777777" w:rsidR="00925D76" w:rsidRDefault="00925D76">
      <w:r>
        <w:separator/>
      </w:r>
    </w:p>
  </w:footnote>
  <w:footnote w:type="continuationSeparator" w:id="0">
    <w:p w14:paraId="24743CF1" w14:textId="77777777" w:rsidR="00925D76" w:rsidRDefault="00925D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BA"/>
    <w:rsid w:val="00006841"/>
    <w:rsid w:val="000150DD"/>
    <w:rsid w:val="00021198"/>
    <w:rsid w:val="0003111C"/>
    <w:rsid w:val="0003257C"/>
    <w:rsid w:val="00037233"/>
    <w:rsid w:val="000417AC"/>
    <w:rsid w:val="00041D24"/>
    <w:rsid w:val="00043087"/>
    <w:rsid w:val="00052E7C"/>
    <w:rsid w:val="00057ACA"/>
    <w:rsid w:val="0006370F"/>
    <w:rsid w:val="00072AC8"/>
    <w:rsid w:val="00077CBF"/>
    <w:rsid w:val="00083B04"/>
    <w:rsid w:val="000879E6"/>
    <w:rsid w:val="00091D72"/>
    <w:rsid w:val="00093912"/>
    <w:rsid w:val="000A057B"/>
    <w:rsid w:val="000A6024"/>
    <w:rsid w:val="000B0521"/>
    <w:rsid w:val="000C18F6"/>
    <w:rsid w:val="000C771B"/>
    <w:rsid w:val="000D63FD"/>
    <w:rsid w:val="000E3051"/>
    <w:rsid w:val="000E3C07"/>
    <w:rsid w:val="000E57E2"/>
    <w:rsid w:val="000F6086"/>
    <w:rsid w:val="000F610E"/>
    <w:rsid w:val="000F6B1B"/>
    <w:rsid w:val="00106CE4"/>
    <w:rsid w:val="00107A65"/>
    <w:rsid w:val="00117B3D"/>
    <w:rsid w:val="00123057"/>
    <w:rsid w:val="00130E66"/>
    <w:rsid w:val="00144403"/>
    <w:rsid w:val="00144662"/>
    <w:rsid w:val="0014509B"/>
    <w:rsid w:val="00152562"/>
    <w:rsid w:val="00160B94"/>
    <w:rsid w:val="001645BB"/>
    <w:rsid w:val="00175791"/>
    <w:rsid w:val="00175FEB"/>
    <w:rsid w:val="00186C33"/>
    <w:rsid w:val="001878D2"/>
    <w:rsid w:val="00192D78"/>
    <w:rsid w:val="001B1577"/>
    <w:rsid w:val="001B3630"/>
    <w:rsid w:val="001B4E29"/>
    <w:rsid w:val="001C350E"/>
    <w:rsid w:val="001C6F51"/>
    <w:rsid w:val="001D1439"/>
    <w:rsid w:val="001D2F32"/>
    <w:rsid w:val="001D5FEC"/>
    <w:rsid w:val="001D7DDD"/>
    <w:rsid w:val="001F7BAF"/>
    <w:rsid w:val="00200ED3"/>
    <w:rsid w:val="002069D2"/>
    <w:rsid w:val="00206B3B"/>
    <w:rsid w:val="00211E03"/>
    <w:rsid w:val="00213ACF"/>
    <w:rsid w:val="00216151"/>
    <w:rsid w:val="0022051A"/>
    <w:rsid w:val="002240DC"/>
    <w:rsid w:val="00226862"/>
    <w:rsid w:val="002302EA"/>
    <w:rsid w:val="00232D59"/>
    <w:rsid w:val="00241754"/>
    <w:rsid w:val="00263AB2"/>
    <w:rsid w:val="002722C1"/>
    <w:rsid w:val="002777E0"/>
    <w:rsid w:val="00277C15"/>
    <w:rsid w:val="002817B1"/>
    <w:rsid w:val="002A2DE0"/>
    <w:rsid w:val="002A7295"/>
    <w:rsid w:val="002B201C"/>
    <w:rsid w:val="002C50CD"/>
    <w:rsid w:val="002D0055"/>
    <w:rsid w:val="002D05AD"/>
    <w:rsid w:val="002E3CA5"/>
    <w:rsid w:val="002F236C"/>
    <w:rsid w:val="002F3D37"/>
    <w:rsid w:val="002F52E5"/>
    <w:rsid w:val="00320754"/>
    <w:rsid w:val="003338DE"/>
    <w:rsid w:val="00335460"/>
    <w:rsid w:val="00335F3A"/>
    <w:rsid w:val="00343AF1"/>
    <w:rsid w:val="0035007C"/>
    <w:rsid w:val="00370293"/>
    <w:rsid w:val="003805BB"/>
    <w:rsid w:val="00380DCB"/>
    <w:rsid w:val="00385300"/>
    <w:rsid w:val="003870A3"/>
    <w:rsid w:val="00392AB2"/>
    <w:rsid w:val="003A5D1A"/>
    <w:rsid w:val="003A63DE"/>
    <w:rsid w:val="003B41D5"/>
    <w:rsid w:val="003B7A2D"/>
    <w:rsid w:val="003D127B"/>
    <w:rsid w:val="003E4F63"/>
    <w:rsid w:val="003F1354"/>
    <w:rsid w:val="00406927"/>
    <w:rsid w:val="004176B4"/>
    <w:rsid w:val="0042434A"/>
    <w:rsid w:val="00424D47"/>
    <w:rsid w:val="0043065D"/>
    <w:rsid w:val="00440996"/>
    <w:rsid w:val="00442603"/>
    <w:rsid w:val="0044266D"/>
    <w:rsid w:val="00455199"/>
    <w:rsid w:val="0045709C"/>
    <w:rsid w:val="0046211B"/>
    <w:rsid w:val="004645E6"/>
    <w:rsid w:val="0046717B"/>
    <w:rsid w:val="00471079"/>
    <w:rsid w:val="004869B7"/>
    <w:rsid w:val="00495706"/>
    <w:rsid w:val="0049669B"/>
    <w:rsid w:val="004A20EE"/>
    <w:rsid w:val="004A5196"/>
    <w:rsid w:val="004B115A"/>
    <w:rsid w:val="004B40F9"/>
    <w:rsid w:val="004B7986"/>
    <w:rsid w:val="004C3047"/>
    <w:rsid w:val="004C4A0F"/>
    <w:rsid w:val="004C51BE"/>
    <w:rsid w:val="004D228C"/>
    <w:rsid w:val="004F561B"/>
    <w:rsid w:val="00513798"/>
    <w:rsid w:val="00522F79"/>
    <w:rsid w:val="005327DA"/>
    <w:rsid w:val="0053728C"/>
    <w:rsid w:val="00552803"/>
    <w:rsid w:val="00553A70"/>
    <w:rsid w:val="00561A66"/>
    <w:rsid w:val="00562AA3"/>
    <w:rsid w:val="00566459"/>
    <w:rsid w:val="00573258"/>
    <w:rsid w:val="00576D3B"/>
    <w:rsid w:val="00576E0A"/>
    <w:rsid w:val="005804E7"/>
    <w:rsid w:val="0058714A"/>
    <w:rsid w:val="0059063E"/>
    <w:rsid w:val="00593442"/>
    <w:rsid w:val="00596A60"/>
    <w:rsid w:val="005A0896"/>
    <w:rsid w:val="005B3018"/>
    <w:rsid w:val="005B34F0"/>
    <w:rsid w:val="005C7A87"/>
    <w:rsid w:val="005D059E"/>
    <w:rsid w:val="005F12B5"/>
    <w:rsid w:val="005F7919"/>
    <w:rsid w:val="00600403"/>
    <w:rsid w:val="00612366"/>
    <w:rsid w:val="00612804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30EA"/>
    <w:rsid w:val="006618C1"/>
    <w:rsid w:val="00673293"/>
    <w:rsid w:val="0067531E"/>
    <w:rsid w:val="00691CFC"/>
    <w:rsid w:val="00696AB5"/>
    <w:rsid w:val="00697FD1"/>
    <w:rsid w:val="006A188D"/>
    <w:rsid w:val="006B24A9"/>
    <w:rsid w:val="006C13FC"/>
    <w:rsid w:val="006C644A"/>
    <w:rsid w:val="006D4785"/>
    <w:rsid w:val="006E3277"/>
    <w:rsid w:val="006F1B60"/>
    <w:rsid w:val="006F395F"/>
    <w:rsid w:val="006F3E09"/>
    <w:rsid w:val="0070066F"/>
    <w:rsid w:val="00704AA8"/>
    <w:rsid w:val="007057A6"/>
    <w:rsid w:val="007207E7"/>
    <w:rsid w:val="00722B2A"/>
    <w:rsid w:val="00731798"/>
    <w:rsid w:val="00732246"/>
    <w:rsid w:val="00744FD7"/>
    <w:rsid w:val="0076149A"/>
    <w:rsid w:val="007756BA"/>
    <w:rsid w:val="00780087"/>
    <w:rsid w:val="007876DB"/>
    <w:rsid w:val="00793284"/>
    <w:rsid w:val="00796066"/>
    <w:rsid w:val="007A3CF0"/>
    <w:rsid w:val="007A4491"/>
    <w:rsid w:val="007A6DE9"/>
    <w:rsid w:val="007B297F"/>
    <w:rsid w:val="007B4469"/>
    <w:rsid w:val="007F0B9D"/>
    <w:rsid w:val="007F2F15"/>
    <w:rsid w:val="007F3D32"/>
    <w:rsid w:val="007F5E85"/>
    <w:rsid w:val="007F719C"/>
    <w:rsid w:val="00805D70"/>
    <w:rsid w:val="00806810"/>
    <w:rsid w:val="00806E81"/>
    <w:rsid w:val="008135C5"/>
    <w:rsid w:val="0082483E"/>
    <w:rsid w:val="00827B99"/>
    <w:rsid w:val="00832445"/>
    <w:rsid w:val="00835EA7"/>
    <w:rsid w:val="00840338"/>
    <w:rsid w:val="00841801"/>
    <w:rsid w:val="00845EB5"/>
    <w:rsid w:val="00853B0B"/>
    <w:rsid w:val="008550E9"/>
    <w:rsid w:val="00855586"/>
    <w:rsid w:val="0085681D"/>
    <w:rsid w:val="008742E0"/>
    <w:rsid w:val="008752F9"/>
    <w:rsid w:val="00880D41"/>
    <w:rsid w:val="00892124"/>
    <w:rsid w:val="00897799"/>
    <w:rsid w:val="008A0AA7"/>
    <w:rsid w:val="008A1609"/>
    <w:rsid w:val="008B34EC"/>
    <w:rsid w:val="008B4C8F"/>
    <w:rsid w:val="008B7A83"/>
    <w:rsid w:val="008C4BF7"/>
    <w:rsid w:val="008C65DE"/>
    <w:rsid w:val="008F15BA"/>
    <w:rsid w:val="0090412E"/>
    <w:rsid w:val="0091038E"/>
    <w:rsid w:val="00910686"/>
    <w:rsid w:val="00925D76"/>
    <w:rsid w:val="00936EA4"/>
    <w:rsid w:val="009417BA"/>
    <w:rsid w:val="009450F8"/>
    <w:rsid w:val="009453CE"/>
    <w:rsid w:val="0094768A"/>
    <w:rsid w:val="0095312A"/>
    <w:rsid w:val="009544E4"/>
    <w:rsid w:val="00962F6E"/>
    <w:rsid w:val="00970124"/>
    <w:rsid w:val="00972A47"/>
    <w:rsid w:val="00975AD3"/>
    <w:rsid w:val="00977902"/>
    <w:rsid w:val="00982393"/>
    <w:rsid w:val="00987F91"/>
    <w:rsid w:val="00994CAB"/>
    <w:rsid w:val="009977DF"/>
    <w:rsid w:val="00997A56"/>
    <w:rsid w:val="009B13A8"/>
    <w:rsid w:val="009B2852"/>
    <w:rsid w:val="009C052E"/>
    <w:rsid w:val="009D52EB"/>
    <w:rsid w:val="009E31C0"/>
    <w:rsid w:val="009E7D9F"/>
    <w:rsid w:val="009F5BF9"/>
    <w:rsid w:val="009F7412"/>
    <w:rsid w:val="00A04FDB"/>
    <w:rsid w:val="00A06A0F"/>
    <w:rsid w:val="00A10C67"/>
    <w:rsid w:val="00A240B9"/>
    <w:rsid w:val="00A24DDB"/>
    <w:rsid w:val="00A25EF3"/>
    <w:rsid w:val="00A26021"/>
    <w:rsid w:val="00A412B2"/>
    <w:rsid w:val="00A41396"/>
    <w:rsid w:val="00A4446F"/>
    <w:rsid w:val="00A47855"/>
    <w:rsid w:val="00A51803"/>
    <w:rsid w:val="00A55BA6"/>
    <w:rsid w:val="00A56CC4"/>
    <w:rsid w:val="00A9068E"/>
    <w:rsid w:val="00AC10AB"/>
    <w:rsid w:val="00AC3707"/>
    <w:rsid w:val="00AC3CE0"/>
    <w:rsid w:val="00AC75AB"/>
    <w:rsid w:val="00AC7A1C"/>
    <w:rsid w:val="00AD146B"/>
    <w:rsid w:val="00AD3EC2"/>
    <w:rsid w:val="00AD7147"/>
    <w:rsid w:val="00AD7172"/>
    <w:rsid w:val="00B169FB"/>
    <w:rsid w:val="00B22B4F"/>
    <w:rsid w:val="00B263D2"/>
    <w:rsid w:val="00B26415"/>
    <w:rsid w:val="00B30E4B"/>
    <w:rsid w:val="00B357AB"/>
    <w:rsid w:val="00B376EA"/>
    <w:rsid w:val="00B42009"/>
    <w:rsid w:val="00B43AA6"/>
    <w:rsid w:val="00B43DB5"/>
    <w:rsid w:val="00B50439"/>
    <w:rsid w:val="00B77877"/>
    <w:rsid w:val="00B82040"/>
    <w:rsid w:val="00B82C09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D430E"/>
    <w:rsid w:val="00C02CFF"/>
    <w:rsid w:val="00C04814"/>
    <w:rsid w:val="00C04DE7"/>
    <w:rsid w:val="00C052D9"/>
    <w:rsid w:val="00C260D3"/>
    <w:rsid w:val="00C40038"/>
    <w:rsid w:val="00C40D5E"/>
    <w:rsid w:val="00C40F04"/>
    <w:rsid w:val="00C55CE3"/>
    <w:rsid w:val="00C717FF"/>
    <w:rsid w:val="00C72BAD"/>
    <w:rsid w:val="00C73E52"/>
    <w:rsid w:val="00C73FA1"/>
    <w:rsid w:val="00C82A46"/>
    <w:rsid w:val="00C83BB7"/>
    <w:rsid w:val="00C909AD"/>
    <w:rsid w:val="00C95645"/>
    <w:rsid w:val="00C95848"/>
    <w:rsid w:val="00C95DBA"/>
    <w:rsid w:val="00CB1705"/>
    <w:rsid w:val="00CB3146"/>
    <w:rsid w:val="00CB4DF2"/>
    <w:rsid w:val="00CB4FF2"/>
    <w:rsid w:val="00CB7252"/>
    <w:rsid w:val="00CD1A1F"/>
    <w:rsid w:val="00CE3327"/>
    <w:rsid w:val="00CF1562"/>
    <w:rsid w:val="00CF525E"/>
    <w:rsid w:val="00CF74D4"/>
    <w:rsid w:val="00D060CD"/>
    <w:rsid w:val="00D075CD"/>
    <w:rsid w:val="00D12A6A"/>
    <w:rsid w:val="00D37A87"/>
    <w:rsid w:val="00D47547"/>
    <w:rsid w:val="00D539DD"/>
    <w:rsid w:val="00D53ECD"/>
    <w:rsid w:val="00D54028"/>
    <w:rsid w:val="00D54A93"/>
    <w:rsid w:val="00D63F24"/>
    <w:rsid w:val="00D6558F"/>
    <w:rsid w:val="00D737A4"/>
    <w:rsid w:val="00D73AD9"/>
    <w:rsid w:val="00D80D59"/>
    <w:rsid w:val="00D94958"/>
    <w:rsid w:val="00D94A8E"/>
    <w:rsid w:val="00DA0EB9"/>
    <w:rsid w:val="00DA446D"/>
    <w:rsid w:val="00DA6A17"/>
    <w:rsid w:val="00DC0E07"/>
    <w:rsid w:val="00DC2432"/>
    <w:rsid w:val="00DC43D0"/>
    <w:rsid w:val="00DC5BF2"/>
    <w:rsid w:val="00DE78CF"/>
    <w:rsid w:val="00E20226"/>
    <w:rsid w:val="00E22F62"/>
    <w:rsid w:val="00E233E1"/>
    <w:rsid w:val="00E240C7"/>
    <w:rsid w:val="00E25B67"/>
    <w:rsid w:val="00E27AC7"/>
    <w:rsid w:val="00E36141"/>
    <w:rsid w:val="00E36886"/>
    <w:rsid w:val="00E43367"/>
    <w:rsid w:val="00E4604B"/>
    <w:rsid w:val="00E52D5B"/>
    <w:rsid w:val="00E65015"/>
    <w:rsid w:val="00E66630"/>
    <w:rsid w:val="00E70C2E"/>
    <w:rsid w:val="00E72390"/>
    <w:rsid w:val="00E74208"/>
    <w:rsid w:val="00E7536E"/>
    <w:rsid w:val="00E7632D"/>
    <w:rsid w:val="00E82D20"/>
    <w:rsid w:val="00E85F98"/>
    <w:rsid w:val="00E921E6"/>
    <w:rsid w:val="00E93B54"/>
    <w:rsid w:val="00E977E2"/>
    <w:rsid w:val="00EA491E"/>
    <w:rsid w:val="00EA5405"/>
    <w:rsid w:val="00EA693E"/>
    <w:rsid w:val="00EB3609"/>
    <w:rsid w:val="00EB764E"/>
    <w:rsid w:val="00EC64FB"/>
    <w:rsid w:val="00EC6A0E"/>
    <w:rsid w:val="00ED4C90"/>
    <w:rsid w:val="00EE47CD"/>
    <w:rsid w:val="00EF354B"/>
    <w:rsid w:val="00EF7635"/>
    <w:rsid w:val="00F005CB"/>
    <w:rsid w:val="00F10D9B"/>
    <w:rsid w:val="00F255A8"/>
    <w:rsid w:val="00F269C7"/>
    <w:rsid w:val="00F3117D"/>
    <w:rsid w:val="00F35B1A"/>
    <w:rsid w:val="00F369FC"/>
    <w:rsid w:val="00F52480"/>
    <w:rsid w:val="00F56340"/>
    <w:rsid w:val="00F5645B"/>
    <w:rsid w:val="00F61B8D"/>
    <w:rsid w:val="00F63B43"/>
    <w:rsid w:val="00F67B69"/>
    <w:rsid w:val="00F82065"/>
    <w:rsid w:val="00F86F3E"/>
    <w:rsid w:val="00F87E98"/>
    <w:rsid w:val="00F900B8"/>
    <w:rsid w:val="00FA091F"/>
    <w:rsid w:val="00FA18E4"/>
    <w:rsid w:val="00FB4740"/>
    <w:rsid w:val="00FB73A9"/>
    <w:rsid w:val="00FB7BEE"/>
    <w:rsid w:val="00FC34A4"/>
    <w:rsid w:val="00FD0575"/>
    <w:rsid w:val="00FD521D"/>
    <w:rsid w:val="00FD5220"/>
    <w:rsid w:val="00FD6416"/>
    <w:rsid w:val="00FE484F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5F59A91F"/>
  <w15:chartTrackingRefBased/>
  <w15:docId w15:val="{06B480FF-1280-4260-812C-D3489C276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10</TotalTime>
  <Pages>1</Pages>
  <Words>87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Default Normal Template</vt:lpstr>
    </vt:vector>
  </TitlesOfParts>
  <Company>MS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3</cp:revision>
  <cp:lastPrinted>2019-09-13T11:18:00Z</cp:lastPrinted>
  <dcterms:created xsi:type="dcterms:W3CDTF">2019-09-13T14:56:00Z</dcterms:created>
  <dcterms:modified xsi:type="dcterms:W3CDTF">2023-05-18T12:15:00Z</dcterms:modified>
</cp:coreProperties>
</file>
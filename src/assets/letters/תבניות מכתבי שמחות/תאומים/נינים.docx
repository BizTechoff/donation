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FF8F" w14:textId="406BED1C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8B7EE4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3A4BD12A" w14:textId="77777777" w:rsidR="00752401" w:rsidRDefault="00AC36C2" w:rsidP="008A0FF2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9A4054A" w14:textId="77777777" w:rsidR="008A0FF2" w:rsidRDefault="008A0FF2" w:rsidP="008A0FF2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746B90DE" w14:textId="77777777" w:rsidR="00F2081C" w:rsidRPr="009D52FA" w:rsidRDefault="00F2081C" w:rsidP="008B7EE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5DA17C33" w14:textId="77777777" w:rsidR="00F2081C" w:rsidRDefault="00F2081C" w:rsidP="008A0FF2">
      <w:pPr>
        <w:spacing w:line="400" w:lineRule="exact"/>
        <w:jc w:val="center"/>
        <w:rPr>
          <w:rtl/>
        </w:rPr>
      </w:pPr>
      <w:r w:rsidRPr="008A0FF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8A0FF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A0FF2">
        <w:rPr>
          <w:rFonts w:cs="Livorna"/>
          <w:spacing w:val="4"/>
          <w:sz w:val="28"/>
          <w:szCs w:val="28"/>
        </w:rPr>
        <w:instrText>FORMTEXT</w:instrText>
      </w:r>
      <w:r w:rsidRPr="008A0FF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A0FF2">
        <w:rPr>
          <w:rFonts w:cs="Livorna"/>
          <w:spacing w:val="4"/>
          <w:sz w:val="28"/>
          <w:szCs w:val="28"/>
          <w:rtl/>
        </w:rPr>
      </w:r>
      <w:r w:rsidRPr="008A0FF2">
        <w:rPr>
          <w:rFonts w:cs="Livorna"/>
          <w:spacing w:val="4"/>
          <w:sz w:val="28"/>
          <w:szCs w:val="28"/>
          <w:rtl/>
        </w:rPr>
        <w:fldChar w:fldCharType="separate"/>
      </w:r>
      <w:r w:rsidRPr="008A0FF2">
        <w:rPr>
          <w:rFonts w:cs="Livorna" w:hint="eastAsia"/>
          <w:spacing w:val="4"/>
          <w:sz w:val="28"/>
          <w:szCs w:val="28"/>
          <w:rtl/>
        </w:rPr>
        <w:t>תואר</w:t>
      </w:r>
      <w:r w:rsidRPr="008A0FF2">
        <w:rPr>
          <w:rFonts w:cs="Livorna"/>
          <w:spacing w:val="4"/>
          <w:sz w:val="28"/>
          <w:szCs w:val="28"/>
          <w:rtl/>
        </w:rPr>
        <w:t>_עברית</w:t>
      </w:r>
      <w:r w:rsidRPr="008A0FF2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8A0FF2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8A0FF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A0FF2">
        <w:rPr>
          <w:rFonts w:cs="Livorna"/>
          <w:spacing w:val="4"/>
          <w:sz w:val="28"/>
          <w:szCs w:val="28"/>
        </w:rPr>
        <w:instrText>FORMTEXT</w:instrText>
      </w:r>
      <w:r w:rsidRPr="008A0FF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A0FF2">
        <w:rPr>
          <w:rFonts w:cs="Livorna"/>
          <w:spacing w:val="4"/>
          <w:sz w:val="28"/>
          <w:szCs w:val="28"/>
          <w:rtl/>
        </w:rPr>
      </w:r>
      <w:r w:rsidRPr="008A0FF2">
        <w:rPr>
          <w:rFonts w:cs="Livorna"/>
          <w:spacing w:val="4"/>
          <w:sz w:val="28"/>
          <w:szCs w:val="28"/>
          <w:rtl/>
        </w:rPr>
        <w:fldChar w:fldCharType="separate"/>
      </w:r>
      <w:r w:rsidRPr="008A0FF2">
        <w:rPr>
          <w:rFonts w:cs="Livorna" w:hint="eastAsia"/>
          <w:spacing w:val="4"/>
          <w:sz w:val="28"/>
          <w:szCs w:val="28"/>
          <w:rtl/>
        </w:rPr>
        <w:t>סיומת</w:t>
      </w:r>
      <w:r w:rsidRPr="008A0FF2">
        <w:rPr>
          <w:rFonts w:cs="Livorna"/>
          <w:spacing w:val="4"/>
          <w:sz w:val="28"/>
          <w:szCs w:val="28"/>
          <w:rtl/>
        </w:rPr>
        <w:t>_עברית</w:t>
      </w:r>
      <w:r w:rsidRPr="008A0FF2">
        <w:rPr>
          <w:rFonts w:cs="Livorna"/>
          <w:spacing w:val="4"/>
          <w:sz w:val="28"/>
          <w:szCs w:val="28"/>
          <w:rtl/>
        </w:rPr>
        <w:fldChar w:fldCharType="end"/>
      </w:r>
    </w:p>
    <w:p w14:paraId="17268B91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3CC507C0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6DC734E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E4662A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D448D58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9EF4489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3B24EDE6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C46F05">
        <w:rPr>
          <w:rFonts w:cs="Livorna" w:hint="cs"/>
          <w:b/>
          <w:bCs/>
          <w:spacing w:val="4"/>
          <w:sz w:val="36"/>
          <w:szCs w:val="36"/>
          <w:rtl/>
        </w:rPr>
        <w:t xml:space="preserve"> התאומ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5D2466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12C757E4" w14:textId="77777777" w:rsidR="00974503" w:rsidRDefault="00C24054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בנים ל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04837650" w14:textId="77777777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8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9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10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1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425E7C2E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DCED57D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D97E33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42E10203" w14:textId="77777777" w:rsidR="000B6EDC" w:rsidRDefault="000B6EDC" w:rsidP="000B6ED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4D17129E" w14:textId="77777777" w:rsidR="00701D9C" w:rsidRPr="0030758F" w:rsidRDefault="000B6EDC" w:rsidP="000B6ED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="00820341"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093215F6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2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2"/>
    </w:p>
    <w:p w14:paraId="61813AAF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766069FD" w14:textId="77777777" w:rsidR="00F63530" w:rsidRPr="00CC5A09" w:rsidRDefault="00F63530" w:rsidP="00F63530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2ADF692" w14:textId="593446A2" w:rsidR="008128BA" w:rsidRPr="00392D28" w:rsidRDefault="00F63530" w:rsidP="00F63530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284329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77BC" w14:textId="77777777" w:rsidR="005612A3" w:rsidRDefault="005612A3">
      <w:r>
        <w:separator/>
      </w:r>
    </w:p>
  </w:endnote>
  <w:endnote w:type="continuationSeparator" w:id="0">
    <w:p w14:paraId="4FC47153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2D96" w14:textId="77777777" w:rsidR="005612A3" w:rsidRDefault="005612A3">
      <w:r>
        <w:separator/>
      </w:r>
    </w:p>
  </w:footnote>
  <w:footnote w:type="continuationSeparator" w:id="0">
    <w:p w14:paraId="6E2B70DC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0FABTIXLM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B6EDC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84329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2466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0341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0FF2"/>
    <w:rsid w:val="008A1609"/>
    <w:rsid w:val="008A462E"/>
    <w:rsid w:val="008B4C8F"/>
    <w:rsid w:val="008B691C"/>
    <w:rsid w:val="008B7A83"/>
    <w:rsid w:val="008B7EE4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4054"/>
    <w:rsid w:val="00C260D3"/>
    <w:rsid w:val="00C36AC5"/>
    <w:rsid w:val="00C40038"/>
    <w:rsid w:val="00C40F04"/>
    <w:rsid w:val="00C46F05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97E33"/>
    <w:rsid w:val="00DA0EB9"/>
    <w:rsid w:val="00DA2972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81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530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2C7BAD1B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8AC02-B22B-405F-9D76-A73F273B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4</TotalTime>
  <Pages>1</Pages>
  <Words>103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2018-12-18T21:19:00Z</dcterms:created>
  <dcterms:modified xsi:type="dcterms:W3CDTF">2022-01-21T14:02:00Z</dcterms:modified>
</cp:coreProperties>
</file>
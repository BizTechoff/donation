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ED18" w14:textId="22DE319B" w:rsidR="008128BA" w:rsidRPr="00392D28" w:rsidRDefault="008128BA" w:rsidP="0089406B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D767B1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7A19645" w14:textId="2687A237" w:rsidR="00752401" w:rsidRPr="0089406B" w:rsidRDefault="00D767B1" w:rsidP="00684B1E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0D0ECC22" w14:textId="77777777" w:rsidR="00684B1E" w:rsidRDefault="00684B1E" w:rsidP="00684B1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BB9D998" w14:textId="385C7D29" w:rsidR="00752401" w:rsidRPr="009D52FA" w:rsidRDefault="00D767B1" w:rsidP="00684B1E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73DD5A42" w14:textId="0C3AEE40" w:rsidR="008128BA" w:rsidRPr="002415E2" w:rsidRDefault="00D767B1" w:rsidP="00684B1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ord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DDC7F1B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430E0106" w14:textId="7CEE4A0A" w:rsidR="004B0E13" w:rsidRPr="000A529D" w:rsidRDefault="004B0E13" w:rsidP="004B0E13">
      <w:pPr>
        <w:bidi/>
        <w:spacing w:after="120" w:line="38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בהערכה רבה והוקרה עמוקה באנו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זאת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ל</w:t>
      </w:r>
      <w:r>
        <w:rPr>
          <w:rFonts w:cs="Livorna" w:hint="cs"/>
          <w:spacing w:val="4"/>
          <w:sz w:val="28"/>
          <w:szCs w:val="28"/>
          <w:rtl/>
        </w:rPr>
        <w:t xml:space="preserve">הוקיר את </w:t>
      </w:r>
      <w:r w:rsidRPr="00021E05">
        <w:rPr>
          <w:rFonts w:cs="Livorna" w:hint="cs"/>
          <w:spacing w:val="4"/>
          <w:sz w:val="28"/>
          <w:szCs w:val="28"/>
          <w:rtl/>
        </w:rPr>
        <w:t>השתתפותכם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21E05">
        <w:rPr>
          <w:rFonts w:cs="Livorna" w:hint="cs"/>
          <w:spacing w:val="4"/>
          <w:sz w:val="28"/>
          <w:szCs w:val="28"/>
          <w:rtl/>
        </w:rPr>
        <w:t xml:space="preserve">הנדיבה בהחזקת </w:t>
      </w:r>
      <w:r>
        <w:rPr>
          <w:rFonts w:cs="Livorna" w:hint="cs"/>
          <w:spacing w:val="4"/>
          <w:sz w:val="28"/>
          <w:szCs w:val="28"/>
          <w:rtl/>
        </w:rPr>
        <w:t>תורה ולומדיה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{תרומה}"/>
            </w:textInput>
          </w:ffData>
        </w:fldChar>
      </w:r>
      <w:bookmarkStart w:id="5" w:name="Word_FullTroma"/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lang w:val="en-US"/>
        </w:rPr>
        <w:instrText>FORMTEXT</w:instrText>
      </w:r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</w:r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fldChar w:fldCharType="separate"/>
      </w:r>
      <w:r w:rsidR="00D767B1">
        <w:rPr>
          <w:rFonts w:ascii="Calibri" w:eastAsia="Calibri" w:hAnsi="Calibri" w:cs="Livorna"/>
          <w:b/>
          <w:bCs/>
          <w:sz w:val="32"/>
          <w:szCs w:val="32"/>
          <w:rtl/>
          <w:lang w:val="en-US"/>
        </w:rPr>
        <w:t>{תרומה}</w:t>
      </w:r>
      <w:r w:rsidR="00D767B1">
        <w:rPr>
          <w:rFonts w:ascii="Calibri" w:eastAsia="Calibri" w:hAnsi="Calibri" w:cs="Livorna"/>
          <w:b/>
          <w:bCs/>
          <w:noProof w:val="0"/>
          <w:sz w:val="32"/>
          <w:szCs w:val="32"/>
          <w:rtl/>
          <w:lang w:val="en-US"/>
        </w:rPr>
        <w:fldChar w:fldCharType="end"/>
      </w:r>
      <w:bookmarkEnd w:id="5"/>
      <w:r w:rsidRPr="000A529D">
        <w:rPr>
          <w:rFonts w:cs="Livorna" w:hint="cs"/>
          <w:spacing w:val="4"/>
          <w:sz w:val="28"/>
          <w:szCs w:val="28"/>
          <w:rtl/>
        </w:rPr>
        <w:t xml:space="preserve"> </w:t>
      </w:r>
      <w:r w:rsidR="00D767B1">
        <w:rPr>
          <w:rFonts w:cs="Livorna"/>
          <w:b/>
          <w:bCs/>
          <w:sz w:val="32"/>
          <w:szCs w:val="32"/>
        </w:rPr>
        <w:fldChar w:fldCharType="begin">
          <w:ffData>
            <w:name w:val="Word_TromaSiba"/>
            <w:enabled/>
            <w:calcOnExit w:val="0"/>
            <w:textInput>
              <w:default w:val="{סיבה_תרומה}"/>
            </w:textInput>
          </w:ffData>
        </w:fldChar>
      </w:r>
      <w:bookmarkStart w:id="6" w:name="Word_TromaSiba"/>
      <w:r w:rsidR="00D767B1">
        <w:rPr>
          <w:rFonts w:cs="Livorna"/>
          <w:b/>
          <w:bCs/>
          <w:sz w:val="32"/>
          <w:szCs w:val="32"/>
        </w:rPr>
        <w:instrText xml:space="preserve"> FORMTEXT </w:instrText>
      </w:r>
      <w:r w:rsidR="00D767B1">
        <w:rPr>
          <w:rFonts w:cs="Livorna"/>
          <w:b/>
          <w:bCs/>
          <w:sz w:val="32"/>
          <w:szCs w:val="32"/>
        </w:rPr>
      </w:r>
      <w:r w:rsidR="00D767B1">
        <w:rPr>
          <w:rFonts w:cs="Livorna"/>
          <w:b/>
          <w:bCs/>
          <w:sz w:val="32"/>
          <w:szCs w:val="32"/>
        </w:rPr>
        <w:fldChar w:fldCharType="separate"/>
      </w:r>
      <w:r w:rsidR="00D767B1">
        <w:rPr>
          <w:rFonts w:cs="Livorna"/>
          <w:b/>
          <w:bCs/>
          <w:sz w:val="32"/>
          <w:szCs w:val="32"/>
        </w:rPr>
        <w:t>{</w:t>
      </w:r>
      <w:r w:rsidR="00D767B1">
        <w:rPr>
          <w:rFonts w:cs="Livorna"/>
          <w:b/>
          <w:bCs/>
          <w:sz w:val="32"/>
          <w:szCs w:val="32"/>
          <w:rtl/>
        </w:rPr>
        <w:t>סיבה_תרומה</w:t>
      </w:r>
      <w:r w:rsidR="00D767B1">
        <w:rPr>
          <w:rFonts w:cs="Livorna"/>
          <w:b/>
          <w:bCs/>
          <w:sz w:val="32"/>
          <w:szCs w:val="32"/>
        </w:rPr>
        <w:t>}</w:t>
      </w:r>
      <w:r w:rsidR="00D767B1">
        <w:rPr>
          <w:rFonts w:cs="Livorna"/>
          <w:b/>
          <w:bCs/>
          <w:sz w:val="32"/>
          <w:szCs w:val="32"/>
        </w:rPr>
        <w:fldChar w:fldCharType="end"/>
      </w:r>
      <w:bookmarkEnd w:id="6"/>
      <w:r w:rsidR="001D66F0">
        <w:rPr>
          <w:rFonts w:cs="Livorna" w:hint="cs"/>
          <w:b/>
          <w:bCs/>
          <w:sz w:val="32"/>
          <w:szCs w:val="32"/>
          <w:rtl/>
        </w:rPr>
        <w:t xml:space="preserve">, </w:t>
      </w:r>
      <w:r w:rsidRPr="000A529D">
        <w:rPr>
          <w:rFonts w:cs="Livorna" w:hint="cs"/>
          <w:spacing w:val="4"/>
          <w:sz w:val="28"/>
          <w:szCs w:val="28"/>
          <w:rtl/>
        </w:rPr>
        <w:t>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  <w:r w:rsidRPr="004B0E13">
        <w:rPr>
          <w:rFonts w:cs="Livorna" w:hint="cs"/>
          <w:b/>
          <w:bCs/>
          <w:sz w:val="32"/>
          <w:szCs w:val="32"/>
        </w:rPr>
        <w:t xml:space="preserve"> </w:t>
      </w:r>
    </w:p>
    <w:p w14:paraId="52A4826A" w14:textId="77777777" w:rsidR="004B0E13" w:rsidRPr="00E723D6" w:rsidRDefault="004B0E13" w:rsidP="004B0E13">
      <w:pPr>
        <w:bidi/>
        <w:spacing w:after="120" w:line="420" w:lineRule="exact"/>
        <w:ind w:firstLine="510"/>
        <w:jc w:val="both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זכיתם ולקחתם לעצמכם חלק וזכות בלימוד תורה של מעל ל-100 תלמידים היושבים והוגים בתורה יום יום בוקר צהרים וערב</w:t>
      </w:r>
      <w:r w:rsidRPr="00392D28">
        <w:rPr>
          <w:rFonts w:cs="Livorna" w:hint="cs"/>
          <w:spacing w:val="4"/>
          <w:sz w:val="28"/>
          <w:szCs w:val="28"/>
          <w:rtl/>
        </w:rPr>
        <w:t>.</w:t>
      </w:r>
    </w:p>
    <w:p w14:paraId="0C2C0A6E" w14:textId="2B23B331" w:rsidR="004B0E13" w:rsidRPr="00392D28" w:rsidRDefault="004B0E13" w:rsidP="004B0E13">
      <w:pPr>
        <w:bidi/>
        <w:spacing w:after="240" w:line="42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הברכה המובטחת למחזיקי תורה ודאי תעמוד לכם לשפע ברכה והצלחה בכל מעשי ידיכם, אתם וביתכם, ולנחת ושמחה מכל יוצ"ח בבריאות איתנה לאורך ימים טובים, אכי"ר.</w:t>
      </w:r>
      <w:r w:rsidR="003A7793">
        <w:rPr>
          <w:rFonts w:cs="Livorna" w:hint="cs"/>
          <w:spacing w:val="4"/>
          <w:sz w:val="28"/>
          <w:szCs w:val="28"/>
          <w:rtl/>
        </w:rPr>
        <w:t xml:space="preserve"> </w:t>
      </w:r>
    </w:p>
    <w:p w14:paraId="68609ECD" w14:textId="5FD3B2F2" w:rsidR="00752401" w:rsidRPr="00B5637C" w:rsidRDefault="00D767B1" w:rsidP="00A450CE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7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7"/>
    </w:p>
    <w:p w14:paraId="5DB91DC6" w14:textId="77777777" w:rsidR="00666447" w:rsidRDefault="00666447" w:rsidP="00A450CE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</w:p>
    <w:p w14:paraId="457C59FD" w14:textId="77777777" w:rsidR="00E27FDA" w:rsidRPr="00CC5A09" w:rsidRDefault="00E27FDA" w:rsidP="00E27FD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0996505" w14:textId="78D16886" w:rsidR="008128BA" w:rsidRDefault="00E27FDA" w:rsidP="00E27FD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Sect="00904293">
      <w:pgSz w:w="11909" w:h="16834" w:code="9"/>
      <w:pgMar w:top="2835" w:right="3402" w:bottom="1134" w:left="1134" w:header="720" w:footer="720" w:gutter="0"/>
      <w:paperSrc w:first="2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62187" w14:textId="77777777" w:rsidR="005612A3" w:rsidRDefault="005612A3">
      <w:r>
        <w:separator/>
      </w:r>
    </w:p>
  </w:endnote>
  <w:endnote w:type="continuationSeparator" w:id="0">
    <w:p w14:paraId="144B3AE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3DC82" w14:textId="77777777" w:rsidR="005612A3" w:rsidRDefault="005612A3">
      <w:r>
        <w:separator/>
      </w:r>
    </w:p>
  </w:footnote>
  <w:footnote w:type="continuationSeparator" w:id="0">
    <w:p w14:paraId="42BB9549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gFAFE8K84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4741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2670A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12B5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7B4"/>
    <w:rsid w:val="001B3630"/>
    <w:rsid w:val="001C350E"/>
    <w:rsid w:val="001C3E17"/>
    <w:rsid w:val="001C6F51"/>
    <w:rsid w:val="001D1439"/>
    <w:rsid w:val="001D2F32"/>
    <w:rsid w:val="001D5FEC"/>
    <w:rsid w:val="001D66F0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62D7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C7A44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4EE2"/>
    <w:rsid w:val="00306C1C"/>
    <w:rsid w:val="00312D6D"/>
    <w:rsid w:val="00314806"/>
    <w:rsid w:val="00316CBC"/>
    <w:rsid w:val="00320754"/>
    <w:rsid w:val="0033165A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7793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0E13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46B0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37FB5"/>
    <w:rsid w:val="0064217D"/>
    <w:rsid w:val="006451AA"/>
    <w:rsid w:val="006523FD"/>
    <w:rsid w:val="006530EA"/>
    <w:rsid w:val="00653418"/>
    <w:rsid w:val="006618C1"/>
    <w:rsid w:val="00666447"/>
    <w:rsid w:val="00673293"/>
    <w:rsid w:val="0067531E"/>
    <w:rsid w:val="006809E6"/>
    <w:rsid w:val="00684B1E"/>
    <w:rsid w:val="00691CFC"/>
    <w:rsid w:val="00696AB5"/>
    <w:rsid w:val="006A188D"/>
    <w:rsid w:val="006B24A9"/>
    <w:rsid w:val="006B44F8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41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80D41"/>
    <w:rsid w:val="00883FC3"/>
    <w:rsid w:val="008858EF"/>
    <w:rsid w:val="00886C1D"/>
    <w:rsid w:val="00892124"/>
    <w:rsid w:val="0089406B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04293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6561"/>
    <w:rsid w:val="00AD7147"/>
    <w:rsid w:val="00AD7172"/>
    <w:rsid w:val="00AE32FF"/>
    <w:rsid w:val="00B05287"/>
    <w:rsid w:val="00B07B22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0CB6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35CE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12EB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7B1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D3FDB"/>
    <w:rsid w:val="00DE78CF"/>
    <w:rsid w:val="00E037BC"/>
    <w:rsid w:val="00E11545"/>
    <w:rsid w:val="00E1454E"/>
    <w:rsid w:val="00E22F62"/>
    <w:rsid w:val="00E233E1"/>
    <w:rsid w:val="00E240C7"/>
    <w:rsid w:val="00E25B67"/>
    <w:rsid w:val="00E27AC7"/>
    <w:rsid w:val="00E27FDA"/>
    <w:rsid w:val="00E36141"/>
    <w:rsid w:val="00E43367"/>
    <w:rsid w:val="00E43406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281F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4:docId w14:val="1B41D7C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7793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846F-467B-4933-ADFD-62BEDCB3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30</TotalTime>
  <Pages>1</Pages>
  <Words>97</Words>
  <Characters>669</Characters>
  <Application>Microsoft Office Word</Application>
  <DocSecurity>0</DocSecurity>
  <Lines>23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25</cp:revision>
  <cp:lastPrinted>2018-11-20T14:56:00Z</cp:lastPrinted>
  <dcterms:created xsi:type="dcterms:W3CDTF">2018-12-18T17:53:00Z</dcterms:created>
  <dcterms:modified xsi:type="dcterms:W3CDTF">2025-10-23T14:05:00Z</dcterms:modified>
</cp:coreProperties>
</file>
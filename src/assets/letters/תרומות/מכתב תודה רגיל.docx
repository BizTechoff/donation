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27909B15" w:rsidR="008128BA" w:rsidRPr="00392D28" w:rsidRDefault="008128BA" w:rsidP="00C32875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1B09E5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CD1357D" w14:textId="25CC8B35" w:rsidR="00752401" w:rsidRPr="00BD416C" w:rsidRDefault="001B09E5" w:rsidP="00687E55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60FDF08D" w14:textId="77777777" w:rsidR="00687E55" w:rsidRDefault="00687E55" w:rsidP="00F2354E">
      <w:pPr>
        <w:spacing w:after="480" w:line="400" w:lineRule="exact"/>
        <w:rPr>
          <w:rFonts w:cs="Livorna"/>
          <w:spacing w:val="4"/>
          <w:sz w:val="28"/>
          <w:szCs w:val="28"/>
        </w:rPr>
      </w:pPr>
    </w:p>
    <w:p w14:paraId="09023089" w14:textId="063CFC9E" w:rsidR="00752401" w:rsidRPr="009D52FA" w:rsidRDefault="001B09E5" w:rsidP="003B4656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40CAD0B" w14:textId="1B0083CB" w:rsidR="008128BA" w:rsidRPr="002415E2" w:rsidRDefault="001B09E5" w:rsidP="00687E5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ord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57EFD44F" w:rsidR="00F2354E" w:rsidRPr="000A529D" w:rsidRDefault="00F2354E" w:rsidP="00F2354E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1B09E5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{תרומה}"/>
            </w:textInput>
          </w:ffData>
        </w:fldChar>
      </w:r>
      <w:bookmarkStart w:id="5" w:name="Word_FullTroma"/>
      <w:r w:rsidR="001B09E5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B09E5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="001B09E5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1B09E5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</w:r>
      <w:r w:rsidR="001B09E5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separate"/>
      </w:r>
      <w:r w:rsidR="001B09E5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t>{תרומה}</w:t>
      </w:r>
      <w:r w:rsidR="001B09E5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end"/>
      </w:r>
      <w:bookmarkEnd w:id="5"/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77777777" w:rsidR="00F2354E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בזכות השתתפותכם הנכבדה יכולים מרביצי התורה בישיבתנו הק'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77777777" w:rsidR="00F2354E" w:rsidRPr="00392D28" w:rsidRDefault="00F2354E" w:rsidP="00F2354E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זוכים אתם ודאי בברכות המובטחות למחזיקי תורה לראות שפע ברכה והצלחה בכל מעשי ידיכם, אתם וביתכם, ולרוות נחת ושמחה מכל יוצ"ח בבריאות איתנה לאורך ימים טובים, אכי"ר.</w:t>
      </w:r>
    </w:p>
    <w:p w14:paraId="08410816" w14:textId="012F4444" w:rsidR="00752401" w:rsidRPr="00B5637C" w:rsidRDefault="001B09E5" w:rsidP="00A450CE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6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6"/>
    </w:p>
    <w:p w14:paraId="23FFC881" w14:textId="77777777" w:rsidR="000019AC" w:rsidRDefault="000019AC" w:rsidP="00CD4AA9">
      <w:pPr>
        <w:bidi/>
        <w:spacing w:line="380" w:lineRule="exact"/>
        <w:rPr>
          <w:rFonts w:cs="Livorna"/>
          <w:spacing w:val="4"/>
          <w:sz w:val="28"/>
          <w:szCs w:val="28"/>
        </w:rPr>
      </w:pPr>
    </w:p>
    <w:p w14:paraId="713494A5" w14:textId="77777777" w:rsidR="00B3348F" w:rsidRPr="00CC5A09" w:rsidRDefault="00B3348F" w:rsidP="00B3348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6C66F8D4" w14:textId="7D479F3A" w:rsidR="00D54894" w:rsidRPr="00B3348F" w:rsidRDefault="00B3348F" w:rsidP="00C56798">
      <w:pPr>
        <w:tabs>
          <w:tab w:val="center" w:pos="1561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D54894" w:rsidRPr="00B3348F" w:rsidSect="00957691">
      <w:pgSz w:w="11909" w:h="16834" w:code="9"/>
      <w:pgMar w:top="2835" w:right="3402" w:bottom="1134" w:left="1134" w:header="720" w:footer="720" w:gutter="0"/>
      <w:paperSrc w:firs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332C7" w14:textId="77777777" w:rsidR="00410D9E" w:rsidRDefault="00410D9E">
      <w:r>
        <w:separator/>
      </w:r>
    </w:p>
  </w:endnote>
  <w:endnote w:type="continuationSeparator" w:id="0">
    <w:p w14:paraId="00922DA9" w14:textId="77777777" w:rsidR="00410D9E" w:rsidRDefault="0041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A4C06" w14:textId="77777777" w:rsidR="00410D9E" w:rsidRDefault="00410D9E">
      <w:r>
        <w:separator/>
      </w:r>
    </w:p>
  </w:footnote>
  <w:footnote w:type="continuationSeparator" w:id="0">
    <w:p w14:paraId="4DE0375F" w14:textId="77777777" w:rsidR="00410D9E" w:rsidRDefault="0041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45BB"/>
    <w:rsid w:val="00167F62"/>
    <w:rsid w:val="00170206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09E5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4656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4E38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D4CB5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60</TotalTime>
  <Pages>1</Pages>
  <Words>116</Words>
  <Characters>748</Characters>
  <Application>Microsoft Office Word</Application>
  <DocSecurity>0</DocSecurity>
  <Lines>23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MX9168</cp:lastModifiedBy>
  <cp:revision>2</cp:revision>
  <cp:lastPrinted>2021-11-30T18:59:00Z</cp:lastPrinted>
  <dcterms:created xsi:type="dcterms:W3CDTF">2021-12-03T11:46:00Z</dcterms:created>
  <dcterms:modified xsi:type="dcterms:W3CDTF">2025-10-23T14:02:00Z</dcterms:modified>
</cp:coreProperties>
</file>